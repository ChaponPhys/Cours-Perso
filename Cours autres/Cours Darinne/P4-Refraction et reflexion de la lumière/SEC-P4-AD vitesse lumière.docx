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2006E2" w:rsidP="009B26A3">
            <w:pPr>
              <w:pStyle w:val="Titre1"/>
              <w:outlineLvl w:val="0"/>
            </w:pPr>
            <w:r>
              <w:t xml:space="preserve">Thème : </w:t>
            </w:r>
            <w:r w:rsidR="005D70ED">
              <w:t>O</w:t>
            </w:r>
            <w:r w:rsidR="00D3689F">
              <w:t>ndes et signaux</w:t>
            </w:r>
          </w:p>
        </w:tc>
        <w:tc>
          <w:tcPr>
            <w:tcW w:w="6663" w:type="dxa"/>
            <w:vAlign w:val="center"/>
          </w:tcPr>
          <w:p w:rsidR="00572D04" w:rsidRDefault="00D3689F" w:rsidP="002006E2">
            <w:pPr>
              <w:pStyle w:val="Titre1"/>
              <w:spacing w:before="0"/>
              <w:ind w:left="720"/>
              <w:outlineLvl w:val="0"/>
            </w:pPr>
            <w:r>
              <w:t>P4 : Réfraction et réflexion de la lumière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D3689F" w:rsidP="007F2C93">
            <w:pPr>
              <w:pStyle w:val="Titre1"/>
              <w:spacing w:before="0"/>
              <w:outlineLvl w:val="0"/>
            </w:pPr>
            <w:r>
              <w:t>Activité 1 : la lumière</w:t>
            </w:r>
          </w:p>
        </w:tc>
      </w:tr>
    </w:tbl>
    <w:p w:rsidR="00302839" w:rsidRDefault="00D3689F" w:rsidP="00302839">
      <w:r>
        <w:t xml:space="preserve">Objectif : </w:t>
      </w:r>
      <w:r w:rsidR="00302839">
        <w:t xml:space="preserve">Citer la valeur de la vitesse de la </w:t>
      </w:r>
      <w:r w:rsidR="00B83DA4">
        <w:t>lumière</w:t>
      </w:r>
      <w:r w:rsidR="00302839">
        <w:t xml:space="preserve"> dans le vide ou dans l’air et la comparer </w:t>
      </w:r>
      <w:proofErr w:type="spellStart"/>
      <w:r w:rsidR="00302839">
        <w:t>a</w:t>
      </w:r>
      <w:proofErr w:type="spellEnd"/>
      <w:r w:rsidR="00302839">
        <w:t xml:space="preserve">̀ d’autres valeurs de vitesses couramment </w:t>
      </w:r>
      <w:r w:rsidR="00B83DA4">
        <w:t>rencontrées</w:t>
      </w:r>
      <w:r w:rsidR="00302839">
        <w:t xml:space="preserve"> </w:t>
      </w:r>
    </w:p>
    <w:p w:rsidR="00B83DA4" w:rsidRDefault="00B83DA4" w:rsidP="00B83DA4">
      <w:pPr>
        <w:pStyle w:val="Titre2"/>
      </w:pPr>
      <w:r>
        <w:t>Document 1 : un peu d’histoire</w:t>
      </w:r>
    </w:p>
    <w:p w:rsidR="00D3689F" w:rsidRDefault="00D3689F" w:rsidP="009B26A3"/>
    <w:p w:rsidR="00D3689F" w:rsidRDefault="00B83DA4" w:rsidP="009B26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3676460</wp:posOffset>
                </wp:positionH>
                <wp:positionV relativeFrom="paragraph">
                  <wp:posOffset>1941847</wp:posOffset>
                </wp:positionV>
                <wp:extent cx="1472541" cy="1543636"/>
                <wp:effectExtent l="12700" t="12700" r="139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1" cy="15436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D220F" id="Rectangle 2" o:spid="_x0000_s1026" style="position:absolute;margin-left:289.5pt;margin-top:152.9pt;width:115.95pt;height:121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" fillcolor="white [3201]" strokecolor="white [3212]" strokeweight="2pt"/>
            </w:pict>
          </mc:Fallback>
        </mc:AlternateContent>
      </w:r>
      <w:r w:rsidR="00B90927">
        <w:rPr>
          <w:noProof/>
        </w:rPr>
        <w:drawing>
          <wp:inline distT="0" distB="0" distL="0" distR="0">
            <wp:extent cx="5527964" cy="359569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9-12-28 à 16.25.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28" cy="360998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927" w:rsidRDefault="00B90927" w:rsidP="00B83DA4">
      <w:pPr>
        <w:pStyle w:val="Titre2"/>
      </w:pPr>
      <w:r>
        <w:t>Document 2 : point mathématiques</w:t>
      </w:r>
    </w:p>
    <w:p w:rsidR="00B90927" w:rsidRDefault="00B90927" w:rsidP="009B26A3">
      <w:r>
        <w:t xml:space="preserve">Méthode pour comparer deux grandeurs : </w:t>
      </w:r>
      <w:r w:rsidR="00B83DA4">
        <w:t>on divise la plus grande par la plus petite</w:t>
      </w:r>
      <w:r w:rsidR="0023744B">
        <w:t xml:space="preserve">. </w:t>
      </w:r>
      <w:bookmarkStart w:id="0" w:name="_GoBack"/>
      <w:bookmarkEnd w:id="0"/>
    </w:p>
    <w:p w:rsidR="00B83DA4" w:rsidRPr="009B26A3" w:rsidRDefault="00B83DA4" w:rsidP="009B26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9B26A3" w:rsidTr="009B26A3">
        <w:tc>
          <w:tcPr>
            <w:tcW w:w="10740" w:type="dxa"/>
          </w:tcPr>
          <w:p w:rsidR="009B26A3" w:rsidRDefault="00D3689F" w:rsidP="009B26A3">
            <w:pPr>
              <w:pStyle w:val="Sansinterligne"/>
            </w:pPr>
            <w:r>
              <w:t>Questions</w:t>
            </w:r>
          </w:p>
        </w:tc>
      </w:tr>
      <w:tr w:rsidR="009B26A3" w:rsidTr="009B26A3">
        <w:tc>
          <w:tcPr>
            <w:tcW w:w="10740" w:type="dxa"/>
          </w:tcPr>
          <w:p w:rsidR="009B26A3" w:rsidRDefault="00B83DA4" w:rsidP="009561D9">
            <w:pPr>
              <w:pStyle w:val="Paragraphedeliste"/>
              <w:numPr>
                <w:ilvl w:val="0"/>
                <w:numId w:val="27"/>
              </w:numPr>
            </w:pPr>
            <w:r>
              <w:t xml:space="preserve">Calculer la célérité de la lumière déterminer par </w:t>
            </w:r>
            <w:proofErr w:type="spellStart"/>
            <w:r>
              <w:t>Romer</w:t>
            </w:r>
            <w:proofErr w:type="spellEnd"/>
            <w:r>
              <w:t xml:space="preserve"> en 1676.</w:t>
            </w:r>
          </w:p>
          <w:p w:rsidR="00B83DA4" w:rsidRDefault="00B83DA4" w:rsidP="00063F68">
            <w:pPr>
              <w:pStyle w:val="Paragraphedeliste"/>
              <w:numPr>
                <w:ilvl w:val="0"/>
                <w:numId w:val="27"/>
              </w:numPr>
              <w:jc w:val="both"/>
            </w:pPr>
            <w:r w:rsidRPr="00B83DA4">
              <w:t>Donner, à partir de la mesure </w:t>
            </w:r>
            <w:r w:rsidRPr="00B83DA4">
              <w:rPr>
                <w:rStyle w:val="ff253"/>
              </w:rPr>
              <w:t>de</w:t>
            </w:r>
            <w:r w:rsidRPr="00B83DA4">
              <w:rPr>
                <w:rStyle w:val="a"/>
              </w:rPr>
              <w:t> </w:t>
            </w:r>
            <w:r w:rsidRPr="00B83DA4">
              <w:rPr>
                <w:rStyle w:val="ff253"/>
              </w:rPr>
              <w:t>A.</w:t>
            </w:r>
            <w:r w:rsidRPr="00B83DA4">
              <w:rPr>
                <w:rStyle w:val="a"/>
              </w:rPr>
              <w:t> </w:t>
            </w:r>
            <w:r w:rsidRPr="00B83DA4">
              <w:rPr>
                <w:rStyle w:val="ff253"/>
              </w:rPr>
              <w:t>Michelson,</w:t>
            </w:r>
            <w:r w:rsidRPr="00B83DA4">
              <w:rPr>
                <w:rStyle w:val="a"/>
              </w:rPr>
              <w:t> </w:t>
            </w:r>
            <w:r w:rsidRPr="00B83DA4">
              <w:rPr>
                <w:rStyle w:val="ff253"/>
              </w:rPr>
              <w:t>un</w:t>
            </w:r>
            <w:r w:rsidRPr="00B83DA4">
              <w:rPr>
                <w:rStyle w:val="a"/>
              </w:rPr>
              <w:t> </w:t>
            </w:r>
            <w:r w:rsidRPr="00B83DA4">
              <w:rPr>
                <w:rStyle w:val="ff253"/>
              </w:rPr>
              <w:t>encadrement</w:t>
            </w:r>
            <w:r w:rsidRPr="00B83DA4">
              <w:rPr>
                <w:rStyle w:val="a"/>
              </w:rPr>
              <w:t> </w:t>
            </w:r>
            <w:r w:rsidRPr="00B83DA4">
              <w:rPr>
                <w:rStyle w:val="ff253"/>
              </w:rPr>
              <w:t>dans</w:t>
            </w:r>
            <w:r w:rsidR="00063F68">
              <w:rPr>
                <w:rStyle w:val="ff253"/>
              </w:rPr>
              <w:t xml:space="preserve"> </w:t>
            </w:r>
            <w:r w:rsidRPr="00B83DA4">
              <w:t>lequel</w:t>
            </w:r>
            <w:r w:rsidRPr="00B83DA4">
              <w:rPr>
                <w:rStyle w:val="a"/>
              </w:rPr>
              <w:t> </w:t>
            </w:r>
            <w:r w:rsidRPr="00B83DA4">
              <w:t>devrait</w:t>
            </w:r>
            <w:r w:rsidRPr="00B83DA4">
              <w:rPr>
                <w:rStyle w:val="a"/>
              </w:rPr>
              <w:t> </w:t>
            </w:r>
            <w:r w:rsidRPr="00B83DA4">
              <w:t>se</w:t>
            </w:r>
            <w:r w:rsidRPr="00B83DA4">
              <w:rPr>
                <w:rStyle w:val="a"/>
              </w:rPr>
              <w:t> </w:t>
            </w:r>
            <w:r w:rsidRPr="00B83DA4">
              <w:t>trouver</w:t>
            </w:r>
            <w:r w:rsidRPr="00B83DA4">
              <w:rPr>
                <w:rStyle w:val="a"/>
              </w:rPr>
              <w:t> </w:t>
            </w:r>
            <w:r w:rsidRPr="00B83DA4">
              <w:t>la</w:t>
            </w:r>
            <w:r w:rsidRPr="00B83DA4">
              <w:rPr>
                <w:rStyle w:val="a"/>
              </w:rPr>
              <w:t> </w:t>
            </w:r>
            <w:r w:rsidRPr="00B83DA4">
              <w:t>valeur</w:t>
            </w:r>
            <w:r w:rsidRPr="00B83DA4">
              <w:rPr>
                <w:rStyle w:val="a"/>
              </w:rPr>
              <w:t> </w:t>
            </w:r>
            <w:r w:rsidRPr="00B83DA4">
              <w:t>de</w:t>
            </w:r>
            <w:r w:rsidRPr="00B83DA4">
              <w:rPr>
                <w:rStyle w:val="a"/>
              </w:rPr>
              <w:t> </w:t>
            </w:r>
            <w:r w:rsidRPr="00B83DA4">
              <w:t>la</w:t>
            </w:r>
            <w:r w:rsidRPr="00B83DA4">
              <w:rPr>
                <w:rStyle w:val="a"/>
              </w:rPr>
              <w:t> </w:t>
            </w:r>
            <w:r w:rsidRPr="00B83DA4">
              <w:t>vitesse</w:t>
            </w:r>
            <w:r w:rsidRPr="00B83DA4">
              <w:rPr>
                <w:rStyle w:val="a"/>
              </w:rPr>
              <w:t> </w:t>
            </w:r>
            <w:r w:rsidRPr="00B83DA4">
              <w:t>de</w:t>
            </w:r>
            <w:r w:rsidRPr="00B83DA4">
              <w:rPr>
                <w:rStyle w:val="a"/>
              </w:rPr>
              <w:t> </w:t>
            </w:r>
            <w:r w:rsidRPr="00B83DA4">
              <w:t>la</w:t>
            </w:r>
            <w:r w:rsidRPr="00B83DA4">
              <w:rPr>
                <w:rStyle w:val="a"/>
              </w:rPr>
              <w:t> </w:t>
            </w:r>
            <w:r w:rsidRPr="00B83DA4">
              <w:t>lumière</w:t>
            </w:r>
            <w:r w:rsidRPr="00B83DA4">
              <w:rPr>
                <w:rStyle w:val="a"/>
              </w:rPr>
              <w:t> </w:t>
            </w:r>
            <w:r w:rsidRPr="00B83DA4">
              <w:t>dans</w:t>
            </w:r>
            <w:r w:rsidRPr="00B83DA4">
              <w:rPr>
                <w:rStyle w:val="a"/>
              </w:rPr>
              <w:t> </w:t>
            </w:r>
            <w:r w:rsidRPr="00B83DA4">
              <w:t>l’air.</w:t>
            </w:r>
          </w:p>
          <w:p w:rsidR="00B83DA4" w:rsidRDefault="00B83DA4" w:rsidP="00B83DA4">
            <w:pPr>
              <w:pStyle w:val="Paragraphedeliste"/>
              <w:numPr>
                <w:ilvl w:val="0"/>
                <w:numId w:val="27"/>
              </w:numPr>
              <w:jc w:val="both"/>
              <w:rPr>
                <w:rStyle w:val="ws0"/>
              </w:rPr>
            </w:pPr>
            <w:r w:rsidRPr="00B83DA4">
              <w:rPr>
                <w:rStyle w:val="a"/>
              </w:rPr>
              <w:t xml:space="preserve"> </w:t>
            </w:r>
            <w:r w:rsidRPr="00B83DA4">
              <w:rPr>
                <w:rStyle w:val="ws0"/>
              </w:rPr>
              <w:t>Montrer</w:t>
            </w:r>
            <w:r w:rsidRPr="00B83DA4">
              <w:rPr>
                <w:rStyle w:val="a"/>
              </w:rPr>
              <w:t> </w:t>
            </w:r>
            <w:r w:rsidRPr="00B83DA4">
              <w:rPr>
                <w:rStyle w:val="ws0"/>
              </w:rPr>
              <w:t>que</w:t>
            </w:r>
            <w:r w:rsidRPr="00B83DA4">
              <w:rPr>
                <w:rStyle w:val="a"/>
              </w:rPr>
              <w:t> </w:t>
            </w:r>
            <w:r w:rsidRPr="00B83DA4">
              <w:rPr>
                <w:rStyle w:val="ws0"/>
              </w:rPr>
              <w:t>cette</w:t>
            </w:r>
            <w:r w:rsidRPr="00B83DA4">
              <w:rPr>
                <w:rStyle w:val="a"/>
              </w:rPr>
              <w:t> </w:t>
            </w:r>
            <w:r w:rsidRPr="00B83DA4">
              <w:rPr>
                <w:rStyle w:val="ws0"/>
              </w:rPr>
              <w:t>valeur</w:t>
            </w:r>
            <w:r w:rsidRPr="00B83DA4">
              <w:rPr>
                <w:rStyle w:val="a"/>
              </w:rPr>
              <w:t> </w:t>
            </w:r>
            <w:r w:rsidRPr="00B83DA4">
              <w:rPr>
                <w:rStyle w:val="ws0"/>
              </w:rPr>
              <w:t>concorde</w:t>
            </w:r>
            <w:r w:rsidRPr="00B83DA4">
              <w:rPr>
                <w:rStyle w:val="a"/>
              </w:rPr>
              <w:t> </w:t>
            </w:r>
            <w:r w:rsidRPr="00B83DA4">
              <w:rPr>
                <w:rStyle w:val="ws0"/>
              </w:rPr>
              <w:t>avec</w:t>
            </w:r>
            <w:r w:rsidRPr="00B83DA4">
              <w:rPr>
                <w:rStyle w:val="a"/>
              </w:rPr>
              <w:t> </w:t>
            </w:r>
            <w:r w:rsidRPr="00B83DA4">
              <w:rPr>
                <w:rStyle w:val="ws0"/>
              </w:rPr>
              <w:t>celle</w:t>
            </w:r>
            <w:r w:rsidRPr="00B83DA4">
              <w:rPr>
                <w:rStyle w:val="a"/>
              </w:rPr>
              <w:t> </w:t>
            </w:r>
            <w:proofErr w:type="spellStart"/>
            <w:r w:rsidRPr="00B83DA4">
              <w:rPr>
                <w:rStyle w:val="ws0"/>
              </w:rPr>
              <w:t>déﬁnie</w:t>
            </w:r>
            <w:proofErr w:type="spellEnd"/>
            <w:r w:rsidRPr="00B83DA4">
              <w:rPr>
                <w:rStyle w:val="a"/>
              </w:rPr>
              <w:t> </w:t>
            </w:r>
            <w:r w:rsidRPr="00B83DA4">
              <w:rPr>
                <w:rStyle w:val="ws0"/>
              </w:rPr>
              <w:t>depuis</w:t>
            </w:r>
            <w:r w:rsidRPr="00B83DA4">
              <w:rPr>
                <w:rStyle w:val="a"/>
              </w:rPr>
              <w:t> </w:t>
            </w:r>
            <w:r w:rsidRPr="00B83DA4">
              <w:rPr>
                <w:rStyle w:val="ws0"/>
              </w:rPr>
              <w:t>1973</w:t>
            </w:r>
            <w:r w:rsidR="00063F68">
              <w:rPr>
                <w:rStyle w:val="ws0"/>
              </w:rPr>
              <w:t>.</w:t>
            </w:r>
          </w:p>
          <w:p w:rsidR="00063F68" w:rsidRPr="00B83DA4" w:rsidRDefault="00063F68" w:rsidP="00B83DA4">
            <w:pPr>
              <w:pStyle w:val="Paragraphedeliste"/>
              <w:numPr>
                <w:ilvl w:val="0"/>
                <w:numId w:val="27"/>
              </w:numPr>
              <w:jc w:val="both"/>
            </w:pPr>
            <w:r>
              <w:t xml:space="preserve">Avec combien de chiffres significatifs est connue la célérité de la lumière aujourd’hui ? </w:t>
            </w:r>
          </w:p>
          <w:p w:rsidR="00063F68" w:rsidRDefault="00063F68" w:rsidP="00063F68">
            <w:pPr>
              <w:pStyle w:val="Paragraphedeliste"/>
              <w:numPr>
                <w:ilvl w:val="0"/>
                <w:numId w:val="27"/>
              </w:numPr>
            </w:pPr>
            <w:r>
              <w:t>Comparer la célérité de la lumière et la célérité du son dans l’air.</w:t>
            </w:r>
          </w:p>
          <w:p w:rsidR="00063F68" w:rsidRPr="009B26A3" w:rsidRDefault="00063F68" w:rsidP="00063F68">
            <w:pPr>
              <w:pStyle w:val="Paragraphedeliste"/>
              <w:numPr>
                <w:ilvl w:val="0"/>
                <w:numId w:val="27"/>
              </w:numPr>
            </w:pPr>
            <w:r>
              <w:t xml:space="preserve">Comment expliquer lors d’un orage que les phénomènes sonores et lumineux sont perçus avec un décalage temporel ? </w:t>
            </w:r>
          </w:p>
        </w:tc>
      </w:tr>
    </w:tbl>
    <w:p w:rsidR="009B26A3" w:rsidRPr="009B26A3" w:rsidRDefault="009B26A3" w:rsidP="009B26A3"/>
    <w:sectPr w:rsidR="009B26A3" w:rsidRPr="009B26A3" w:rsidSect="009B26A3">
      <w:headerReference w:type="default" r:id="rId9"/>
      <w:footerReference w:type="default" r:id="rId10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766" w:rsidRDefault="00E54766" w:rsidP="00A5044E">
      <w:pPr>
        <w:spacing w:after="0"/>
      </w:pPr>
      <w:r>
        <w:separator/>
      </w:r>
    </w:p>
  </w:endnote>
  <w:endnote w:type="continuationSeparator" w:id="0">
    <w:p w:rsidR="00E54766" w:rsidRDefault="00E54766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766" w:rsidRDefault="00E54766" w:rsidP="00A5044E">
      <w:pPr>
        <w:spacing w:after="0"/>
      </w:pPr>
      <w:r>
        <w:separator/>
      </w:r>
    </w:p>
  </w:footnote>
  <w:footnote w:type="continuationSeparator" w:id="0">
    <w:p w:rsidR="00E54766" w:rsidRDefault="00E54766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placeholde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A5044E" w:rsidRPr="00D067C5" w:rsidRDefault="005D70ED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</w:t>
              </w:r>
              <w:r w:rsidR="00D3689F">
                <w:rPr>
                  <w:sz w:val="24"/>
                  <w:szCs w:val="24"/>
                </w:rPr>
                <w:t>ECONDE</w:t>
              </w:r>
              <w:r w:rsidR="00E54766">
                <w:rPr>
                  <w:sz w:val="24"/>
                  <w:szCs w:val="24"/>
                </w:rPr>
              </w:r>
              <w:r w:rsidR="00D3689F">
                <w:rPr>
                  <w:sz w:val="24"/>
                  <w:szCs w:val="24"/>
                </w:rPr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7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B0013"/>
    <w:multiLevelType w:val="hybridMultilevel"/>
    <w:tmpl w:val="C578FF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11"/>
  </w:num>
  <w:num w:numId="4">
    <w:abstractNumId w:val="19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26"/>
  </w:num>
  <w:num w:numId="11">
    <w:abstractNumId w:val="17"/>
  </w:num>
  <w:num w:numId="12">
    <w:abstractNumId w:val="22"/>
  </w:num>
  <w:num w:numId="13">
    <w:abstractNumId w:val="10"/>
  </w:num>
  <w:num w:numId="14">
    <w:abstractNumId w:val="15"/>
  </w:num>
  <w:num w:numId="15">
    <w:abstractNumId w:val="7"/>
  </w:num>
  <w:num w:numId="16">
    <w:abstractNumId w:val="13"/>
  </w:num>
  <w:num w:numId="17">
    <w:abstractNumId w:val="14"/>
  </w:num>
  <w:num w:numId="18">
    <w:abstractNumId w:val="2"/>
  </w:num>
  <w:num w:numId="19">
    <w:abstractNumId w:val="8"/>
  </w:num>
  <w:num w:numId="20">
    <w:abstractNumId w:val="24"/>
  </w:num>
  <w:num w:numId="21">
    <w:abstractNumId w:val="18"/>
  </w:num>
  <w:num w:numId="22">
    <w:abstractNumId w:val="4"/>
  </w:num>
  <w:num w:numId="23">
    <w:abstractNumId w:val="12"/>
  </w:num>
  <w:num w:numId="24">
    <w:abstractNumId w:val="9"/>
  </w:num>
  <w:num w:numId="25">
    <w:abstractNumId w:val="25"/>
  </w:num>
  <w:num w:numId="26">
    <w:abstractNumId w:val="16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9F"/>
    <w:rsid w:val="00032164"/>
    <w:rsid w:val="00063F68"/>
    <w:rsid w:val="00077F99"/>
    <w:rsid w:val="000A2F15"/>
    <w:rsid w:val="000E1E68"/>
    <w:rsid w:val="000E295F"/>
    <w:rsid w:val="000E5EB4"/>
    <w:rsid w:val="000F7010"/>
    <w:rsid w:val="00106ED3"/>
    <w:rsid w:val="0013291E"/>
    <w:rsid w:val="00153238"/>
    <w:rsid w:val="00171EA4"/>
    <w:rsid w:val="001968A9"/>
    <w:rsid w:val="001B3BCC"/>
    <w:rsid w:val="002006E2"/>
    <w:rsid w:val="0023744B"/>
    <w:rsid w:val="002430FC"/>
    <w:rsid w:val="002451D2"/>
    <w:rsid w:val="002479B2"/>
    <w:rsid w:val="00260FE9"/>
    <w:rsid w:val="00297561"/>
    <w:rsid w:val="002A18E7"/>
    <w:rsid w:val="002C5EB3"/>
    <w:rsid w:val="002D043E"/>
    <w:rsid w:val="002D7E93"/>
    <w:rsid w:val="002E3092"/>
    <w:rsid w:val="00302839"/>
    <w:rsid w:val="00311F92"/>
    <w:rsid w:val="003913FA"/>
    <w:rsid w:val="00394897"/>
    <w:rsid w:val="003A0C14"/>
    <w:rsid w:val="003A14B8"/>
    <w:rsid w:val="003B44C0"/>
    <w:rsid w:val="003D2605"/>
    <w:rsid w:val="0040549F"/>
    <w:rsid w:val="00442E2F"/>
    <w:rsid w:val="00444D31"/>
    <w:rsid w:val="004546D7"/>
    <w:rsid w:val="004673FC"/>
    <w:rsid w:val="004B0FE4"/>
    <w:rsid w:val="004C5FCA"/>
    <w:rsid w:val="004F217D"/>
    <w:rsid w:val="004F6794"/>
    <w:rsid w:val="00513001"/>
    <w:rsid w:val="005275DE"/>
    <w:rsid w:val="005471DF"/>
    <w:rsid w:val="00550352"/>
    <w:rsid w:val="00571B2B"/>
    <w:rsid w:val="00572D04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511C3"/>
    <w:rsid w:val="006559A7"/>
    <w:rsid w:val="00685656"/>
    <w:rsid w:val="006943EF"/>
    <w:rsid w:val="006A04C2"/>
    <w:rsid w:val="006A351A"/>
    <w:rsid w:val="006A3AA3"/>
    <w:rsid w:val="006B0EBD"/>
    <w:rsid w:val="006B6A0B"/>
    <w:rsid w:val="006D7A75"/>
    <w:rsid w:val="007064F7"/>
    <w:rsid w:val="00736158"/>
    <w:rsid w:val="007557BB"/>
    <w:rsid w:val="00772EAA"/>
    <w:rsid w:val="007734BC"/>
    <w:rsid w:val="007A751A"/>
    <w:rsid w:val="007B5992"/>
    <w:rsid w:val="007F01C9"/>
    <w:rsid w:val="007F2C93"/>
    <w:rsid w:val="00805058"/>
    <w:rsid w:val="008152F9"/>
    <w:rsid w:val="00827037"/>
    <w:rsid w:val="00893437"/>
    <w:rsid w:val="008A3793"/>
    <w:rsid w:val="008E1E7D"/>
    <w:rsid w:val="00904342"/>
    <w:rsid w:val="009066D3"/>
    <w:rsid w:val="009103DB"/>
    <w:rsid w:val="00915A10"/>
    <w:rsid w:val="00921789"/>
    <w:rsid w:val="00925E05"/>
    <w:rsid w:val="00946220"/>
    <w:rsid w:val="009561D9"/>
    <w:rsid w:val="009813F1"/>
    <w:rsid w:val="00984734"/>
    <w:rsid w:val="00995AAF"/>
    <w:rsid w:val="009A553C"/>
    <w:rsid w:val="009B26A3"/>
    <w:rsid w:val="009B5A07"/>
    <w:rsid w:val="009D5FB3"/>
    <w:rsid w:val="009F34C5"/>
    <w:rsid w:val="00A112B3"/>
    <w:rsid w:val="00A378B0"/>
    <w:rsid w:val="00A5044E"/>
    <w:rsid w:val="00A75C11"/>
    <w:rsid w:val="00A805BF"/>
    <w:rsid w:val="00A96091"/>
    <w:rsid w:val="00AA7BC3"/>
    <w:rsid w:val="00B63A48"/>
    <w:rsid w:val="00B63BE1"/>
    <w:rsid w:val="00B80AA3"/>
    <w:rsid w:val="00B83DA4"/>
    <w:rsid w:val="00B90927"/>
    <w:rsid w:val="00B93844"/>
    <w:rsid w:val="00BA7C54"/>
    <w:rsid w:val="00BB1BD6"/>
    <w:rsid w:val="00BD53D1"/>
    <w:rsid w:val="00BD7B50"/>
    <w:rsid w:val="00BE1734"/>
    <w:rsid w:val="00C308AC"/>
    <w:rsid w:val="00C44A54"/>
    <w:rsid w:val="00C73FD8"/>
    <w:rsid w:val="00CA205C"/>
    <w:rsid w:val="00CB5BF9"/>
    <w:rsid w:val="00CD3963"/>
    <w:rsid w:val="00D067C5"/>
    <w:rsid w:val="00D31BDD"/>
    <w:rsid w:val="00D34771"/>
    <w:rsid w:val="00D3689F"/>
    <w:rsid w:val="00D747A1"/>
    <w:rsid w:val="00D93C76"/>
    <w:rsid w:val="00DA28E4"/>
    <w:rsid w:val="00DC02B0"/>
    <w:rsid w:val="00DC691D"/>
    <w:rsid w:val="00DD3F44"/>
    <w:rsid w:val="00DE1BD1"/>
    <w:rsid w:val="00DE2BA5"/>
    <w:rsid w:val="00E1276A"/>
    <w:rsid w:val="00E32DB3"/>
    <w:rsid w:val="00E374B0"/>
    <w:rsid w:val="00E443F6"/>
    <w:rsid w:val="00E54766"/>
    <w:rsid w:val="00E76F2C"/>
    <w:rsid w:val="00EA7A5D"/>
    <w:rsid w:val="00EB3BB6"/>
    <w:rsid w:val="00EF6BEA"/>
    <w:rsid w:val="00F02CCC"/>
    <w:rsid w:val="00F25541"/>
    <w:rsid w:val="00F32000"/>
    <w:rsid w:val="00F47E7D"/>
    <w:rsid w:val="00F7340E"/>
    <w:rsid w:val="00F770C4"/>
    <w:rsid w:val="00F80BB2"/>
    <w:rsid w:val="00FA7B8C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9FC75"/>
  <w15:docId w15:val="{B81D92F8-BA06-844C-B056-2016DDD4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028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f252">
    <w:name w:val="ff252"/>
    <w:basedOn w:val="Policepardfaut"/>
    <w:rsid w:val="00B83DA4"/>
  </w:style>
  <w:style w:type="character" w:customStyle="1" w:styleId="a">
    <w:name w:val="_"/>
    <w:basedOn w:val="Policepardfaut"/>
    <w:rsid w:val="00B83DA4"/>
  </w:style>
  <w:style w:type="character" w:customStyle="1" w:styleId="ff253">
    <w:name w:val="ff253"/>
    <w:basedOn w:val="Policepardfaut"/>
    <w:rsid w:val="00B83DA4"/>
  </w:style>
  <w:style w:type="character" w:customStyle="1" w:styleId="ws0">
    <w:name w:val="ws0"/>
    <w:basedOn w:val="Policepardfaut"/>
    <w:rsid w:val="00B83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94D71-AEF1-2F49-82C0-6BB9B410C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12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Première S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nicolas sonzogni</dc:creator>
  <cp:lastModifiedBy>Darine Lg</cp:lastModifiedBy>
  <cp:revision>6</cp:revision>
  <cp:lastPrinted>2011-09-10T14:56:00Z</cp:lastPrinted>
  <dcterms:created xsi:type="dcterms:W3CDTF">2019-12-28T15:15:00Z</dcterms:created>
  <dcterms:modified xsi:type="dcterms:W3CDTF">2019-12-28T15:39:00Z</dcterms:modified>
</cp:coreProperties>
</file>