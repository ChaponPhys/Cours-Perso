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bookmarkStart w:id="0" w:name="_GoBack" w:colFirst="1" w:colLast="1"/>
            <w:r>
              <w:t xml:space="preserve">Thème : </w:t>
            </w:r>
            <w:r w:rsidR="005D70ED">
              <w:t>O</w:t>
            </w:r>
            <w:r w:rsidR="00765A5F">
              <w:t>ndes et signaux</w:t>
            </w:r>
          </w:p>
        </w:tc>
        <w:tc>
          <w:tcPr>
            <w:tcW w:w="6663" w:type="dxa"/>
            <w:vAlign w:val="center"/>
          </w:tcPr>
          <w:p w:rsidR="00572D04" w:rsidRDefault="002223BF" w:rsidP="002006E2">
            <w:pPr>
              <w:pStyle w:val="Titre1"/>
              <w:spacing w:before="0"/>
              <w:ind w:left="720"/>
              <w:outlineLvl w:val="0"/>
            </w:pPr>
            <w:r>
              <w:t xml:space="preserve">P3 : le son 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765A5F" w:rsidP="007F2C93">
            <w:pPr>
              <w:pStyle w:val="Titre1"/>
              <w:spacing w:before="0"/>
              <w:outlineLvl w:val="0"/>
            </w:pPr>
            <w:r>
              <w:t>Activité 2 : phénomène périodique</w:t>
            </w:r>
          </w:p>
        </w:tc>
      </w:tr>
    </w:tbl>
    <w:bookmarkEnd w:id="0"/>
    <w:p w:rsidR="002223BF" w:rsidRDefault="002223BF" w:rsidP="002223BF">
      <w:pPr>
        <w:pStyle w:val="Titre4"/>
      </w:pPr>
      <w:r>
        <w:t xml:space="preserve">Partie 1 : utilité d’une caisse de </w:t>
      </w:r>
      <w:r w:rsidR="000F08F3">
        <w:t>résonance</w:t>
      </w:r>
    </w:p>
    <w:p w:rsidR="006C60A5" w:rsidRDefault="00626254" w:rsidP="002223BF">
      <w:pPr>
        <w:pStyle w:val="NormalWeb"/>
        <w:shd w:val="clear" w:color="auto" w:fill="FFFFFF"/>
        <w:rPr>
          <w:rFonts w:ascii="ArialMT" w:hAnsi="Arial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105410</wp:posOffset>
                </wp:positionV>
                <wp:extent cx="4295775" cy="1828800"/>
                <wp:effectExtent l="12700" t="12700" r="9525" b="127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254" w:rsidRDefault="00626254" w:rsidP="00626254">
                            <w:pPr>
                              <w:jc w:val="both"/>
                              <w:rPr>
                                <w:rFonts w:ascii="ArialMT" w:hAnsi="ArialMT"/>
                              </w:rPr>
                            </w:pPr>
                            <w:r>
                              <w:t>-</w:t>
                            </w:r>
                            <w:r w:rsidRPr="00626254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Détacher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le diapason de sa caisse en bois.</w:t>
                            </w:r>
                            <w:r w:rsidRPr="002223BF"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br/>
                              <w:t>-Frapper le diapason et l’approcher de l’oreille.</w:t>
                            </w:r>
                            <w:r w:rsidRPr="005B1B84"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br/>
                              <w:t>-Frapper à nouveau le diapason et toucher une de ses branches.</w:t>
                            </w:r>
                          </w:p>
                          <w:p w:rsidR="00626254" w:rsidRDefault="00626254" w:rsidP="00626254"/>
                          <w:p w:rsidR="00626254" w:rsidRDefault="00626254" w:rsidP="00626254">
                            <w:r>
                              <w:rPr>
                                <w:rFonts w:ascii="ArialMT" w:hAnsi="ArialMT"/>
                              </w:rPr>
                              <w:t xml:space="preserve">-Replacer le diapason sur la caisse en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bois.Frapper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le diapason.</w:t>
                            </w:r>
                          </w:p>
                          <w:p w:rsidR="00626254" w:rsidRDefault="00626254" w:rsidP="0062625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65.55pt;margin-top:8.3pt;width:338.25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" fillcolor="#4f81bd [3204]" strokecolor="#243f60 [1604]" strokeweight="2pt">
                <v:textbox>
                  <w:txbxContent>
                    <w:p w:rsidR="00626254" w:rsidRDefault="00626254" w:rsidP="00626254">
                      <w:pPr>
                        <w:jc w:val="both"/>
                        <w:rPr>
                          <w:rFonts w:ascii="ArialMT" w:hAnsi="ArialMT"/>
                        </w:rPr>
                      </w:pPr>
                      <w:r>
                        <w:t>-</w:t>
                      </w:r>
                      <w:r w:rsidRPr="00626254">
                        <w:rPr>
                          <w:rFonts w:ascii="ArialMT" w:hAnsi="ArialM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Détacher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le diapason de sa caisse en bois.</w:t>
                      </w:r>
                      <w:r w:rsidRPr="002223BF"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br/>
                        <w:t>-Frapper le diapason et l’approcher de l’oreille.</w:t>
                      </w:r>
                      <w:r w:rsidRPr="005B1B84"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br/>
                        <w:t>-Frapper à nouveau le diapason et toucher une de ses branches.</w:t>
                      </w:r>
                    </w:p>
                    <w:p w:rsidR="00626254" w:rsidRDefault="00626254" w:rsidP="00626254"/>
                    <w:p w:rsidR="00626254" w:rsidRDefault="00626254" w:rsidP="00626254">
                      <w:r>
                        <w:rPr>
                          <w:rFonts w:ascii="ArialMT" w:hAnsi="ArialMT"/>
                        </w:rPr>
                        <w:t xml:space="preserve">-Replacer le diapason sur la caisse en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bois.Frapper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le diapason.</w:t>
                      </w:r>
                    </w:p>
                    <w:p w:rsidR="00626254" w:rsidRDefault="00626254" w:rsidP="00626254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fldChar w:fldCharType="begin"/>
      </w:r>
      <w:r>
        <w:instrText xml:space="preserve"> INCLUDEPICTURE "/var/folders/ql/49jb37kj6hjbt5bgyv_r88xh0000gn/T/com.microsoft.Word/WebArchiveCopyPasteTempFiles/page1image1245885536"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08B98B" wp14:editId="27C2E2BD">
            <wp:extent cx="1419225" cy="1457325"/>
            <wp:effectExtent l="0" t="0" r="3175" b="3175"/>
            <wp:docPr id="2" name="Image 2" descr="page1image124588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2458855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26254" w:rsidRDefault="00626254" w:rsidP="00626254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>Un diapason</w:t>
      </w:r>
    </w:p>
    <w:p w:rsidR="002223BF" w:rsidRPr="009B26A3" w:rsidRDefault="002223BF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2223BF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2223BF" w:rsidRDefault="002223BF" w:rsidP="006030DA">
            <w:pPr>
              <w:pStyle w:val="NormalWeb"/>
              <w:numPr>
                <w:ilvl w:val="0"/>
                <w:numId w:val="27"/>
              </w:numPr>
              <w:shd w:val="clear" w:color="auto" w:fill="FFFFFF"/>
              <w:rPr>
                <w:rFonts w:ascii="ArialMT" w:hAnsi="ArialMT"/>
              </w:rPr>
            </w:pPr>
            <w:r>
              <w:rPr>
                <w:rFonts w:ascii="ArialMT" w:hAnsi="ArialMT"/>
              </w:rPr>
              <w:t xml:space="preserve">Comment le diapason produit-il du son ? </w:t>
            </w:r>
          </w:p>
          <w:p w:rsidR="002223BF" w:rsidRPr="002223BF" w:rsidRDefault="002223BF" w:rsidP="006030DA">
            <w:pPr>
              <w:pStyle w:val="NormalWeb"/>
              <w:numPr>
                <w:ilvl w:val="0"/>
                <w:numId w:val="27"/>
              </w:numPr>
              <w:shd w:val="clear" w:color="auto" w:fill="FFFFFF"/>
              <w:rPr>
                <w:rFonts w:ascii="ArialMT" w:hAnsi="ArialMT"/>
              </w:rPr>
            </w:pPr>
            <w:r>
              <w:rPr>
                <w:rFonts w:ascii="ArialMT" w:hAnsi="ArialMT"/>
              </w:rPr>
              <w:t xml:space="preserve">Quel est le </w:t>
            </w:r>
            <w:proofErr w:type="spellStart"/>
            <w:r>
              <w:rPr>
                <w:rFonts w:ascii="ArialMT" w:hAnsi="ArialMT"/>
              </w:rPr>
              <w:t>rôle</w:t>
            </w:r>
            <w:proofErr w:type="spellEnd"/>
            <w:r>
              <w:rPr>
                <w:rFonts w:ascii="ArialMT" w:hAnsi="ArialMT"/>
              </w:rPr>
              <w:t xml:space="preserve"> de cette caisse en bois, </w:t>
            </w:r>
            <w:proofErr w:type="spellStart"/>
            <w:r>
              <w:rPr>
                <w:rFonts w:ascii="ArialMT" w:hAnsi="ArialMT"/>
              </w:rPr>
              <w:t>appelée</w:t>
            </w:r>
            <w:proofErr w:type="spellEnd"/>
            <w:r>
              <w:rPr>
                <w:rFonts w:ascii="ArialMT" w:hAnsi="ArialMT"/>
              </w:rPr>
              <w:t xml:space="preserve"> caisse de </w:t>
            </w:r>
            <w:proofErr w:type="spellStart"/>
            <w:r>
              <w:rPr>
                <w:rFonts w:ascii="ArialMT" w:hAnsi="ArialMT"/>
              </w:rPr>
              <w:t>résonance</w:t>
            </w:r>
            <w:proofErr w:type="spellEnd"/>
            <w:r>
              <w:rPr>
                <w:rFonts w:ascii="ArialMT" w:hAnsi="ArialMT"/>
              </w:rPr>
              <w:t xml:space="preserve"> ? </w:t>
            </w:r>
          </w:p>
          <w:p w:rsidR="009B26A3" w:rsidRPr="009B26A3" w:rsidRDefault="002223BF" w:rsidP="002223BF">
            <w:pPr>
              <w:pStyle w:val="NormalWeb"/>
              <w:numPr>
                <w:ilvl w:val="0"/>
                <w:numId w:val="27"/>
              </w:numPr>
              <w:shd w:val="clear" w:color="auto" w:fill="FFFFFF"/>
            </w:pPr>
            <w:r>
              <w:rPr>
                <w:rFonts w:ascii="ArialMT" w:hAnsi="ArialMT"/>
              </w:rPr>
              <w:t xml:space="preserve">Où faut-il placer son oreille pour percevoir le son plus fortement ? </w:t>
            </w:r>
          </w:p>
        </w:tc>
      </w:tr>
    </w:tbl>
    <w:p w:rsidR="003E322F" w:rsidRDefault="002223BF" w:rsidP="002414B3">
      <w:pPr>
        <w:pStyle w:val="Titre4"/>
      </w:pPr>
      <w:r>
        <w:t>Partie 2 : mesure de la période et calcul de la fréquen</w:t>
      </w:r>
      <w:r w:rsidR="006030DA">
        <w:t>ce</w:t>
      </w:r>
    </w:p>
    <w:p w:rsidR="003E322F" w:rsidRDefault="003E322F" w:rsidP="009B26A3"/>
    <w:p w:rsidR="003E322F" w:rsidRDefault="003E322F" w:rsidP="002414B3">
      <w:pPr>
        <w:pStyle w:val="Titre2"/>
      </w:pPr>
      <w:r>
        <w:t xml:space="preserve">PROTOCOLE 1 : </w:t>
      </w:r>
      <w:r w:rsidR="006030DA">
        <w:t>acquisition</w:t>
      </w:r>
      <w:r>
        <w:t xml:space="preserve"> du signal sonore sur </w:t>
      </w:r>
      <w:proofErr w:type="spellStart"/>
      <w:r w:rsidR="006030DA">
        <w:t>R</w:t>
      </w:r>
      <w:r>
        <w:t>egressi</w:t>
      </w:r>
      <w:proofErr w:type="spellEnd"/>
    </w:p>
    <w:p w:rsidR="002223BF" w:rsidRDefault="003E322F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158115</wp:posOffset>
                </wp:positionV>
                <wp:extent cx="6057900" cy="2105025"/>
                <wp:effectExtent l="12700" t="12700" r="12700" b="158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105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22F" w:rsidRDefault="003E322F" w:rsidP="003E322F">
                            <w:r>
                              <w:t xml:space="preserve">-Brancher le microphone sur la prise MICRO du PC. </w:t>
                            </w:r>
                          </w:p>
                          <w:p w:rsidR="003E322F" w:rsidRDefault="003E322F" w:rsidP="003E322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 xml:space="preserve">-Ouvrir le logiciel </w:t>
                            </w:r>
                            <w:proofErr w:type="spellStart"/>
                            <w:r>
                              <w:t>Regressi</w:t>
                            </w:r>
                            <w:proofErr w:type="spellEnd"/>
                            <w:r>
                              <w:t xml:space="preserve"> : </w:t>
                            </w:r>
                            <w:r>
                              <w:br/>
                              <w:t xml:space="preserve">Fichier &gt; Nouveau &gt; Son </w:t>
                            </w:r>
                          </w:p>
                          <w:p w:rsidR="003E322F" w:rsidRDefault="003E322F" w:rsidP="003E322F">
                            <w:r>
                              <w:t xml:space="preserve">-Cliquer sur ,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16799" wp14:editId="2840289B">
                                  <wp:extent cx="620582" cy="371475"/>
                                  <wp:effectExtent l="0" t="0" r="1905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apture d’écran 2019-11-22 à 17.25.05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936" cy="3728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puis choisir 44100 Hz 16 bits. </w:t>
                            </w:r>
                          </w:p>
                          <w:p w:rsidR="003E322F" w:rsidRDefault="003E322F" w:rsidP="003E322F">
                            <w:r>
                              <w:t>-Frapper le diapason</w:t>
                            </w:r>
                          </w:p>
                          <w:p w:rsidR="003E322F" w:rsidRPr="00E363A1" w:rsidRDefault="003E322F" w:rsidP="003E322F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-Cliquer sur Enregistrer, puis Stop pour </w:t>
                            </w:r>
                            <w:proofErr w:type="spellStart"/>
                            <w:r>
                              <w:t>arrêter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Après</w:t>
                            </w:r>
                            <w:proofErr w:type="spellEnd"/>
                            <w:r>
                              <w:t xml:space="preserve"> quelques instants, l’enregistrement </w:t>
                            </w:r>
                            <w:proofErr w:type="spellStart"/>
                            <w:r>
                              <w:t>apparaît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</w:r>
                          </w:p>
                          <w:p w:rsidR="003E322F" w:rsidRDefault="003E322F" w:rsidP="003E322F">
                            <w:pPr>
                              <w:jc w:val="center"/>
                            </w:pPr>
                          </w:p>
                          <w:p w:rsidR="003E322F" w:rsidRDefault="003E322F" w:rsidP="003E32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26" style="position:absolute;margin-left:-7.7pt;margin-top:12.45pt;width:477pt;height:16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" fillcolor="#4f81bd [3204]" strokecolor="#243f60 [1604]" strokeweight="2pt">
                <v:textbox>
                  <w:txbxContent>
                    <w:p w:rsidR="003E322F" w:rsidRDefault="003E322F" w:rsidP="003E322F">
                      <w:r>
                        <w:t>-</w:t>
                      </w:r>
                      <w:r>
                        <w:t xml:space="preserve">Brancher le microphone sur la prise MICRO du PC. </w:t>
                      </w:r>
                    </w:p>
                    <w:p w:rsidR="003E322F" w:rsidRDefault="003E322F" w:rsidP="003E322F">
                      <w:pPr>
                        <w:rPr>
                          <w:rFonts w:ascii="Times New Roman" w:hAnsi="Times New Roman"/>
                        </w:rPr>
                      </w:pPr>
                      <w:r>
                        <w:t>-</w:t>
                      </w:r>
                      <w:r>
                        <w:t xml:space="preserve">Ouvrir le logiciel </w:t>
                      </w:r>
                      <w:proofErr w:type="spellStart"/>
                      <w:r>
                        <w:t>Regressi</w:t>
                      </w:r>
                      <w:proofErr w:type="spellEnd"/>
                      <w:r>
                        <w:t xml:space="preserve"> : </w:t>
                      </w:r>
                      <w:r>
                        <w:br/>
                        <w:t xml:space="preserve">Fichier &gt; Nouveau &gt; Son </w:t>
                      </w:r>
                    </w:p>
                    <w:p w:rsidR="003E322F" w:rsidRDefault="003E322F" w:rsidP="003E322F">
                      <w:r>
                        <w:t>-</w:t>
                      </w:r>
                      <w:r>
                        <w:t xml:space="preserve">Cliquer sur ,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916799" wp14:editId="2840289B">
                            <wp:extent cx="620582" cy="371475"/>
                            <wp:effectExtent l="0" t="0" r="1905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Capture d’écran 2019-11-22 à 17.25.05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936" cy="3728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puis choisir 44100 Hz 16 bits. </w:t>
                      </w:r>
                    </w:p>
                    <w:p w:rsidR="003E322F" w:rsidRDefault="003E322F" w:rsidP="003E322F">
                      <w:r>
                        <w:t>-Frapper le diapason</w:t>
                      </w:r>
                    </w:p>
                    <w:p w:rsidR="003E322F" w:rsidRPr="00E363A1" w:rsidRDefault="003E322F" w:rsidP="003E322F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-</w:t>
                      </w:r>
                      <w:r>
                        <w:t xml:space="preserve">Cliquer sur Enregistrer, puis Stop pour </w:t>
                      </w:r>
                      <w:proofErr w:type="spellStart"/>
                      <w:r>
                        <w:t>arrêter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Après</w:t>
                      </w:r>
                      <w:proofErr w:type="spellEnd"/>
                      <w:r>
                        <w:t xml:space="preserve"> quelques instants, l’enregistrement </w:t>
                      </w:r>
                      <w:proofErr w:type="spellStart"/>
                      <w:r>
                        <w:t>apparaît</w:t>
                      </w:r>
                      <w:proofErr w:type="spellEnd"/>
                      <w:r>
                        <w:t>.</w:t>
                      </w:r>
                      <w:r>
                        <w:br/>
                      </w:r>
                    </w:p>
                    <w:p w:rsidR="003E322F" w:rsidRDefault="003E322F" w:rsidP="003E322F">
                      <w:pPr>
                        <w:jc w:val="center"/>
                      </w:pPr>
                    </w:p>
                    <w:p w:rsidR="003E322F" w:rsidRDefault="003E322F" w:rsidP="003E32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E322F" w:rsidRDefault="003E322F" w:rsidP="009B26A3"/>
    <w:p w:rsidR="003E322F" w:rsidRDefault="003E322F" w:rsidP="009B26A3"/>
    <w:p w:rsidR="003E322F" w:rsidRDefault="003E322F" w:rsidP="009B26A3"/>
    <w:p w:rsidR="003E322F" w:rsidRDefault="003E322F" w:rsidP="009B26A3"/>
    <w:p w:rsidR="003E322F" w:rsidRDefault="003E322F" w:rsidP="009B26A3"/>
    <w:p w:rsidR="003E322F" w:rsidRDefault="003E322F" w:rsidP="009B26A3"/>
    <w:p w:rsidR="003E322F" w:rsidRDefault="003E322F" w:rsidP="009B26A3"/>
    <w:p w:rsidR="003E322F" w:rsidRDefault="003E322F" w:rsidP="009B26A3"/>
    <w:p w:rsidR="003E322F" w:rsidRDefault="003E322F" w:rsidP="00AE2E0A">
      <w:pPr>
        <w:pStyle w:val="Titre2"/>
      </w:pPr>
    </w:p>
    <w:p w:rsidR="003E322F" w:rsidRDefault="00AE2E0A" w:rsidP="00AE2E0A">
      <w:pPr>
        <w:pStyle w:val="Titre2"/>
      </w:pPr>
      <w:r>
        <w:t>Prot</w:t>
      </w:r>
      <w:r w:rsidR="00683280">
        <w:t>o</w:t>
      </w:r>
      <w:r>
        <w:t>cole</w:t>
      </w:r>
      <w:r w:rsidR="003E322F">
        <w:t xml:space="preserve"> 2 : observer un signal </w:t>
      </w:r>
      <w:r w:rsidR="00683280">
        <w:t>sinusoïdal</w:t>
      </w:r>
      <w:r w:rsidR="003E322F">
        <w:t xml:space="preserve"> </w:t>
      </w:r>
    </w:p>
    <w:p w:rsidR="003E322F" w:rsidRDefault="003E322F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68581</wp:posOffset>
                </wp:positionV>
                <wp:extent cx="6124575" cy="1619250"/>
                <wp:effectExtent l="12700" t="12700" r="9525" b="190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22F" w:rsidRDefault="003E322F" w:rsidP="003E322F">
                            <w:r>
                              <w:t xml:space="preserve">-Cliquer sur Traiter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28C5BA" wp14:editId="7A3645B0">
                                  <wp:extent cx="352051" cy="361315"/>
                                  <wp:effectExtent l="0" t="0" r="381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Capture d’écran 2019-11-22 à 17.27.06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303" cy="370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E322F" w:rsidRDefault="003E322F" w:rsidP="003E322F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E363A1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Agrandir la </w:t>
                            </w:r>
                            <w:proofErr w:type="spellStart"/>
                            <w:r w:rsidRPr="00E363A1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fenêtre</w:t>
                            </w:r>
                            <w:proofErr w:type="spellEnd"/>
                            <w:r w:rsidRPr="00E363A1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Graphe.</w:t>
                            </w:r>
                            <w:r w:rsidRPr="00E363A1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E363A1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Zoomer plusieurs fois, en cliquant sur</w:t>
                            </w:r>
                            <w:r w:rsidR="000F08F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F1C57F8" wp14:editId="4D676F47">
                                  <wp:extent cx="476250" cy="317500"/>
                                  <wp:effectExtent l="0" t="0" r="635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Capture d’écran 2019-11-22 à 17.30.00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632" cy="3184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363A1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>et en dessinant un rectangle de sélection pour voir plusieurs motifs</w:t>
                            </w:r>
                          </w:p>
                          <w:p w:rsidR="003E322F" w:rsidRPr="00E363A1" w:rsidRDefault="003E322F" w:rsidP="003E322F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63A1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E322F" w:rsidRDefault="003E322F" w:rsidP="003E32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27" style="position:absolute;margin-left:-.2pt;margin-top:5.4pt;width:482.25pt;height:12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" fillcolor="#4f81bd [3204]" strokecolor="#243f60 [1604]" strokeweight="2pt">
                <v:textbox>
                  <w:txbxContent>
                    <w:p w:rsidR="003E322F" w:rsidRDefault="003E322F" w:rsidP="003E322F">
                      <w:r>
                        <w:t>-</w:t>
                      </w:r>
                      <w:r>
                        <w:t xml:space="preserve">Cliquer sur Traiter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28C5BA" wp14:editId="7A3645B0">
                            <wp:extent cx="352051" cy="361315"/>
                            <wp:effectExtent l="0" t="0" r="381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Capture d’écran 2019-11-22 à 17.27.06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303" cy="370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E322F" w:rsidRDefault="003E322F" w:rsidP="003E322F">
                      <w:pPr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</w:rPr>
                        <w:t>-</w:t>
                      </w:r>
                      <w:r w:rsidRPr="00E363A1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Agrandir la </w:t>
                      </w:r>
                      <w:proofErr w:type="spellStart"/>
                      <w:r w:rsidRPr="00E363A1">
                        <w:rPr>
                          <w:rFonts w:eastAsia="Times New Roman" w:cs="Times New Roman"/>
                          <w:sz w:val="24"/>
                          <w:szCs w:val="24"/>
                        </w:rPr>
                        <w:t>fenêtre</w:t>
                      </w:r>
                      <w:proofErr w:type="spellEnd"/>
                      <w:r w:rsidRPr="00E363A1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Graphe.</w:t>
                      </w:r>
                      <w:r w:rsidRPr="00E363A1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</w:rPr>
                        <w:t>-</w:t>
                      </w:r>
                      <w:r w:rsidRPr="00E363A1">
                        <w:rPr>
                          <w:rFonts w:eastAsia="Times New Roman" w:cs="Times New Roman"/>
                          <w:sz w:val="24"/>
                          <w:szCs w:val="24"/>
                        </w:rPr>
                        <w:t>Zoomer plusieurs fois, en cliquant sur</w:t>
                      </w:r>
                      <w:r w:rsidR="000F08F3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eastAsia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F1C57F8" wp14:editId="4D676F47">
                            <wp:extent cx="476250" cy="317500"/>
                            <wp:effectExtent l="0" t="0" r="635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Capture d’écran 2019-11-22 à 17.30.00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632" cy="3184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363A1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 xml:space="preserve">et en dessinant un rectangle de </w:t>
                      </w:r>
                      <w:r w:rsidRPr="00E363A1">
                        <w:rPr>
                          <w:rFonts w:eastAsia="Times New Roman" w:cs="Times New Roman"/>
                          <w:sz w:val="24"/>
                          <w:szCs w:val="24"/>
                        </w:rPr>
                        <w:t>sélection</w:t>
                      </w:r>
                      <w:r w:rsidRPr="00E363A1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pour voir plusieurs motifs</w:t>
                      </w:r>
                    </w:p>
                    <w:p w:rsidR="003E322F" w:rsidRPr="00E363A1" w:rsidRDefault="003E322F" w:rsidP="003E322F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363A1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E322F" w:rsidRDefault="003E322F" w:rsidP="003E32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E322F" w:rsidRDefault="003E322F" w:rsidP="009B26A3"/>
    <w:p w:rsidR="003E322F" w:rsidRDefault="003E322F" w:rsidP="009B26A3"/>
    <w:p w:rsidR="003E322F" w:rsidRDefault="003E322F" w:rsidP="003E322F">
      <w:pPr>
        <w:pStyle w:val="Titre2"/>
      </w:pPr>
    </w:p>
    <w:p w:rsidR="00723776" w:rsidRDefault="00AE2E0A" w:rsidP="002414B3">
      <w:pPr>
        <w:pStyle w:val="Titre2"/>
      </w:pPr>
      <w:r>
        <w:t>Protocole</w:t>
      </w:r>
      <w:r w:rsidR="003E322F">
        <w:t xml:space="preserve"> 3 : mesurer une période </w:t>
      </w:r>
    </w:p>
    <w:p w:rsidR="00723776" w:rsidRDefault="002414B3" w:rsidP="003E32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203200</wp:posOffset>
                </wp:positionV>
                <wp:extent cx="6391275" cy="5467350"/>
                <wp:effectExtent l="12700" t="12700" r="9525" b="1587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546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E0A" w:rsidRPr="002414B3" w:rsidRDefault="002414B3" w:rsidP="00AE2E0A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-</w:t>
                            </w:r>
                            <w:r w:rsidR="00AE2E0A" w:rsidRPr="003E322F">
                              <w:rPr>
                                <w:rFonts w:eastAsia="Times New Roman"/>
                              </w:rPr>
                              <w:t xml:space="preserve">Outils &gt; </w:t>
                            </w:r>
                            <w:proofErr w:type="spellStart"/>
                            <w:r w:rsidR="00AE2E0A" w:rsidRPr="003E322F">
                              <w:rPr>
                                <w:rFonts w:eastAsia="Times New Roman"/>
                              </w:rPr>
                              <w:t>Réticule</w:t>
                            </w:r>
                            <w:proofErr w:type="spellEnd"/>
                            <w:r w:rsidR="00AE2E0A" w:rsidRPr="003E322F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 w:rsidR="00AE2E0A" w:rsidRPr="003E322F">
                              <w:rPr>
                                <w:rFonts w:eastAsia="Times New Roman"/>
                              </w:rPr>
                              <w:t>données</w:t>
                            </w:r>
                            <w:proofErr w:type="spellEnd"/>
                            <w:r w:rsidR="00AE2E0A" w:rsidRPr="003E322F"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  <w:p w:rsidR="00AE2E0A" w:rsidRPr="003E322F" w:rsidRDefault="002414B3" w:rsidP="00AE2E0A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-</w:t>
                            </w:r>
                            <w:r w:rsidR="00AE2E0A" w:rsidRPr="003E322F">
                              <w:rPr>
                                <w:rFonts w:eastAsia="Times New Roman"/>
                              </w:rPr>
                              <w:t xml:space="preserve">Cocher Deux curseurs et </w:t>
                            </w:r>
                            <w:proofErr w:type="spellStart"/>
                            <w:r w:rsidR="00AE2E0A" w:rsidRPr="003E322F">
                              <w:rPr>
                                <w:rFonts w:eastAsia="Times New Roman"/>
                              </w:rPr>
                              <w:t>Ecart</w:t>
                            </w:r>
                            <w:proofErr w:type="spellEnd"/>
                            <w:r w:rsidR="00AE2E0A" w:rsidRPr="003E322F">
                              <w:rPr>
                                <w:rFonts w:eastAsia="Times New Roman"/>
                              </w:rPr>
                              <w:t xml:space="preserve"> abscisse. </w:t>
                            </w:r>
                          </w:p>
                          <w:p w:rsidR="00AE2E0A" w:rsidRDefault="002414B3" w:rsidP="00AE2E0A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-</w:t>
                            </w:r>
                            <w:proofErr w:type="spellStart"/>
                            <w:r w:rsidR="00AE2E0A" w:rsidRPr="003E322F">
                              <w:rPr>
                                <w:rFonts w:eastAsia="Times New Roman"/>
                              </w:rPr>
                              <w:t>Déplacer</w:t>
                            </w:r>
                            <w:proofErr w:type="spellEnd"/>
                            <w:r w:rsidR="00AE2E0A" w:rsidRPr="003E322F">
                              <w:rPr>
                                <w:rFonts w:eastAsia="Times New Roman"/>
                              </w:rPr>
                              <w:t xml:space="preserve"> les </w:t>
                            </w:r>
                            <w:proofErr w:type="spellStart"/>
                            <w:r w:rsidR="00AE2E0A" w:rsidRPr="003E322F">
                              <w:rPr>
                                <w:rFonts w:eastAsia="Times New Roman"/>
                              </w:rPr>
                              <w:t>carrés</w:t>
                            </w:r>
                            <w:proofErr w:type="spellEnd"/>
                            <w:r w:rsidR="00AE2E0A" w:rsidRPr="003E322F">
                              <w:rPr>
                                <w:rFonts w:eastAsia="Times New Roman"/>
                              </w:rPr>
                              <w:t xml:space="preserve"> noirs sur deux points qui permettent de mesurer la </w:t>
                            </w:r>
                            <w:proofErr w:type="spellStart"/>
                            <w:r w:rsidR="00AE2E0A" w:rsidRPr="003E322F">
                              <w:rPr>
                                <w:rFonts w:eastAsia="Times New Roman"/>
                              </w:rPr>
                              <w:t>durée</w:t>
                            </w:r>
                            <w:proofErr w:type="spellEnd"/>
                            <w:r w:rsidR="00AE2E0A" w:rsidRPr="003E322F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 w:rsidR="00AE2E0A" w:rsidRPr="003E322F">
                              <w:rPr>
                                <w:rFonts w:ascii="TimesNewRomanPSMT" w:eastAsia="Times New Roman" w:hAnsi="TimesNewRomanPSMT"/>
                              </w:rPr>
                              <w:t>Δ</w:t>
                            </w:r>
                            <w:r w:rsidR="00AE2E0A" w:rsidRPr="003E322F">
                              <w:rPr>
                                <w:rFonts w:eastAsia="Times New Roman" w:cs="Arial"/>
                                <w:i/>
                                <w:iCs/>
                              </w:rPr>
                              <w:t>t</w:t>
                            </w:r>
                            <w:proofErr w:type="spellEnd"/>
                            <w:r w:rsidR="00AE2E0A" w:rsidRPr="003E322F">
                              <w:rPr>
                                <w:rFonts w:eastAsia="Times New Roman" w:cs="Arial"/>
                                <w:i/>
                                <w:iCs/>
                              </w:rPr>
                              <w:t xml:space="preserve"> </w:t>
                            </w:r>
                            <w:r w:rsidR="00AE2E0A" w:rsidRPr="003E322F">
                              <w:rPr>
                                <w:rFonts w:eastAsia="Times New Roman"/>
                              </w:rPr>
                              <w:t xml:space="preserve">de </w:t>
                            </w:r>
                            <w:r w:rsidR="00AE2E0A" w:rsidRPr="003E322F">
                              <w:rPr>
                                <w:rFonts w:eastAsia="Times New Roman" w:cs="Arial"/>
                                <w:b/>
                                <w:bCs/>
                              </w:rPr>
                              <w:t xml:space="preserve">plusieurs </w:t>
                            </w:r>
                            <w:proofErr w:type="spellStart"/>
                            <w:r w:rsidR="00AE2E0A" w:rsidRPr="003E322F">
                              <w:rPr>
                                <w:rFonts w:eastAsia="Times New Roman"/>
                              </w:rPr>
                              <w:t>périodes</w:t>
                            </w:r>
                            <w:proofErr w:type="spellEnd"/>
                            <w:r w:rsidR="006030DA">
                              <w:rPr>
                                <w:rFonts w:eastAsia="Times New Roman"/>
                              </w:rPr>
                              <w:t xml:space="preserve"> (</w:t>
                            </w:r>
                            <w:r w:rsidR="000F08F3">
                              <w:rPr>
                                <w:rFonts w:eastAsia="Times New Roman"/>
                              </w:rPr>
                              <w:t xml:space="preserve">on </w:t>
                            </w:r>
                            <w:proofErr w:type="spellStart"/>
                            <w:r w:rsidR="000F08F3">
                              <w:rPr>
                                <w:rFonts w:eastAsia="Times New Roman"/>
                              </w:rPr>
                              <w:t>appelera</w:t>
                            </w:r>
                            <w:proofErr w:type="spellEnd"/>
                            <w:r w:rsidR="000F08F3">
                              <w:rPr>
                                <w:rFonts w:eastAsia="Times New Roman"/>
                              </w:rPr>
                              <w:t xml:space="preserve"> ce nombre n = ……………..</w:t>
                            </w:r>
                            <w:r w:rsidR="006030DA">
                              <w:rPr>
                                <w:rFonts w:eastAsia="Times New Roman"/>
                              </w:rPr>
                              <w:t xml:space="preserve">). </w:t>
                            </w:r>
                          </w:p>
                          <w:p w:rsidR="002414B3" w:rsidRDefault="002414B3" w:rsidP="00AE2E0A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Pour rappel, une période est la durée</w:t>
                            </w:r>
                            <w:r w:rsidR="006030DA">
                              <w:rPr>
                                <w:rFonts w:eastAsia="Times New Roman"/>
                              </w:rPr>
                              <w:t xml:space="preserve"> d’</w:t>
                            </w:r>
                            <w:r w:rsidR="000F08F3">
                              <w:rPr>
                                <w:rFonts w:eastAsia="Times New Roman"/>
                              </w:rPr>
                              <w:t xml:space="preserve">une oscillation . </w:t>
                            </w:r>
                          </w:p>
                          <w:p w:rsidR="002414B3" w:rsidRDefault="00E26820" w:rsidP="00AE2E0A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"/var/folders/ql/49jb37kj6hjbt5bgyv_r88xh0000gn/T/com.microsoft.Word/WebArchiveCopyPasteTempFiles/page2image1205445760"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4095B7" wp14:editId="6FBC71A8">
                                  <wp:extent cx="5095875" cy="2865680"/>
                                  <wp:effectExtent l="0" t="0" r="0" b="5080"/>
                                  <wp:docPr id="22" name="Image 22" descr="page2image1205445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page2image12054457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03320" cy="28698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  <w:p w:rsidR="002414B3" w:rsidRPr="003E322F" w:rsidRDefault="002414B3" w:rsidP="00AE2E0A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AE2E0A" w:rsidRDefault="00AE2E0A" w:rsidP="00AE2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4" o:spid="_x0000_s1028" style="position:absolute;margin-left:-12.2pt;margin-top:16pt;width:503.25pt;height:43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" fillcolor="#4f81bd [3204]" strokecolor="#243f60 [1604]" strokeweight="2pt">
                <v:textbox>
                  <w:txbxContent>
                    <w:p w:rsidR="00AE2E0A" w:rsidRPr="002414B3" w:rsidRDefault="002414B3" w:rsidP="00AE2E0A">
                      <w:pPr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eastAsia="Times New Roman"/>
                        </w:rPr>
                        <w:t>-</w:t>
                      </w:r>
                      <w:r w:rsidR="00AE2E0A" w:rsidRPr="003E322F">
                        <w:rPr>
                          <w:rFonts w:eastAsia="Times New Roman"/>
                        </w:rPr>
                        <w:t xml:space="preserve">Outils &gt; </w:t>
                      </w:r>
                      <w:proofErr w:type="spellStart"/>
                      <w:r w:rsidR="00AE2E0A" w:rsidRPr="003E322F">
                        <w:rPr>
                          <w:rFonts w:eastAsia="Times New Roman"/>
                        </w:rPr>
                        <w:t>Réticule</w:t>
                      </w:r>
                      <w:proofErr w:type="spellEnd"/>
                      <w:r w:rsidR="00AE2E0A" w:rsidRPr="003E322F"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 w:rsidR="00AE2E0A" w:rsidRPr="003E322F">
                        <w:rPr>
                          <w:rFonts w:eastAsia="Times New Roman"/>
                        </w:rPr>
                        <w:t>données</w:t>
                      </w:r>
                      <w:proofErr w:type="spellEnd"/>
                      <w:r w:rsidR="00AE2E0A" w:rsidRPr="003E322F">
                        <w:rPr>
                          <w:rFonts w:eastAsia="Times New Roman"/>
                        </w:rPr>
                        <w:t xml:space="preserve"> </w:t>
                      </w:r>
                    </w:p>
                    <w:p w:rsidR="00AE2E0A" w:rsidRPr="003E322F" w:rsidRDefault="002414B3" w:rsidP="00AE2E0A">
                      <w:pPr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eastAsia="Times New Roman"/>
                        </w:rPr>
                        <w:t>-</w:t>
                      </w:r>
                      <w:r w:rsidR="00AE2E0A" w:rsidRPr="003E322F">
                        <w:rPr>
                          <w:rFonts w:eastAsia="Times New Roman"/>
                        </w:rPr>
                        <w:t xml:space="preserve">Cocher Deux curseurs et </w:t>
                      </w:r>
                      <w:proofErr w:type="spellStart"/>
                      <w:r w:rsidR="00AE2E0A" w:rsidRPr="003E322F">
                        <w:rPr>
                          <w:rFonts w:eastAsia="Times New Roman"/>
                        </w:rPr>
                        <w:t>Ecart</w:t>
                      </w:r>
                      <w:proofErr w:type="spellEnd"/>
                      <w:r w:rsidR="00AE2E0A" w:rsidRPr="003E322F">
                        <w:rPr>
                          <w:rFonts w:eastAsia="Times New Roman"/>
                        </w:rPr>
                        <w:t xml:space="preserve"> abscisse. </w:t>
                      </w:r>
                    </w:p>
                    <w:p w:rsidR="00AE2E0A" w:rsidRDefault="002414B3" w:rsidP="00AE2E0A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-</w:t>
                      </w:r>
                      <w:proofErr w:type="spellStart"/>
                      <w:r w:rsidR="00AE2E0A" w:rsidRPr="003E322F">
                        <w:rPr>
                          <w:rFonts w:eastAsia="Times New Roman"/>
                        </w:rPr>
                        <w:t>Déplacer</w:t>
                      </w:r>
                      <w:proofErr w:type="spellEnd"/>
                      <w:r w:rsidR="00AE2E0A" w:rsidRPr="003E322F">
                        <w:rPr>
                          <w:rFonts w:eastAsia="Times New Roman"/>
                        </w:rPr>
                        <w:t xml:space="preserve"> les </w:t>
                      </w:r>
                      <w:proofErr w:type="spellStart"/>
                      <w:r w:rsidR="00AE2E0A" w:rsidRPr="003E322F">
                        <w:rPr>
                          <w:rFonts w:eastAsia="Times New Roman"/>
                        </w:rPr>
                        <w:t>carrés</w:t>
                      </w:r>
                      <w:proofErr w:type="spellEnd"/>
                      <w:r w:rsidR="00AE2E0A" w:rsidRPr="003E322F">
                        <w:rPr>
                          <w:rFonts w:eastAsia="Times New Roman"/>
                        </w:rPr>
                        <w:t xml:space="preserve"> noirs sur deux points qui permettent de mesurer la </w:t>
                      </w:r>
                      <w:proofErr w:type="spellStart"/>
                      <w:r w:rsidR="00AE2E0A" w:rsidRPr="003E322F">
                        <w:rPr>
                          <w:rFonts w:eastAsia="Times New Roman"/>
                        </w:rPr>
                        <w:t>durée</w:t>
                      </w:r>
                      <w:proofErr w:type="spellEnd"/>
                      <w:r w:rsidR="00AE2E0A" w:rsidRPr="003E322F"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 w:rsidR="00AE2E0A" w:rsidRPr="003E322F">
                        <w:rPr>
                          <w:rFonts w:ascii="TimesNewRomanPSMT" w:eastAsia="Times New Roman" w:hAnsi="TimesNewRomanPSMT"/>
                        </w:rPr>
                        <w:t>Δ</w:t>
                      </w:r>
                      <w:r w:rsidR="00AE2E0A" w:rsidRPr="003E322F">
                        <w:rPr>
                          <w:rFonts w:eastAsia="Times New Roman" w:cs="Arial"/>
                          <w:i/>
                          <w:iCs/>
                        </w:rPr>
                        <w:t>t</w:t>
                      </w:r>
                      <w:proofErr w:type="spellEnd"/>
                      <w:r w:rsidR="00AE2E0A" w:rsidRPr="003E322F">
                        <w:rPr>
                          <w:rFonts w:eastAsia="Times New Roman" w:cs="Arial"/>
                          <w:i/>
                          <w:iCs/>
                        </w:rPr>
                        <w:t xml:space="preserve"> </w:t>
                      </w:r>
                      <w:r w:rsidR="00AE2E0A" w:rsidRPr="003E322F">
                        <w:rPr>
                          <w:rFonts w:eastAsia="Times New Roman"/>
                        </w:rPr>
                        <w:t xml:space="preserve">de </w:t>
                      </w:r>
                      <w:r w:rsidR="00AE2E0A" w:rsidRPr="003E322F">
                        <w:rPr>
                          <w:rFonts w:eastAsia="Times New Roman" w:cs="Arial"/>
                          <w:b/>
                          <w:bCs/>
                        </w:rPr>
                        <w:t xml:space="preserve">plusieurs </w:t>
                      </w:r>
                      <w:proofErr w:type="spellStart"/>
                      <w:r w:rsidR="00AE2E0A" w:rsidRPr="003E322F">
                        <w:rPr>
                          <w:rFonts w:eastAsia="Times New Roman"/>
                        </w:rPr>
                        <w:t>périodes</w:t>
                      </w:r>
                      <w:proofErr w:type="spellEnd"/>
                      <w:r w:rsidR="006030DA">
                        <w:rPr>
                          <w:rFonts w:eastAsia="Times New Roman"/>
                        </w:rPr>
                        <w:t xml:space="preserve"> (</w:t>
                      </w:r>
                      <w:r w:rsidR="000F08F3">
                        <w:rPr>
                          <w:rFonts w:eastAsia="Times New Roman"/>
                        </w:rPr>
                        <w:t xml:space="preserve">on </w:t>
                      </w:r>
                      <w:proofErr w:type="spellStart"/>
                      <w:r w:rsidR="000F08F3">
                        <w:rPr>
                          <w:rFonts w:eastAsia="Times New Roman"/>
                        </w:rPr>
                        <w:t>appelera</w:t>
                      </w:r>
                      <w:proofErr w:type="spellEnd"/>
                      <w:r w:rsidR="000F08F3">
                        <w:rPr>
                          <w:rFonts w:eastAsia="Times New Roman"/>
                        </w:rPr>
                        <w:t xml:space="preserve"> ce nombre n = ……………..</w:t>
                      </w:r>
                      <w:r w:rsidR="006030DA">
                        <w:rPr>
                          <w:rFonts w:eastAsia="Times New Roman"/>
                        </w:rPr>
                        <w:t xml:space="preserve">). </w:t>
                      </w:r>
                    </w:p>
                    <w:p w:rsidR="002414B3" w:rsidRDefault="002414B3" w:rsidP="00AE2E0A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Pour rappel, une période est la durée</w:t>
                      </w:r>
                      <w:r w:rsidR="006030DA">
                        <w:rPr>
                          <w:rFonts w:eastAsia="Times New Roman"/>
                        </w:rPr>
                        <w:t xml:space="preserve"> d’</w:t>
                      </w:r>
                      <w:r w:rsidR="000F08F3">
                        <w:rPr>
                          <w:rFonts w:eastAsia="Times New Roman"/>
                        </w:rPr>
                        <w:t xml:space="preserve">une oscillation . </w:t>
                      </w:r>
                    </w:p>
                    <w:p w:rsidR="002414B3" w:rsidRDefault="00E26820" w:rsidP="00AE2E0A">
                      <w:pPr>
                        <w:rPr>
                          <w:rFonts w:ascii="Times New Roman" w:eastAsia="Times New Roman" w:hAnsi="Times New Roman"/>
                        </w:rPr>
                      </w:pPr>
                      <w:r>
                        <w:fldChar w:fldCharType="begin"/>
                      </w:r>
                      <w:r>
                        <w:instrText xml:space="preserve"> INCLUDEPICTURE "/var/folders/ql/49jb37kj6hjbt5bgyv_r88xh0000gn/T/com.microsoft.Word/WebArchiveCopyPasteTempFiles/page2image1205445760"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4095B7" wp14:editId="6FBC71A8">
                            <wp:extent cx="5095875" cy="2865680"/>
                            <wp:effectExtent l="0" t="0" r="0" b="5080"/>
                            <wp:docPr id="22" name="Image 22" descr="page2image1205445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page2image12054457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03320" cy="28698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  <w:p w:rsidR="002414B3" w:rsidRPr="003E322F" w:rsidRDefault="002414B3" w:rsidP="00AE2E0A">
                      <w:pPr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AE2E0A" w:rsidRDefault="00AE2E0A" w:rsidP="00AE2E0A"/>
                  </w:txbxContent>
                </v:textbox>
              </v:roundrect>
            </w:pict>
          </mc:Fallback>
        </mc:AlternateContent>
      </w:r>
    </w:p>
    <w:p w:rsidR="00723776" w:rsidRDefault="00723776" w:rsidP="003E322F"/>
    <w:p w:rsidR="00723776" w:rsidRDefault="00723776" w:rsidP="003E322F"/>
    <w:p w:rsidR="00723776" w:rsidRPr="003E322F" w:rsidRDefault="00723776" w:rsidP="003E322F"/>
    <w:p w:rsidR="003E322F" w:rsidRDefault="003E322F" w:rsidP="009B26A3"/>
    <w:p w:rsidR="002414B3" w:rsidRDefault="002414B3" w:rsidP="009B26A3"/>
    <w:p w:rsidR="002414B3" w:rsidRDefault="002414B3" w:rsidP="009B26A3"/>
    <w:p w:rsidR="002414B3" w:rsidRPr="002414B3" w:rsidRDefault="002414B3" w:rsidP="002414B3"/>
    <w:p w:rsidR="002414B3" w:rsidRPr="002414B3" w:rsidRDefault="000F08F3" w:rsidP="002414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127635</wp:posOffset>
                </wp:positionV>
                <wp:extent cx="619125" cy="0"/>
                <wp:effectExtent l="38100" t="76200" r="0" b="1270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052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238.3pt;margin-top:10.05pt;width:48.7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" strokecolor="#4f81bd [3204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</w:p>
    <w:p w:rsidR="002414B3" w:rsidRPr="002414B3" w:rsidRDefault="000F08F3" w:rsidP="002414B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3102610</wp:posOffset>
                </wp:positionH>
                <wp:positionV relativeFrom="paragraph">
                  <wp:posOffset>33655</wp:posOffset>
                </wp:positionV>
                <wp:extent cx="847725" cy="352425"/>
                <wp:effectExtent l="0" t="0" r="15875" b="158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8F3" w:rsidRDefault="000F08F3">
                            <w:r>
                              <w:t>1 période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9" type="#_x0000_t202" style="position:absolute;margin-left:244.3pt;margin-top:2.65pt;width:66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" fillcolor="white [3201]" strokeweight=".5pt">
                <v:textbox>
                  <w:txbxContent>
                    <w:p w:rsidR="000F08F3" w:rsidRDefault="000F08F3">
                      <w:r>
                        <w:t>1 période</w:t>
                      </w:r>
                    </w:p>
                  </w:txbxContent>
                </v:textbox>
              </v:shape>
            </w:pict>
          </mc:Fallback>
        </mc:AlternateContent>
      </w:r>
    </w:p>
    <w:p w:rsidR="002414B3" w:rsidRPr="002414B3" w:rsidRDefault="002414B3" w:rsidP="002414B3"/>
    <w:p w:rsidR="002414B3" w:rsidRPr="002414B3" w:rsidRDefault="002414B3" w:rsidP="002414B3"/>
    <w:p w:rsidR="002414B3" w:rsidRPr="002414B3" w:rsidRDefault="002414B3" w:rsidP="002414B3"/>
    <w:p w:rsidR="002414B3" w:rsidRDefault="000F08F3" w:rsidP="002414B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229870</wp:posOffset>
                </wp:positionV>
                <wp:extent cx="828675" cy="361950"/>
                <wp:effectExtent l="0" t="0" r="9525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8F3" w:rsidRDefault="000F08F3">
                            <w:r>
                              <w:t>1 période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30" type="#_x0000_t202" style="position:absolute;margin-left:38.05pt;margin-top:18.1pt;width:65.2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" fillcolor="white [3201]" strokeweight=".5pt">
                <v:textbox>
                  <w:txbxContent>
                    <w:p w:rsidR="000F08F3" w:rsidRDefault="000F08F3">
                      <w:r>
                        <w:t>1 période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29845</wp:posOffset>
                </wp:positionV>
                <wp:extent cx="628650" cy="0"/>
                <wp:effectExtent l="38100" t="114300" r="0" b="1651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2595" id="Connecteur droit avec flèche 29" o:spid="_x0000_s1026" type="#_x0000_t32" style="position:absolute;margin-left:38.05pt;margin-top:2.35pt;width:49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&#13;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2414B3" w:rsidRDefault="002414B3" w:rsidP="002414B3"/>
    <w:p w:rsidR="00E26820" w:rsidRDefault="00E26820" w:rsidP="002414B3"/>
    <w:p w:rsidR="00E26820" w:rsidRDefault="00E26820" w:rsidP="002414B3"/>
    <w:p w:rsidR="00E26820" w:rsidRDefault="000F08F3" w:rsidP="002414B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3950335</wp:posOffset>
                </wp:positionH>
                <wp:positionV relativeFrom="paragraph">
                  <wp:posOffset>168275</wp:posOffset>
                </wp:positionV>
                <wp:extent cx="619125" cy="0"/>
                <wp:effectExtent l="38100" t="76200" r="0" b="1270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3C59E" id="Connecteur droit avec flèche 31" o:spid="_x0000_s1026" type="#_x0000_t32" style="position:absolute;margin-left:311.05pt;margin-top:13.25pt;width:4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" strokecolor="#4f81bd [3204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</w:p>
    <w:p w:rsidR="00E26820" w:rsidRDefault="00E26820" w:rsidP="002414B3"/>
    <w:p w:rsidR="00E26820" w:rsidRDefault="00E26820" w:rsidP="002414B3"/>
    <w:p w:rsidR="00E26820" w:rsidRDefault="00E26820" w:rsidP="002414B3"/>
    <w:p w:rsidR="00E26820" w:rsidRDefault="00E26820" w:rsidP="002414B3"/>
    <w:p w:rsidR="00E26820" w:rsidRDefault="00E26820" w:rsidP="002414B3"/>
    <w:p w:rsidR="00E26820" w:rsidRDefault="00E26820" w:rsidP="002414B3"/>
    <w:p w:rsidR="00E26820" w:rsidRDefault="00E26820" w:rsidP="002414B3"/>
    <w:p w:rsidR="00683280" w:rsidRDefault="00683280" w:rsidP="002414B3"/>
    <w:p w:rsidR="00683280" w:rsidRDefault="00683280" w:rsidP="002414B3"/>
    <w:p w:rsidR="00683280" w:rsidRDefault="00683280" w:rsidP="002414B3"/>
    <w:p w:rsidR="00683280" w:rsidRDefault="00683280" w:rsidP="002414B3"/>
    <w:p w:rsidR="00683280" w:rsidRDefault="00683280" w:rsidP="002414B3"/>
    <w:p w:rsidR="00683280" w:rsidRDefault="00683280" w:rsidP="002414B3"/>
    <w:p w:rsidR="00683280" w:rsidRDefault="00683280" w:rsidP="002414B3"/>
    <w:p w:rsidR="00683280" w:rsidRDefault="00683280" w:rsidP="002414B3"/>
    <w:p w:rsidR="00683280" w:rsidRDefault="00683280" w:rsidP="002414B3"/>
    <w:p w:rsidR="00683280" w:rsidRDefault="00683280" w:rsidP="002414B3"/>
    <w:p w:rsidR="002414B3" w:rsidRPr="002414B3" w:rsidRDefault="002414B3" w:rsidP="002414B3">
      <w:pPr>
        <w:tabs>
          <w:tab w:val="left" w:pos="1200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2414B3" w:rsidTr="002414B3">
        <w:tc>
          <w:tcPr>
            <w:tcW w:w="10621" w:type="dxa"/>
          </w:tcPr>
          <w:p w:rsidR="002414B3" w:rsidRDefault="006C60A5" w:rsidP="002414B3">
            <w:pPr>
              <w:tabs>
                <w:tab w:val="left" w:pos="1200"/>
              </w:tabs>
            </w:pPr>
            <w:r>
              <w:lastRenderedPageBreak/>
              <w:t xml:space="preserve">Consigne : </w:t>
            </w:r>
            <w:r w:rsidR="006030DA">
              <w:t xml:space="preserve">Compléter le </w:t>
            </w:r>
            <w:r>
              <w:t>document</w:t>
            </w:r>
            <w:r w:rsidR="006030DA">
              <w:t xml:space="preserve"> suivant, et rendre au professeur à la fin de l’heure </w:t>
            </w:r>
            <w:r w:rsidR="002414B3">
              <w:t xml:space="preserve"> </w:t>
            </w:r>
          </w:p>
          <w:p w:rsidR="006C60A5" w:rsidRDefault="006C60A5" w:rsidP="002414B3">
            <w:pPr>
              <w:tabs>
                <w:tab w:val="left" w:pos="1200"/>
              </w:tabs>
            </w:pPr>
            <w:r>
              <w:t xml:space="preserve">NOM : </w:t>
            </w:r>
          </w:p>
        </w:tc>
      </w:tr>
      <w:tr w:rsidR="002414B3" w:rsidTr="002414B3">
        <w:tc>
          <w:tcPr>
            <w:tcW w:w="10621" w:type="dxa"/>
          </w:tcPr>
          <w:p w:rsidR="00E26820" w:rsidRDefault="00E26820" w:rsidP="001709D5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ArialMT" w:hAnsi="ArialMT"/>
              </w:rPr>
            </w:pPr>
            <w:r>
              <w:rPr>
                <w:rFonts w:ascii="ArialMT" w:hAnsi="ArialMT"/>
              </w:rPr>
              <w:t xml:space="preserve">On a </w:t>
            </w:r>
            <w:proofErr w:type="spellStart"/>
            <w:r>
              <w:rPr>
                <w:rFonts w:ascii="ArialMT" w:hAnsi="ArialMT"/>
              </w:rPr>
              <w:t>mesure</w:t>
            </w:r>
            <w:proofErr w:type="spellEnd"/>
            <w:r>
              <w:rPr>
                <w:rFonts w:ascii="ArialMT" w:hAnsi="ArialMT"/>
              </w:rPr>
              <w:t xml:space="preserve">́ la </w:t>
            </w:r>
            <w:proofErr w:type="spellStart"/>
            <w:r>
              <w:rPr>
                <w:rFonts w:ascii="ArialMT" w:hAnsi="ArialMT"/>
              </w:rPr>
              <w:t>durée</w:t>
            </w:r>
            <w:proofErr w:type="spellEnd"/>
            <w:r>
              <w:rPr>
                <w:rFonts w:ascii="ArialMT" w:hAnsi="Arial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Δ</w:t>
            </w:r>
            <w:r>
              <w:rPr>
                <w:rFonts w:ascii="Arial" w:hAnsi="Arial" w:cs="Arial"/>
                <w:i/>
                <w:iCs/>
              </w:rPr>
              <w:t>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MT" w:hAnsi="ArialMT"/>
              </w:rPr>
              <w:t>= .............. ms = ..............</w:t>
            </w:r>
            <w:r w:rsidR="001709D5">
              <w:rPr>
                <w:rFonts w:ascii="ArialMT" w:hAnsi="ArialMT"/>
              </w:rPr>
              <w:t>...</w:t>
            </w:r>
            <w:r>
              <w:rPr>
                <w:rFonts w:ascii="ArialMT" w:hAnsi="ArialMT"/>
              </w:rPr>
              <w:t xml:space="preserve">s de </w:t>
            </w:r>
            <w:r>
              <w:rPr>
                <w:rFonts w:ascii="Arial" w:hAnsi="Arial" w:cs="Arial"/>
                <w:i/>
                <w:iCs/>
              </w:rPr>
              <w:t xml:space="preserve">n </w:t>
            </w:r>
            <w:r>
              <w:rPr>
                <w:rFonts w:ascii="ArialMT" w:hAnsi="ArialMT"/>
              </w:rPr>
              <w:t xml:space="preserve">=....... </w:t>
            </w:r>
            <w:r w:rsidR="000F08F3">
              <w:rPr>
                <w:rFonts w:ascii="ArialMT" w:hAnsi="ArialMT"/>
              </w:rPr>
              <w:t>…</w:t>
            </w:r>
            <w:proofErr w:type="spellStart"/>
            <w:r>
              <w:rPr>
                <w:rFonts w:ascii="ArialMT" w:hAnsi="ArialMT"/>
              </w:rPr>
              <w:t>périodes</w:t>
            </w:r>
            <w:proofErr w:type="spellEnd"/>
            <w:r>
              <w:rPr>
                <w:rFonts w:ascii="ArialMT" w:hAnsi="ArialMT"/>
              </w:rPr>
              <w:t xml:space="preserve">, </w:t>
            </w:r>
          </w:p>
          <w:p w:rsidR="001709D5" w:rsidRPr="003B064E" w:rsidRDefault="001709D5" w:rsidP="003B064E">
            <w:pPr>
              <w:rPr>
                <w:b/>
              </w:rPr>
            </w:pPr>
            <w:r w:rsidRPr="003B064E">
              <w:rPr>
                <w:b/>
              </w:rPr>
              <w:t>(</w:t>
            </w:r>
            <w:proofErr w:type="spellStart"/>
            <w:r w:rsidRPr="003B064E">
              <w:rPr>
                <w:b/>
              </w:rPr>
              <w:t>ecrire</w:t>
            </w:r>
            <w:proofErr w:type="spellEnd"/>
            <w:r w:rsidRPr="003B064E">
              <w:rPr>
                <w:b/>
              </w:rPr>
              <w:t xml:space="preserve"> le calcul de conversion ici )</w:t>
            </w:r>
          </w:p>
          <w:p w:rsidR="001709D5" w:rsidRDefault="001709D5" w:rsidP="00E26820">
            <w:pPr>
              <w:pStyle w:val="NormalWeb"/>
              <w:shd w:val="clear" w:color="auto" w:fill="FFFFFF"/>
            </w:pPr>
          </w:p>
          <w:p w:rsidR="001709D5" w:rsidRDefault="001709D5" w:rsidP="00E26820">
            <w:pPr>
              <w:pStyle w:val="NormalWeb"/>
              <w:shd w:val="clear" w:color="auto" w:fill="FFFFFF"/>
            </w:pPr>
          </w:p>
          <w:p w:rsidR="001709D5" w:rsidRDefault="001709D5" w:rsidP="00E26820">
            <w:pPr>
              <w:pStyle w:val="NormalWeb"/>
              <w:shd w:val="clear" w:color="auto" w:fill="FFFFFF"/>
            </w:pPr>
          </w:p>
          <w:p w:rsidR="001709D5" w:rsidRPr="003B064E" w:rsidRDefault="001709D5" w:rsidP="003B064E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O</w:t>
            </w:r>
            <w:r w:rsidR="00E26820">
              <w:rPr>
                <w:rFonts w:ascii="ArialMT" w:hAnsi="ArialMT"/>
              </w:rPr>
              <w:t xml:space="preserve">n en </w:t>
            </w:r>
            <w:proofErr w:type="spellStart"/>
            <w:r w:rsidR="00E26820">
              <w:rPr>
                <w:rFonts w:ascii="ArialMT" w:hAnsi="ArialMT"/>
              </w:rPr>
              <w:t>déduit</w:t>
            </w:r>
            <w:proofErr w:type="spellEnd"/>
            <w:r w:rsidR="00E26820">
              <w:rPr>
                <w:rFonts w:ascii="ArialMT" w:hAnsi="ArialMT"/>
              </w:rPr>
              <w:t xml:space="preserve"> la </w:t>
            </w:r>
            <w:proofErr w:type="spellStart"/>
            <w:r w:rsidR="00E26820">
              <w:rPr>
                <w:rFonts w:ascii="ArialMT" w:hAnsi="ArialMT"/>
              </w:rPr>
              <w:t>durée</w:t>
            </w:r>
            <w:proofErr w:type="spellEnd"/>
            <w:r w:rsidR="00E26820">
              <w:rPr>
                <w:rFonts w:ascii="ArialMT" w:hAnsi="ArialMT"/>
              </w:rPr>
              <w:t xml:space="preserve"> d’une seule </w:t>
            </w:r>
            <w:proofErr w:type="spellStart"/>
            <w:r w:rsidR="00E26820">
              <w:rPr>
                <w:rFonts w:ascii="ArialMT" w:hAnsi="ArialMT"/>
              </w:rPr>
              <w:t>période</w:t>
            </w:r>
            <w:proofErr w:type="spellEnd"/>
            <w:r w:rsidR="00E26820">
              <w:rPr>
                <w:rFonts w:ascii="ArialMT" w:hAnsi="ArialMT"/>
              </w:rPr>
              <w:t xml:space="preserve"> </w:t>
            </w:r>
            <w:r w:rsidR="00E26820">
              <w:rPr>
                <w:rFonts w:ascii="Arial" w:hAnsi="Arial" w:cs="Arial"/>
                <w:i/>
                <w:iCs/>
              </w:rPr>
              <w:t xml:space="preserve">T </w:t>
            </w:r>
            <w:r w:rsidR="00E26820">
              <w:rPr>
                <w:rFonts w:ascii="ArialMT" w:hAnsi="ArialMT"/>
              </w:rPr>
              <w:t xml:space="preserve">= </w:t>
            </w:r>
            <w:r>
              <w:rPr>
                <w:rFonts w:ascii="ArialMT" w:hAnsi="ArialMT"/>
              </w:rPr>
              <w:t>……………………..=….</w:t>
            </w:r>
            <w:r w:rsidR="00E26820">
              <w:rPr>
                <w:rFonts w:ascii="ArialMT" w:hAnsi="ArialMT"/>
              </w:rPr>
              <w:t>............. s.</w:t>
            </w:r>
          </w:p>
          <w:p w:rsidR="006030DA" w:rsidRPr="001709D5" w:rsidRDefault="00E26820" w:rsidP="00E26820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ArialMT" w:hAnsi="ArialMT"/>
              </w:rPr>
            </w:pPr>
            <w:r w:rsidRPr="001709D5">
              <w:rPr>
                <w:rFonts w:ascii="ArialMT" w:hAnsi="ArialMT"/>
              </w:rPr>
              <w:t xml:space="preserve">Si un </w:t>
            </w:r>
            <w:proofErr w:type="spellStart"/>
            <w:r w:rsidRPr="001709D5">
              <w:rPr>
                <w:rFonts w:ascii="ArialMT" w:hAnsi="ArialMT"/>
              </w:rPr>
              <w:t>phénomène</w:t>
            </w:r>
            <w:proofErr w:type="spellEnd"/>
            <w:r w:rsidRPr="001709D5">
              <w:rPr>
                <w:rFonts w:ascii="ArialMT" w:hAnsi="ArialMT"/>
              </w:rPr>
              <w:t xml:space="preserve"> se reproduit identiquement toutes les </w:t>
            </w:r>
            <w:r w:rsidRPr="001709D5">
              <w:rPr>
                <w:rFonts w:ascii="Arial" w:hAnsi="Arial" w:cs="Arial"/>
                <w:i/>
                <w:iCs/>
              </w:rPr>
              <w:t xml:space="preserve">T </w:t>
            </w:r>
            <w:r w:rsidRPr="001709D5">
              <w:rPr>
                <w:rFonts w:ascii="ArialMT" w:hAnsi="ArialMT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3B064E">
              <w:rPr>
                <w:rFonts w:ascii="ArialMT" w:hAnsi="ArialMT"/>
              </w:rPr>
              <w:t xml:space="preserve">    </w:t>
            </w:r>
            <w:r w:rsidRPr="001709D5">
              <w:rPr>
                <w:rFonts w:ascii="ArialMT" w:hAnsi="ArialMT"/>
              </w:rPr>
              <w:t>s</w:t>
            </w:r>
            <w:r w:rsidR="003B064E">
              <w:rPr>
                <w:rFonts w:ascii="ArialMT" w:hAnsi="ArialMT"/>
              </w:rPr>
              <w:t xml:space="preserve"> </w:t>
            </w:r>
            <w:r w:rsidRPr="001709D5">
              <w:rPr>
                <w:rFonts w:ascii="ArialMT" w:hAnsi="ArialMT"/>
              </w:rPr>
              <w:t xml:space="preserve">, alors il a lieu </w:t>
            </w:r>
            <w:r w:rsidR="001709D5">
              <w:rPr>
                <w:rFonts w:ascii="ArialMT" w:hAnsi="ArialMT"/>
              </w:rPr>
              <w:t xml:space="preserve"> </w:t>
            </w:r>
            <w:r w:rsidRPr="001709D5">
              <w:rPr>
                <w:rFonts w:ascii="ArialMT" w:hAnsi="ArialMT"/>
              </w:rPr>
              <w:t>......</w:t>
            </w:r>
            <w:r w:rsidR="00123F94">
              <w:rPr>
                <w:rFonts w:ascii="ArialMT" w:hAnsi="ArialMT"/>
              </w:rPr>
              <w:t>..</w:t>
            </w:r>
            <w:r w:rsidRPr="001709D5">
              <w:rPr>
                <w:rFonts w:ascii="ArialMT" w:hAnsi="ArialMT"/>
              </w:rPr>
              <w:t>fois par seconde</w:t>
            </w:r>
            <w:r w:rsidR="001709D5">
              <w:rPr>
                <w:rFonts w:ascii="ArialMT" w:hAnsi="ArialMT"/>
              </w:rPr>
              <w:t xml:space="preserve">. </w:t>
            </w:r>
            <w:r w:rsidR="003B064E">
              <w:rPr>
                <w:rFonts w:ascii="ArialMT" w:hAnsi="ArialMT"/>
              </w:rPr>
              <w:t xml:space="preserve"> </w:t>
            </w:r>
          </w:p>
          <w:p w:rsidR="00E26820" w:rsidRPr="003B064E" w:rsidRDefault="00E26820" w:rsidP="003B064E">
            <w:pPr>
              <w:rPr>
                <w:b/>
                <w:i/>
              </w:rPr>
            </w:pPr>
            <w:r w:rsidRPr="003B064E">
              <w:rPr>
                <w:b/>
                <w:i/>
              </w:rPr>
              <w:t>La</w:t>
            </w:r>
            <w:r w:rsidR="006030DA" w:rsidRPr="003B064E">
              <w:rPr>
                <w:b/>
                <w:i/>
              </w:rPr>
              <w:t xml:space="preserve"> </w:t>
            </w:r>
            <w:proofErr w:type="spellStart"/>
            <w:r w:rsidRPr="003B064E">
              <w:rPr>
                <w:b/>
                <w:i/>
              </w:rPr>
              <w:t>fréquence</w:t>
            </w:r>
            <w:proofErr w:type="spellEnd"/>
            <w:r w:rsidRPr="003B064E">
              <w:rPr>
                <w:b/>
                <w:i/>
              </w:rPr>
              <w:t xml:space="preserve"> est le nombre de </w:t>
            </w:r>
            <w:proofErr w:type="spellStart"/>
            <w:r w:rsidRPr="003B064E">
              <w:rPr>
                <w:b/>
                <w:i/>
              </w:rPr>
              <w:t>répétitions</w:t>
            </w:r>
            <w:proofErr w:type="spellEnd"/>
            <w:r w:rsidRPr="003B064E">
              <w:rPr>
                <w:b/>
                <w:i/>
              </w:rPr>
              <w:t xml:space="preserve"> par seconde, elle s’exprime en hertz (Hz).</w:t>
            </w:r>
            <w:r w:rsidR="001709D5" w:rsidRPr="003B064E">
              <w:rPr>
                <w:b/>
                <w:i/>
              </w:rPr>
              <w:t xml:space="preserve"> </w:t>
            </w:r>
          </w:p>
          <w:p w:rsidR="003B064E" w:rsidRDefault="00E26820" w:rsidP="003B064E">
            <w:pPr>
              <w:pStyle w:val="NormalWeb"/>
              <w:numPr>
                <w:ilvl w:val="0"/>
                <w:numId w:val="28"/>
              </w:numPr>
              <w:shd w:val="clear" w:color="auto" w:fill="FFFFFF"/>
            </w:pPr>
            <w:r>
              <w:rPr>
                <w:rFonts w:ascii="ArialMT" w:hAnsi="ArialMT"/>
              </w:rPr>
              <w:t xml:space="preserve">Formule liant la </w:t>
            </w:r>
            <w:proofErr w:type="spellStart"/>
            <w:r>
              <w:rPr>
                <w:rFonts w:ascii="ArialMT" w:hAnsi="ArialMT"/>
              </w:rPr>
              <w:t>période</w:t>
            </w:r>
            <w:proofErr w:type="spellEnd"/>
            <w:r>
              <w:rPr>
                <w:rFonts w:ascii="ArialMT" w:hAnsi="ArialMT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 xml:space="preserve">T </w:t>
            </w:r>
            <w:r>
              <w:rPr>
                <w:rFonts w:ascii="ArialMT" w:hAnsi="ArialMT"/>
              </w:rPr>
              <w:t xml:space="preserve">et la </w:t>
            </w:r>
            <w:proofErr w:type="spellStart"/>
            <w:r>
              <w:rPr>
                <w:rFonts w:ascii="ArialMT" w:hAnsi="ArialMT"/>
              </w:rPr>
              <w:t>fréquence</w:t>
            </w:r>
            <w:proofErr w:type="spellEnd"/>
            <w:r>
              <w:rPr>
                <w:rFonts w:ascii="ArialMT" w:hAnsi="ArialMT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 xml:space="preserve">f </w:t>
            </w:r>
            <w:r>
              <w:rPr>
                <w:rFonts w:ascii="ArialMT" w:hAnsi="ArialMT"/>
              </w:rPr>
              <w:t xml:space="preserve">: </w:t>
            </w:r>
            <w:r w:rsidR="003B064E">
              <w:rPr>
                <w:rFonts w:ascii="ArialMT" w:hAnsi="ArialMT"/>
              </w:rPr>
              <w:t>……………………………..</w:t>
            </w:r>
          </w:p>
          <w:p w:rsidR="001709D5" w:rsidRPr="003B064E" w:rsidRDefault="00E26820" w:rsidP="00E26820">
            <w:pPr>
              <w:pStyle w:val="NormalWeb"/>
              <w:numPr>
                <w:ilvl w:val="0"/>
                <w:numId w:val="28"/>
              </w:numPr>
              <w:shd w:val="clear" w:color="auto" w:fill="FFFFFF"/>
            </w:pPr>
            <w:r w:rsidRPr="003B064E">
              <w:rPr>
                <w:rFonts w:ascii="ArialMT" w:hAnsi="ArialMT"/>
              </w:rPr>
              <w:t xml:space="preserve">Calculer la </w:t>
            </w:r>
            <w:proofErr w:type="spellStart"/>
            <w:r w:rsidRPr="003B064E">
              <w:rPr>
                <w:rFonts w:ascii="ArialMT" w:hAnsi="ArialMT"/>
              </w:rPr>
              <w:t>fréquence</w:t>
            </w:r>
            <w:proofErr w:type="spellEnd"/>
            <w:r w:rsidRPr="003B064E">
              <w:rPr>
                <w:rFonts w:ascii="ArialMT" w:hAnsi="ArialMT"/>
              </w:rPr>
              <w:t xml:space="preserve"> du son produit par le diapason : </w:t>
            </w:r>
            <w:r w:rsidR="001709D5" w:rsidRPr="003B064E">
              <w:rPr>
                <w:rFonts w:ascii="ArialMT" w:hAnsi="ArialMT"/>
              </w:rPr>
              <w:t xml:space="preserve">f = </w:t>
            </w:r>
          </w:p>
          <w:p w:rsidR="003B064E" w:rsidRPr="003B064E" w:rsidRDefault="003B064E" w:rsidP="003B064E">
            <w:pPr>
              <w:pStyle w:val="NormalWeb"/>
              <w:shd w:val="clear" w:color="auto" w:fill="FFFFFF"/>
              <w:ind w:left="720"/>
            </w:pPr>
          </w:p>
          <w:p w:rsidR="002414B3" w:rsidRDefault="00E26820" w:rsidP="00123F94">
            <w:pPr>
              <w:pStyle w:val="NormalWeb"/>
              <w:numPr>
                <w:ilvl w:val="0"/>
                <w:numId w:val="28"/>
              </w:numPr>
              <w:shd w:val="clear" w:color="auto" w:fill="FFFFFF"/>
            </w:pPr>
            <w:r>
              <w:rPr>
                <w:rFonts w:ascii="ArialMT" w:hAnsi="ArialMT"/>
              </w:rPr>
              <w:t xml:space="preserve"> Comparer avec le nombre inscrit sur le diapason. </w:t>
            </w:r>
          </w:p>
          <w:p w:rsidR="002414B3" w:rsidRDefault="002414B3" w:rsidP="002414B3">
            <w:pPr>
              <w:tabs>
                <w:tab w:val="left" w:pos="1200"/>
              </w:tabs>
            </w:pPr>
          </w:p>
        </w:tc>
      </w:tr>
    </w:tbl>
    <w:p w:rsidR="002414B3" w:rsidRPr="002414B3" w:rsidRDefault="002414B3" w:rsidP="002414B3">
      <w:pPr>
        <w:tabs>
          <w:tab w:val="left" w:pos="1200"/>
        </w:tabs>
      </w:pPr>
    </w:p>
    <w:sectPr w:rsidR="002414B3" w:rsidRPr="002414B3" w:rsidSect="009B26A3">
      <w:headerReference w:type="default" r:id="rId17"/>
      <w:footerReference w:type="default" r:id="rId18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AE7" w:rsidRDefault="004E4AE7" w:rsidP="00A5044E">
      <w:pPr>
        <w:spacing w:after="0"/>
      </w:pPr>
      <w:r>
        <w:separator/>
      </w:r>
    </w:p>
  </w:endnote>
  <w:endnote w:type="continuationSeparator" w:id="0">
    <w:p w:rsidR="004E4AE7" w:rsidRDefault="004E4AE7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AE7" w:rsidRDefault="004E4AE7" w:rsidP="00A5044E">
      <w:pPr>
        <w:spacing w:after="0"/>
      </w:pPr>
      <w:r>
        <w:separator/>
      </w:r>
    </w:p>
  </w:footnote>
  <w:footnote w:type="continuationSeparator" w:id="0">
    <w:p w:rsidR="004E4AE7" w:rsidRDefault="004E4AE7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>
              <w:docPart w:val="DefaultPlaceholder_209865978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00396C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F6435"/>
    <w:multiLevelType w:val="hybridMultilevel"/>
    <w:tmpl w:val="24120B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9618E"/>
    <w:multiLevelType w:val="hybridMultilevel"/>
    <w:tmpl w:val="BEAC4D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D5F45"/>
    <w:multiLevelType w:val="hybridMultilevel"/>
    <w:tmpl w:val="0DA0086E"/>
    <w:lvl w:ilvl="0" w:tplc="D898CF20">
      <w:start w:val="1"/>
      <w:numFmt w:val="decimal"/>
      <w:lvlText w:val="%1."/>
      <w:lvlJc w:val="left"/>
      <w:pPr>
        <w:ind w:left="720" w:hanging="360"/>
      </w:pPr>
      <w:rPr>
        <w:rFonts w:ascii="Arial Hebrew" w:hAnsi="Arial Hebrew" w:cs="Arial Hebrew" w:hint="c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1"/>
  </w:num>
  <w:num w:numId="4">
    <w:abstractNumId w:val="2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8"/>
  </w:num>
  <w:num w:numId="11">
    <w:abstractNumId w:val="20"/>
  </w:num>
  <w:num w:numId="12">
    <w:abstractNumId w:val="24"/>
  </w:num>
  <w:num w:numId="13">
    <w:abstractNumId w:val="10"/>
  </w:num>
  <w:num w:numId="14">
    <w:abstractNumId w:val="16"/>
  </w:num>
  <w:num w:numId="15">
    <w:abstractNumId w:val="7"/>
  </w:num>
  <w:num w:numId="16">
    <w:abstractNumId w:val="14"/>
  </w:num>
  <w:num w:numId="17">
    <w:abstractNumId w:val="15"/>
  </w:num>
  <w:num w:numId="18">
    <w:abstractNumId w:val="2"/>
  </w:num>
  <w:num w:numId="19">
    <w:abstractNumId w:val="8"/>
  </w:num>
  <w:num w:numId="20">
    <w:abstractNumId w:val="26"/>
  </w:num>
  <w:num w:numId="21">
    <w:abstractNumId w:val="21"/>
  </w:num>
  <w:num w:numId="22">
    <w:abstractNumId w:val="4"/>
  </w:num>
  <w:num w:numId="23">
    <w:abstractNumId w:val="12"/>
  </w:num>
  <w:num w:numId="24">
    <w:abstractNumId w:val="9"/>
  </w:num>
  <w:num w:numId="25">
    <w:abstractNumId w:val="27"/>
  </w:num>
  <w:num w:numId="26">
    <w:abstractNumId w:val="18"/>
  </w:num>
  <w:num w:numId="27">
    <w:abstractNumId w:val="17"/>
  </w:num>
  <w:num w:numId="28">
    <w:abstractNumId w:val="19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5F"/>
    <w:rsid w:val="0000396C"/>
    <w:rsid w:val="00032164"/>
    <w:rsid w:val="00077F99"/>
    <w:rsid w:val="000A2F15"/>
    <w:rsid w:val="000E1E68"/>
    <w:rsid w:val="000E295F"/>
    <w:rsid w:val="000E5EB4"/>
    <w:rsid w:val="000F08F3"/>
    <w:rsid w:val="000F7010"/>
    <w:rsid w:val="00106ED3"/>
    <w:rsid w:val="00123F94"/>
    <w:rsid w:val="0013291E"/>
    <w:rsid w:val="00153238"/>
    <w:rsid w:val="001709D5"/>
    <w:rsid w:val="00171EA4"/>
    <w:rsid w:val="001968A9"/>
    <w:rsid w:val="001B3BCC"/>
    <w:rsid w:val="002006E2"/>
    <w:rsid w:val="002223BF"/>
    <w:rsid w:val="002414B3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064E"/>
    <w:rsid w:val="003B44C0"/>
    <w:rsid w:val="003D2605"/>
    <w:rsid w:val="003E322F"/>
    <w:rsid w:val="0040549F"/>
    <w:rsid w:val="00442E2F"/>
    <w:rsid w:val="00444D31"/>
    <w:rsid w:val="004546D7"/>
    <w:rsid w:val="004673FC"/>
    <w:rsid w:val="004B0FE4"/>
    <w:rsid w:val="004C5FCA"/>
    <w:rsid w:val="004E4AE7"/>
    <w:rsid w:val="004F217D"/>
    <w:rsid w:val="004F6794"/>
    <w:rsid w:val="00513001"/>
    <w:rsid w:val="005275DE"/>
    <w:rsid w:val="005471DF"/>
    <w:rsid w:val="00550352"/>
    <w:rsid w:val="00571B2B"/>
    <w:rsid w:val="00572D04"/>
    <w:rsid w:val="005B1B84"/>
    <w:rsid w:val="005D0A76"/>
    <w:rsid w:val="005D2749"/>
    <w:rsid w:val="005D70ED"/>
    <w:rsid w:val="005E03EB"/>
    <w:rsid w:val="005E5A17"/>
    <w:rsid w:val="005E60A1"/>
    <w:rsid w:val="005E6CF3"/>
    <w:rsid w:val="00601B5C"/>
    <w:rsid w:val="006030DA"/>
    <w:rsid w:val="006038D7"/>
    <w:rsid w:val="00626254"/>
    <w:rsid w:val="006511C3"/>
    <w:rsid w:val="006559A7"/>
    <w:rsid w:val="00683280"/>
    <w:rsid w:val="00685656"/>
    <w:rsid w:val="006943EF"/>
    <w:rsid w:val="006A04C2"/>
    <w:rsid w:val="006A351A"/>
    <w:rsid w:val="006A3AA3"/>
    <w:rsid w:val="006B0EBD"/>
    <w:rsid w:val="006B6A0B"/>
    <w:rsid w:val="006C60A5"/>
    <w:rsid w:val="006D7A75"/>
    <w:rsid w:val="007064F7"/>
    <w:rsid w:val="00723776"/>
    <w:rsid w:val="00736158"/>
    <w:rsid w:val="007557BB"/>
    <w:rsid w:val="00765A5F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AE2E0A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28E4"/>
    <w:rsid w:val="00DD3F44"/>
    <w:rsid w:val="00DE1BD1"/>
    <w:rsid w:val="00DE2BA5"/>
    <w:rsid w:val="00E1276A"/>
    <w:rsid w:val="00E26820"/>
    <w:rsid w:val="00E32DB3"/>
    <w:rsid w:val="00E363A1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6676"/>
    <w:rsid w:val="00FA7B8C"/>
    <w:rsid w:val="00FB0ABB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3BAB3"/>
  <w15:docId w15:val="{B6FBC7BB-A0BA-F04B-BF41-14D7C43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unhideWhenUsed/>
    <w:rsid w:val="002223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1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0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6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0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59AA03-F7C6-9B43-9568-808590C61C14}"/>
      </w:docPartPr>
      <w:docPartBody>
        <w:p w:rsidR="009512BB" w:rsidRDefault="00B5719F">
          <w:r w:rsidRPr="00E45342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9F"/>
    <w:rsid w:val="008050D1"/>
    <w:rsid w:val="009512BB"/>
    <w:rsid w:val="00B5719F"/>
    <w:rsid w:val="00BE0A0E"/>
    <w:rsid w:val="00E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571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247B8-0202-814F-88BA-F4E99D09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33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16</cp:revision>
  <cp:lastPrinted>2011-09-10T14:56:00Z</cp:lastPrinted>
  <dcterms:created xsi:type="dcterms:W3CDTF">2019-11-22T10:46:00Z</dcterms:created>
  <dcterms:modified xsi:type="dcterms:W3CDTF">2019-11-24T18:41:00Z</dcterms:modified>
</cp:coreProperties>
</file>