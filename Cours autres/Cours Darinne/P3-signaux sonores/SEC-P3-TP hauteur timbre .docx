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5D70ED">
              <w:t>O</w:t>
            </w:r>
            <w:r w:rsidR="009B1664">
              <w:t>ndes et signaux</w:t>
            </w:r>
          </w:p>
        </w:tc>
        <w:tc>
          <w:tcPr>
            <w:tcW w:w="6663" w:type="dxa"/>
            <w:vAlign w:val="center"/>
          </w:tcPr>
          <w:p w:rsidR="00572D04" w:rsidRDefault="009B1664" w:rsidP="002006E2">
            <w:pPr>
              <w:pStyle w:val="Titre1"/>
              <w:spacing w:before="0"/>
              <w:ind w:left="720"/>
              <w:outlineLvl w:val="0"/>
            </w:pPr>
            <w:r>
              <w:t>P3 : le son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9B1664" w:rsidP="007F2C93">
            <w:pPr>
              <w:pStyle w:val="Titre1"/>
              <w:spacing w:before="0"/>
              <w:outlineLvl w:val="0"/>
            </w:pPr>
            <w:r>
              <w:t xml:space="preserve">Activité </w:t>
            </w:r>
            <w:r w:rsidR="00A86B75">
              <w:t>2</w:t>
            </w:r>
            <w:r>
              <w:t> : caractéristiques d’un son</w:t>
            </w:r>
          </w:p>
        </w:tc>
      </w:tr>
    </w:tbl>
    <w:p w:rsidR="009B1664" w:rsidRDefault="009B1664" w:rsidP="009B1664">
      <w:pPr>
        <w:rPr>
          <w:rFonts w:ascii="Times New Roman" w:hAnsi="Times New Roman"/>
        </w:rPr>
      </w:pPr>
      <w:r>
        <w:t xml:space="preserve">Objectifs : </w:t>
      </w:r>
      <w:proofErr w:type="spellStart"/>
      <w:r>
        <w:t>caractériser</w:t>
      </w:r>
      <w:proofErr w:type="spellEnd"/>
      <w:r>
        <w:t xml:space="preserve"> un son (hauteur, timbre, niveau d’</w:t>
      </w:r>
      <w:proofErr w:type="spellStart"/>
      <w:r>
        <w:t>intensite</w:t>
      </w:r>
      <w:proofErr w:type="spellEnd"/>
      <w:r>
        <w:t xml:space="preserve">́ sonore, etc.) à l’aide d’un dispositif </w:t>
      </w:r>
      <w:proofErr w:type="spellStart"/>
      <w:r>
        <w:t>expérimental</w:t>
      </w:r>
      <w:proofErr w:type="spellEnd"/>
      <w:r>
        <w:t xml:space="preserve"> </w:t>
      </w:r>
    </w:p>
    <w:p w:rsidR="009B1664" w:rsidRDefault="009B1664" w:rsidP="009B26A3"/>
    <w:p w:rsidR="00A16C61" w:rsidRDefault="00A16C61" w:rsidP="00642F0B">
      <w:pPr>
        <w:pStyle w:val="Titre2"/>
      </w:pPr>
      <w:r>
        <w:t>Document 1 :</w:t>
      </w:r>
      <w:r w:rsidR="00642F0B">
        <w:t xml:space="preserve"> le </w:t>
      </w:r>
      <w:proofErr w:type="spellStart"/>
      <w:r w:rsidR="00642F0B">
        <w:t>la,j</w:t>
      </w:r>
      <w:r>
        <w:t>ouée</w:t>
      </w:r>
      <w:proofErr w:type="spellEnd"/>
      <w:r>
        <w:t xml:space="preserve"> avec des instruments différents</w:t>
      </w:r>
    </w:p>
    <w:p w:rsidR="00A86B75" w:rsidRDefault="006247BC" w:rsidP="009B26A3">
      <w:r>
        <w:t>Documents&gt;PCS</w:t>
      </w:r>
      <w:r w:rsidR="009A1B05">
        <w:t xml:space="preserve">$&gt; </w:t>
      </w:r>
      <w:r w:rsidR="004D259B">
        <w:t>2</w:t>
      </w:r>
      <w:r w:rsidR="004D259B" w:rsidRPr="004D259B">
        <w:rPr>
          <w:vertAlign w:val="superscript"/>
        </w:rPr>
        <w:t>nde</w:t>
      </w:r>
      <w:r w:rsidR="004D259B">
        <w:t>-Mme LOGHMARI  &gt; P3-Le son ,</w:t>
      </w:r>
    </w:p>
    <w:p w:rsidR="004D259B" w:rsidRDefault="004D259B" w:rsidP="009B26A3">
      <w:r>
        <w:t xml:space="preserve">se trouvent les fichiers </w:t>
      </w:r>
    </w:p>
    <w:p w:rsidR="00A16C61" w:rsidRDefault="004D259B" w:rsidP="006E5D3E">
      <w:pPr>
        <w:tabs>
          <w:tab w:val="left" w:pos="8322"/>
        </w:tabs>
      </w:pPr>
      <w:r>
        <w:t>guitare.wav</w:t>
      </w:r>
      <w:r w:rsidR="006E5D3E">
        <w:tab/>
      </w:r>
      <w:bookmarkStart w:id="0" w:name="_GoBack"/>
      <w:bookmarkEnd w:id="0"/>
    </w:p>
    <w:p w:rsidR="004D259B" w:rsidRDefault="004D259B" w:rsidP="009B26A3">
      <w:r>
        <w:t>diapason.wav</w:t>
      </w:r>
    </w:p>
    <w:p w:rsidR="00642F0B" w:rsidRDefault="00720DC8" w:rsidP="009B26A3">
      <w:r>
        <w:t>violon</w:t>
      </w:r>
      <w:r w:rsidR="00642F0B">
        <w:t>.wav</w:t>
      </w:r>
    </w:p>
    <w:p w:rsidR="00720DC8" w:rsidRDefault="00720DC8" w:rsidP="00720DC8">
      <w:pPr>
        <w:pStyle w:val="Titre2"/>
      </w:pPr>
    </w:p>
    <w:p w:rsidR="00720DC8" w:rsidRDefault="00720DC8" w:rsidP="009B26A3"/>
    <w:p w:rsidR="009B1664" w:rsidRPr="009B26A3" w:rsidRDefault="009B1664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A16C61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A86B75" w:rsidRPr="00A86B75" w:rsidRDefault="00720DC8" w:rsidP="00720DC8">
            <w:pPr>
              <w:pStyle w:val="Paragraphedeliste"/>
              <w:numPr>
                <w:ilvl w:val="0"/>
                <w:numId w:val="29"/>
              </w:numPr>
              <w:rPr>
                <w:b/>
              </w:rPr>
            </w:pPr>
            <w:r w:rsidRPr="00A86B75">
              <w:rPr>
                <w:b/>
              </w:rPr>
              <w:t xml:space="preserve">Mettre une paire d’écouteurs </w:t>
            </w:r>
            <w:r w:rsidR="00A86B75">
              <w:rPr>
                <w:b/>
              </w:rPr>
              <w:t xml:space="preserve">pour ne pas gêner les autres. </w:t>
            </w:r>
          </w:p>
          <w:p w:rsidR="00A86B75" w:rsidRDefault="00720DC8" w:rsidP="00A86B75">
            <w:pPr>
              <w:pStyle w:val="Paragraphedeliste"/>
            </w:pPr>
            <w:r>
              <w:t>Ouvrir ces trois sons avec</w:t>
            </w:r>
            <w:r w:rsidR="00A86B75">
              <w:t xml:space="preserve"> </w:t>
            </w:r>
            <w:proofErr w:type="spellStart"/>
            <w:r w:rsidR="00A86B75">
              <w:t>Regressi</w:t>
            </w:r>
            <w:proofErr w:type="spellEnd"/>
            <w:r w:rsidR="00A86B75">
              <w:t> : fichier&gt; Ouvrir (</w:t>
            </w:r>
            <w:proofErr w:type="spellStart"/>
            <w:r w:rsidR="00A86B75">
              <w:t>séléctionner</w:t>
            </w:r>
            <w:proofErr w:type="spellEnd"/>
            <w:r w:rsidR="00A86B75">
              <w:t xml:space="preserve"> le format audio .</w:t>
            </w:r>
            <w:proofErr w:type="spellStart"/>
            <w:r w:rsidR="00A86B75">
              <w:t>wav</w:t>
            </w:r>
            <w:proofErr w:type="spellEnd"/>
            <w:r w:rsidR="00A86B75">
              <w:t>).</w:t>
            </w:r>
            <w:r>
              <w:t xml:space="preserve"> </w:t>
            </w:r>
          </w:p>
          <w:p w:rsidR="00720DC8" w:rsidRDefault="004D259B" w:rsidP="00A86B75">
            <w:pPr>
              <w:pStyle w:val="Paragraphedeliste"/>
            </w:pPr>
            <w:proofErr w:type="spellStart"/>
            <w:r>
              <w:t>Ecouter</w:t>
            </w:r>
            <w:proofErr w:type="spellEnd"/>
            <w:r>
              <w:t xml:space="preserve"> ces 3 sons : </w:t>
            </w:r>
            <w:r w:rsidR="00642F0B">
              <w:t>sonnent t’ils de la même manière ?</w:t>
            </w:r>
          </w:p>
          <w:p w:rsidR="00720DC8" w:rsidRDefault="00642F0B" w:rsidP="00720DC8">
            <w:pPr>
              <w:pStyle w:val="Paragraphedeliste"/>
              <w:numPr>
                <w:ilvl w:val="0"/>
                <w:numId w:val="29"/>
              </w:numPr>
            </w:pPr>
            <w:r>
              <w:t xml:space="preserve">Ouvrir maintenant </w:t>
            </w:r>
            <w:r w:rsidR="00A86B75">
              <w:t xml:space="preserve">l’onglet « graphe » et réaliser le même protocole que pour l’activité 1. </w:t>
            </w:r>
          </w:p>
          <w:p w:rsidR="00720DC8" w:rsidRDefault="00720DC8" w:rsidP="00720DC8">
            <w:pPr>
              <w:pStyle w:val="Paragraphedeliste"/>
              <w:numPr>
                <w:ilvl w:val="0"/>
                <w:numId w:val="29"/>
              </w:numPr>
            </w:pPr>
            <w:r>
              <w:t>Pour les trois signaux, compléter le tableau en page 2 .</w:t>
            </w:r>
          </w:p>
          <w:p w:rsidR="00642F0B" w:rsidRPr="00642F0B" w:rsidRDefault="00A86B75" w:rsidP="00720DC8">
            <w:pPr>
              <w:pStyle w:val="Paragraphedeliste"/>
              <w:numPr>
                <w:ilvl w:val="0"/>
                <w:numId w:val="29"/>
              </w:numPr>
            </w:pPr>
            <w:r>
              <w:t xml:space="preserve">Quels sont les points communs et les différences entre ces trois sons ? </w:t>
            </w:r>
          </w:p>
        </w:tc>
      </w:tr>
    </w:tbl>
    <w:p w:rsidR="009B26A3" w:rsidRDefault="009B26A3" w:rsidP="009B26A3"/>
    <w:p w:rsidR="00EF5468" w:rsidRDefault="00EF5468" w:rsidP="009B26A3"/>
    <w:p w:rsidR="00EF5468" w:rsidRDefault="00EF5468" w:rsidP="009B26A3"/>
    <w:p w:rsidR="00EF5468" w:rsidRDefault="00EF5468" w:rsidP="009B26A3"/>
    <w:p w:rsidR="00EF5468" w:rsidRDefault="00EF5468" w:rsidP="009B26A3"/>
    <w:p w:rsidR="00EF5468" w:rsidRDefault="00EF5468" w:rsidP="009B26A3"/>
    <w:p w:rsidR="00EF5468" w:rsidRDefault="00EF5468" w:rsidP="009B26A3"/>
    <w:p w:rsidR="00EF5468" w:rsidRDefault="00EF5468" w:rsidP="009B26A3"/>
    <w:p w:rsidR="00EF5468" w:rsidRDefault="00EF5468" w:rsidP="009B26A3"/>
    <w:p w:rsidR="00EF5468" w:rsidRDefault="00EF5468" w:rsidP="009B26A3"/>
    <w:p w:rsidR="00EF5468" w:rsidRDefault="00EF5468" w:rsidP="009B26A3"/>
    <w:p w:rsidR="00EF5468" w:rsidRDefault="00EF5468" w:rsidP="009B26A3"/>
    <w:p w:rsidR="00A86B75" w:rsidRDefault="00A86B75" w:rsidP="009B26A3"/>
    <w:p w:rsidR="00A86B75" w:rsidRDefault="00A86B75" w:rsidP="009B26A3"/>
    <w:p w:rsidR="00A86B75" w:rsidRDefault="00A86B75" w:rsidP="009B26A3"/>
    <w:p w:rsidR="00A86B75" w:rsidRDefault="00A86B75" w:rsidP="009B26A3"/>
    <w:p w:rsidR="00A86B75" w:rsidRDefault="00A86B75" w:rsidP="009B26A3"/>
    <w:p w:rsidR="00361152" w:rsidRDefault="00A86B75" w:rsidP="00A86B75">
      <w:pPr>
        <w:pStyle w:val="Titre2"/>
      </w:pPr>
      <w:r>
        <w:lastRenderedPageBreak/>
        <w:t xml:space="preserve">Document à compléter : </w:t>
      </w:r>
    </w:p>
    <w:p w:rsidR="00361152" w:rsidRDefault="00361152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835"/>
        <w:gridCol w:w="3396"/>
      </w:tblGrid>
      <w:tr w:rsidR="00720DC8" w:rsidTr="00A86B75">
        <w:tc>
          <w:tcPr>
            <w:tcW w:w="1696" w:type="dxa"/>
            <w:shd w:val="clear" w:color="auto" w:fill="D9D9D9" w:themeFill="background1" w:themeFillShade="D9"/>
          </w:tcPr>
          <w:p w:rsidR="00720DC8" w:rsidRDefault="00720DC8" w:rsidP="009B26A3">
            <w:r>
              <w:rPr>
                <w:lang w:eastAsia="fr-FR"/>
              </w:rPr>
              <w:t>Instrument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720DC8" w:rsidRDefault="00503564" w:rsidP="009B26A3">
            <w:r>
              <w:t>Guitare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20DC8" w:rsidRDefault="00503564" w:rsidP="009B26A3">
            <w:r>
              <w:t>Diapason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720DC8" w:rsidRDefault="00503564" w:rsidP="009B26A3">
            <w:r>
              <w:t>violon</w:t>
            </w:r>
          </w:p>
        </w:tc>
      </w:tr>
      <w:tr w:rsidR="00720DC8" w:rsidTr="00A86B75">
        <w:tc>
          <w:tcPr>
            <w:tcW w:w="1696" w:type="dxa"/>
            <w:shd w:val="clear" w:color="auto" w:fill="D9D9D9" w:themeFill="background1" w:themeFillShade="D9"/>
          </w:tcPr>
          <w:p w:rsidR="00720DC8" w:rsidRDefault="00720DC8" w:rsidP="009B26A3">
            <w:r>
              <w:t>Allure du signal +</w:t>
            </w:r>
            <w:r w:rsidR="00A86B75">
              <w:t xml:space="preserve"> identification du </w:t>
            </w:r>
            <w:r>
              <w:t>motif élémentaire</w:t>
            </w:r>
          </w:p>
        </w:tc>
        <w:tc>
          <w:tcPr>
            <w:tcW w:w="2694" w:type="dxa"/>
          </w:tcPr>
          <w:p w:rsidR="00720DC8" w:rsidRDefault="00720DC8" w:rsidP="009B26A3"/>
          <w:p w:rsidR="00503564" w:rsidRDefault="00503564" w:rsidP="009B26A3"/>
          <w:p w:rsidR="00503564" w:rsidRDefault="00503564" w:rsidP="009B26A3"/>
          <w:p w:rsidR="00503564" w:rsidRDefault="00503564" w:rsidP="009B26A3"/>
          <w:p w:rsidR="00503564" w:rsidRDefault="00503564" w:rsidP="009B26A3"/>
          <w:p w:rsidR="00503564" w:rsidRDefault="00503564" w:rsidP="009B26A3"/>
          <w:p w:rsidR="00A86B75" w:rsidRDefault="00A86B75" w:rsidP="009B26A3"/>
          <w:p w:rsidR="00503564" w:rsidRDefault="00503564" w:rsidP="009B26A3"/>
          <w:p w:rsidR="00503564" w:rsidRDefault="00503564" w:rsidP="009B26A3"/>
        </w:tc>
        <w:tc>
          <w:tcPr>
            <w:tcW w:w="2835" w:type="dxa"/>
          </w:tcPr>
          <w:p w:rsidR="00720DC8" w:rsidRDefault="00720DC8" w:rsidP="009B26A3"/>
        </w:tc>
        <w:tc>
          <w:tcPr>
            <w:tcW w:w="3396" w:type="dxa"/>
          </w:tcPr>
          <w:p w:rsidR="00720DC8" w:rsidRDefault="00720DC8" w:rsidP="009B26A3"/>
        </w:tc>
      </w:tr>
      <w:tr w:rsidR="00720DC8" w:rsidTr="00A86B75">
        <w:tc>
          <w:tcPr>
            <w:tcW w:w="1696" w:type="dxa"/>
            <w:shd w:val="clear" w:color="auto" w:fill="D9D9D9" w:themeFill="background1" w:themeFillShade="D9"/>
          </w:tcPr>
          <w:p w:rsidR="00720DC8" w:rsidRDefault="00720DC8" w:rsidP="009B26A3">
            <w:r>
              <w:t>Période (en ms)</w:t>
            </w:r>
          </w:p>
        </w:tc>
        <w:tc>
          <w:tcPr>
            <w:tcW w:w="2694" w:type="dxa"/>
          </w:tcPr>
          <w:p w:rsidR="00720DC8" w:rsidRDefault="00720DC8" w:rsidP="009B26A3"/>
          <w:p w:rsidR="00A86B75" w:rsidRDefault="00A86B75" w:rsidP="009B26A3"/>
          <w:p w:rsidR="00A86B75" w:rsidRDefault="00A86B75" w:rsidP="009B26A3"/>
          <w:p w:rsidR="00A86B75" w:rsidRDefault="00A86B75" w:rsidP="009B26A3"/>
        </w:tc>
        <w:tc>
          <w:tcPr>
            <w:tcW w:w="2835" w:type="dxa"/>
          </w:tcPr>
          <w:p w:rsidR="00720DC8" w:rsidRDefault="00720DC8" w:rsidP="009B26A3"/>
        </w:tc>
        <w:tc>
          <w:tcPr>
            <w:tcW w:w="3396" w:type="dxa"/>
          </w:tcPr>
          <w:p w:rsidR="00720DC8" w:rsidRDefault="00720DC8" w:rsidP="009B26A3"/>
        </w:tc>
      </w:tr>
      <w:tr w:rsidR="00720DC8" w:rsidTr="00A86B75">
        <w:tc>
          <w:tcPr>
            <w:tcW w:w="1696" w:type="dxa"/>
            <w:shd w:val="clear" w:color="auto" w:fill="D9D9D9" w:themeFill="background1" w:themeFillShade="D9"/>
          </w:tcPr>
          <w:p w:rsidR="00720DC8" w:rsidRDefault="00720DC8" w:rsidP="009B26A3">
            <w:r>
              <w:t>Période (en s)</w:t>
            </w:r>
          </w:p>
        </w:tc>
        <w:tc>
          <w:tcPr>
            <w:tcW w:w="2694" w:type="dxa"/>
          </w:tcPr>
          <w:p w:rsidR="00720DC8" w:rsidRDefault="00720DC8" w:rsidP="009B26A3"/>
          <w:p w:rsidR="00A86B75" w:rsidRDefault="00A86B75" w:rsidP="009B26A3"/>
          <w:p w:rsidR="00A86B75" w:rsidRDefault="00A86B75" w:rsidP="009B26A3"/>
        </w:tc>
        <w:tc>
          <w:tcPr>
            <w:tcW w:w="2835" w:type="dxa"/>
          </w:tcPr>
          <w:p w:rsidR="00720DC8" w:rsidRDefault="00720DC8" w:rsidP="009B26A3"/>
        </w:tc>
        <w:tc>
          <w:tcPr>
            <w:tcW w:w="3396" w:type="dxa"/>
          </w:tcPr>
          <w:p w:rsidR="00720DC8" w:rsidRDefault="00720DC8" w:rsidP="009B26A3"/>
        </w:tc>
      </w:tr>
      <w:tr w:rsidR="00720DC8" w:rsidTr="00A86B75">
        <w:trPr>
          <w:trHeight w:val="5936"/>
        </w:trPr>
        <w:tc>
          <w:tcPr>
            <w:tcW w:w="1696" w:type="dxa"/>
            <w:shd w:val="clear" w:color="auto" w:fill="D9D9D9" w:themeFill="background1" w:themeFillShade="D9"/>
          </w:tcPr>
          <w:p w:rsidR="00720DC8" w:rsidRDefault="00503564" w:rsidP="009B26A3">
            <w:r>
              <w:t>Fréquence</w:t>
            </w:r>
          </w:p>
        </w:tc>
        <w:tc>
          <w:tcPr>
            <w:tcW w:w="2694" w:type="dxa"/>
          </w:tcPr>
          <w:p w:rsidR="00720DC8" w:rsidRDefault="00720DC8" w:rsidP="009B26A3"/>
        </w:tc>
        <w:tc>
          <w:tcPr>
            <w:tcW w:w="2835" w:type="dxa"/>
          </w:tcPr>
          <w:p w:rsidR="00720DC8" w:rsidRDefault="00720DC8" w:rsidP="009B26A3"/>
        </w:tc>
        <w:tc>
          <w:tcPr>
            <w:tcW w:w="3396" w:type="dxa"/>
          </w:tcPr>
          <w:p w:rsidR="00720DC8" w:rsidRDefault="00720DC8" w:rsidP="009B26A3"/>
        </w:tc>
      </w:tr>
    </w:tbl>
    <w:p w:rsidR="00361152" w:rsidRPr="009B26A3" w:rsidRDefault="00361152" w:rsidP="009B26A3"/>
    <w:sectPr w:rsidR="00361152" w:rsidRPr="009B26A3" w:rsidSect="009B26A3">
      <w:headerReference w:type="default" r:id="rId8"/>
      <w:footerReference w:type="default" r:id="rId9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862" w:rsidRDefault="00272862" w:rsidP="00A5044E">
      <w:pPr>
        <w:spacing w:after="0"/>
      </w:pPr>
      <w:r>
        <w:separator/>
      </w:r>
    </w:p>
  </w:endnote>
  <w:endnote w:type="continuationSeparator" w:id="0">
    <w:p w:rsidR="00272862" w:rsidRDefault="00272862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862" w:rsidRDefault="00272862" w:rsidP="00A5044E">
      <w:pPr>
        <w:spacing w:after="0"/>
      </w:pPr>
      <w:r>
        <w:separator/>
      </w:r>
    </w:p>
  </w:footnote>
  <w:footnote w:type="continuationSeparator" w:id="0">
    <w:p w:rsidR="00272862" w:rsidRDefault="00272862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6E5D3E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F53"/>
    <w:multiLevelType w:val="hybridMultilevel"/>
    <w:tmpl w:val="13C4A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513CE6"/>
    <w:multiLevelType w:val="hybridMultilevel"/>
    <w:tmpl w:val="13C4A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9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10040"/>
    <w:multiLevelType w:val="hybridMultilevel"/>
    <w:tmpl w:val="A61C0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922350"/>
    <w:multiLevelType w:val="hybridMultilevel"/>
    <w:tmpl w:val="473426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3"/>
  </w:num>
  <w:num w:numId="4">
    <w:abstractNumId w:val="23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29"/>
  </w:num>
  <w:num w:numId="11">
    <w:abstractNumId w:val="19"/>
  </w:num>
  <w:num w:numId="12">
    <w:abstractNumId w:val="25"/>
  </w:num>
  <w:num w:numId="13">
    <w:abstractNumId w:val="12"/>
  </w:num>
  <w:num w:numId="14">
    <w:abstractNumId w:val="17"/>
  </w:num>
  <w:num w:numId="15">
    <w:abstractNumId w:val="9"/>
  </w:num>
  <w:num w:numId="16">
    <w:abstractNumId w:val="15"/>
  </w:num>
  <w:num w:numId="17">
    <w:abstractNumId w:val="16"/>
  </w:num>
  <w:num w:numId="18">
    <w:abstractNumId w:val="3"/>
  </w:num>
  <w:num w:numId="19">
    <w:abstractNumId w:val="10"/>
  </w:num>
  <w:num w:numId="20">
    <w:abstractNumId w:val="27"/>
  </w:num>
  <w:num w:numId="21">
    <w:abstractNumId w:val="21"/>
  </w:num>
  <w:num w:numId="22">
    <w:abstractNumId w:val="5"/>
  </w:num>
  <w:num w:numId="23">
    <w:abstractNumId w:val="14"/>
  </w:num>
  <w:num w:numId="24">
    <w:abstractNumId w:val="11"/>
  </w:num>
  <w:num w:numId="25">
    <w:abstractNumId w:val="28"/>
  </w:num>
  <w:num w:numId="26">
    <w:abstractNumId w:val="18"/>
  </w:num>
  <w:num w:numId="27">
    <w:abstractNumId w:val="20"/>
  </w:num>
  <w:num w:numId="28">
    <w:abstractNumId w:val="22"/>
  </w:num>
  <w:num w:numId="29">
    <w:abstractNumId w:val="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64"/>
    <w:rsid w:val="00032164"/>
    <w:rsid w:val="00036097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72862"/>
    <w:rsid w:val="00297561"/>
    <w:rsid w:val="002A18E7"/>
    <w:rsid w:val="002C5EB3"/>
    <w:rsid w:val="002D043E"/>
    <w:rsid w:val="002D7E93"/>
    <w:rsid w:val="002E3092"/>
    <w:rsid w:val="00311F92"/>
    <w:rsid w:val="0036115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D259B"/>
    <w:rsid w:val="004F217D"/>
    <w:rsid w:val="004F6794"/>
    <w:rsid w:val="00503564"/>
    <w:rsid w:val="00513001"/>
    <w:rsid w:val="005275DE"/>
    <w:rsid w:val="005471DF"/>
    <w:rsid w:val="00550352"/>
    <w:rsid w:val="00571B2B"/>
    <w:rsid w:val="00572D04"/>
    <w:rsid w:val="00576E3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247BC"/>
    <w:rsid w:val="00642F0B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6E5D3E"/>
    <w:rsid w:val="007064F7"/>
    <w:rsid w:val="00720DC8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1B05"/>
    <w:rsid w:val="009A553C"/>
    <w:rsid w:val="009B1664"/>
    <w:rsid w:val="009B26A3"/>
    <w:rsid w:val="009B5A07"/>
    <w:rsid w:val="009D5FB3"/>
    <w:rsid w:val="009F34C5"/>
    <w:rsid w:val="00A112B3"/>
    <w:rsid w:val="00A16C61"/>
    <w:rsid w:val="00A378B0"/>
    <w:rsid w:val="00A5044E"/>
    <w:rsid w:val="00A75C11"/>
    <w:rsid w:val="00A805BF"/>
    <w:rsid w:val="00A86B75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5468"/>
    <w:rsid w:val="00EF6BEA"/>
    <w:rsid w:val="00F02CCC"/>
    <w:rsid w:val="00F25541"/>
    <w:rsid w:val="00F32000"/>
    <w:rsid w:val="00F47E7D"/>
    <w:rsid w:val="00F7340E"/>
    <w:rsid w:val="00F770C4"/>
    <w:rsid w:val="00F80BB2"/>
    <w:rsid w:val="00FA7274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F9E04"/>
  <w15:docId w15:val="{AF33959A-C21C-2E49-9C41-5CBE0407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B16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D37D5-490B-064C-AD11-02789B67B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23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9</cp:revision>
  <cp:lastPrinted>2019-12-02T18:47:00Z</cp:lastPrinted>
  <dcterms:created xsi:type="dcterms:W3CDTF">2019-12-02T18:47:00Z</dcterms:created>
  <dcterms:modified xsi:type="dcterms:W3CDTF">2019-12-16T12:52:00Z</dcterms:modified>
</cp:coreProperties>
</file>