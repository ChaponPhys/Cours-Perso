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10774" w:type="dxa"/>
        <w:tblInd w:w="-34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4111"/>
        <w:gridCol w:w="6663"/>
      </w:tblGrid>
      <w:tr w:rsidR="00572D04" w:rsidTr="009B26A3">
        <w:trPr>
          <w:trHeight w:val="370"/>
        </w:trPr>
        <w:tc>
          <w:tcPr>
            <w:tcW w:w="4111" w:type="dxa"/>
            <w:vAlign w:val="center"/>
          </w:tcPr>
          <w:p w:rsidR="00572D04" w:rsidRPr="00572D04" w:rsidRDefault="00F61AC7" w:rsidP="009B26A3">
            <w:pPr>
              <w:pStyle w:val="Titre1"/>
              <w:outlineLvl w:val="0"/>
            </w:pPr>
            <w:r>
              <w:t>Constitution et transformation de la matière</w:t>
            </w:r>
          </w:p>
        </w:tc>
        <w:tc>
          <w:tcPr>
            <w:tcW w:w="6663" w:type="dxa"/>
            <w:vAlign w:val="center"/>
          </w:tcPr>
          <w:p w:rsidR="00572D04" w:rsidRDefault="00F61AC7" w:rsidP="002006E2">
            <w:pPr>
              <w:pStyle w:val="Titre1"/>
              <w:spacing w:before="0"/>
              <w:ind w:left="720"/>
              <w:outlineLvl w:val="0"/>
            </w:pPr>
            <w:r>
              <w:t>PC0 :</w:t>
            </w:r>
            <w:r w:rsidR="003453A1">
              <w:t>Les bases de la physique chimie</w:t>
            </w:r>
          </w:p>
        </w:tc>
      </w:tr>
      <w:tr w:rsidR="00572D04" w:rsidTr="009B26A3">
        <w:tc>
          <w:tcPr>
            <w:tcW w:w="10774" w:type="dxa"/>
            <w:gridSpan w:val="2"/>
            <w:vAlign w:val="center"/>
          </w:tcPr>
          <w:p w:rsidR="00572D04" w:rsidRDefault="003453A1" w:rsidP="007F2C93">
            <w:pPr>
              <w:pStyle w:val="Titre1"/>
              <w:spacing w:before="0"/>
              <w:outlineLvl w:val="0"/>
            </w:pPr>
            <w:r>
              <w:t>Activité</w:t>
            </w:r>
            <w:r w:rsidR="00D905E6">
              <w:t>s 1 et 2</w:t>
            </w:r>
            <w:r>
              <w:t> :</w:t>
            </w:r>
            <w:r w:rsidR="00D905E6">
              <w:t xml:space="preserve"> les bases en TP de chimie</w:t>
            </w:r>
          </w:p>
        </w:tc>
      </w:tr>
    </w:tbl>
    <w:p w:rsidR="0053673A" w:rsidRDefault="003453A1" w:rsidP="006E4555">
      <w:pPr>
        <w:pStyle w:val="Titre4"/>
      </w:pPr>
      <w:r>
        <w:t xml:space="preserve">Objectifs: </w:t>
      </w:r>
      <w:r w:rsidR="0053673A">
        <w:t>-</w:t>
      </w:r>
      <w:r>
        <w:t>Connaître et respecter certaines règles de sécurité</w:t>
      </w:r>
    </w:p>
    <w:p w:rsidR="004C5FCA" w:rsidRPr="0053673A" w:rsidRDefault="0053673A" w:rsidP="006E4555">
      <w:pPr>
        <w:pStyle w:val="Titre4"/>
      </w:pPr>
      <w:r>
        <w:rPr>
          <w:rFonts w:ascii="Arial,Italic" w:hAnsi="Arial,Italic"/>
        </w:rPr>
        <w:t xml:space="preserve">                -</w:t>
      </w:r>
      <w:r w:rsidR="003453A1">
        <w:rPr>
          <w:rFonts w:ascii="Arial,Italic" w:hAnsi="Arial,Italic"/>
        </w:rPr>
        <w:t xml:space="preserve">Mesurer des masses pour </w:t>
      </w:r>
      <w:proofErr w:type="spellStart"/>
      <w:r w:rsidR="003453A1">
        <w:rPr>
          <w:rFonts w:ascii="Arial,Italic" w:hAnsi="Arial,Italic"/>
        </w:rPr>
        <w:t>étudier</w:t>
      </w:r>
      <w:proofErr w:type="spellEnd"/>
      <w:r w:rsidR="003453A1">
        <w:rPr>
          <w:rFonts w:ascii="Arial,Italic" w:hAnsi="Arial,Italic"/>
        </w:rPr>
        <w:t xml:space="preserve"> la </w:t>
      </w:r>
      <w:proofErr w:type="spellStart"/>
      <w:r w:rsidR="003453A1">
        <w:rPr>
          <w:rFonts w:ascii="Arial,Italic" w:hAnsi="Arial,Italic"/>
        </w:rPr>
        <w:t>variabilite</w:t>
      </w:r>
      <w:proofErr w:type="spellEnd"/>
      <w:r w:rsidR="003453A1">
        <w:rPr>
          <w:rFonts w:ascii="Arial,Italic" w:hAnsi="Arial,Italic"/>
        </w:rPr>
        <w:t xml:space="preserve">́ du volume mesuré par une </w:t>
      </w:r>
      <w:proofErr w:type="spellStart"/>
      <w:r w:rsidR="003453A1">
        <w:rPr>
          <w:rFonts w:ascii="Arial,Italic" w:hAnsi="Arial,Italic"/>
        </w:rPr>
        <w:t>pièce</w:t>
      </w:r>
      <w:proofErr w:type="spellEnd"/>
      <w:r w:rsidR="003453A1">
        <w:rPr>
          <w:rFonts w:ascii="Arial,Italic" w:hAnsi="Arial,Italic"/>
        </w:rPr>
        <w:t xml:space="preserve"> de verrerie </w:t>
      </w:r>
    </w:p>
    <w:p w:rsidR="006E4555" w:rsidRDefault="006E4555" w:rsidP="00D905E6">
      <w:pPr>
        <w:pStyle w:val="Titre1"/>
      </w:pPr>
    </w:p>
    <w:p w:rsidR="00D905E6" w:rsidRDefault="00D905E6" w:rsidP="00D905E6">
      <w:pPr>
        <w:pStyle w:val="Titre1"/>
        <w:rPr>
          <w:lang w:val="en-US"/>
        </w:rPr>
      </w:pPr>
      <w:proofErr w:type="spellStart"/>
      <w:r w:rsidRPr="00D905E6">
        <w:rPr>
          <w:lang w:val="en-US"/>
        </w:rPr>
        <w:t>Activité</w:t>
      </w:r>
      <w:proofErr w:type="spellEnd"/>
      <w:r w:rsidRPr="00D905E6">
        <w:rPr>
          <w:lang w:val="en-US"/>
        </w:rPr>
        <w:t xml:space="preserve"> 1 : what’s wrong with this picture ?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621"/>
      </w:tblGrid>
      <w:tr w:rsidR="00D905E6" w:rsidTr="00D905E6">
        <w:tc>
          <w:tcPr>
            <w:tcW w:w="10621" w:type="dxa"/>
          </w:tcPr>
          <w:p w:rsidR="00D905E6" w:rsidRDefault="00D905E6" w:rsidP="003453A1">
            <w:pPr>
              <w:rPr>
                <w:lang w:val="en-US"/>
              </w:rPr>
            </w:pPr>
            <w:r>
              <w:rPr>
                <w:lang w:val="en-US" w:eastAsia="fr-FR"/>
              </w:rPr>
              <w:t>Question</w:t>
            </w:r>
          </w:p>
        </w:tc>
      </w:tr>
      <w:tr w:rsidR="00D905E6" w:rsidRPr="00D905E6" w:rsidTr="00D905E6">
        <w:tc>
          <w:tcPr>
            <w:tcW w:w="10621" w:type="dxa"/>
          </w:tcPr>
          <w:p w:rsidR="00D905E6" w:rsidRDefault="00D905E6" w:rsidP="00D905E6">
            <w:pPr>
              <w:pStyle w:val="Paragraphedeliste"/>
              <w:numPr>
                <w:ilvl w:val="0"/>
                <w:numId w:val="28"/>
              </w:numPr>
            </w:pPr>
            <w:r w:rsidRPr="00D905E6">
              <w:t>A partir de l</w:t>
            </w:r>
            <w:r>
              <w:t xml:space="preserve">’image projetée, élaborer un tableau avec : </w:t>
            </w:r>
          </w:p>
          <w:p w:rsidR="00D905E6" w:rsidRDefault="00D905E6" w:rsidP="00D905E6">
            <w:pPr>
              <w:pStyle w:val="Paragraphedeliste"/>
            </w:pPr>
            <w:r>
              <w:t xml:space="preserve">-en </w:t>
            </w:r>
            <w:proofErr w:type="spellStart"/>
            <w:r>
              <w:t>premiere</w:t>
            </w:r>
            <w:proofErr w:type="spellEnd"/>
            <w:r>
              <w:t xml:space="preserve"> colonne ce qui est mal fait par l’élève</w:t>
            </w:r>
          </w:p>
          <w:p w:rsidR="00D905E6" w:rsidRPr="00D905E6" w:rsidRDefault="00D905E6" w:rsidP="00D905E6">
            <w:pPr>
              <w:pStyle w:val="Paragraphedeliste"/>
            </w:pPr>
            <w:r>
              <w:t xml:space="preserve">-en deuxième colonne ce que l’élève doit faire en </w:t>
            </w:r>
            <w:proofErr w:type="spellStart"/>
            <w:r>
              <w:t>tp</w:t>
            </w:r>
            <w:proofErr w:type="spellEnd"/>
            <w:r>
              <w:t xml:space="preserve"> de chimie.</w:t>
            </w:r>
          </w:p>
        </w:tc>
      </w:tr>
    </w:tbl>
    <w:p w:rsidR="00D905E6" w:rsidRPr="00D905E6" w:rsidRDefault="00D905E6" w:rsidP="00D905E6">
      <w:pPr>
        <w:pStyle w:val="Titre1"/>
      </w:pPr>
      <w:r>
        <w:t>Activité 2 : la verrerie en chimie</w:t>
      </w:r>
    </w:p>
    <w:p w:rsidR="001D3A75" w:rsidRDefault="00515EC1" w:rsidP="003453A1">
      <w:r>
        <w:t>La chimie, c’est précis. Il y a beaucoup de matériel ,</w:t>
      </w:r>
      <w:r w:rsidR="00BC55B0">
        <w:t xml:space="preserve"> et parfois on est un peu perdus sur l’utilisation de ce matériel. </w:t>
      </w:r>
      <w:r w:rsidR="00DE31E3">
        <w:t xml:space="preserve">Chaque type de verrerie a une utilisation différente. </w:t>
      </w:r>
    </w:p>
    <w:p w:rsidR="001D3A75" w:rsidRDefault="001D3A75" w:rsidP="001D3A75">
      <w:pPr>
        <w:pStyle w:val="Titre2"/>
      </w:pPr>
      <w:r>
        <w:t xml:space="preserve">Document 1 : la verrerie en chimie </w:t>
      </w:r>
    </w:p>
    <w:p w:rsidR="001D3A75" w:rsidRDefault="001D3A75" w:rsidP="003453A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61"/>
        <w:gridCol w:w="1831"/>
        <w:gridCol w:w="1753"/>
        <w:gridCol w:w="1884"/>
        <w:gridCol w:w="1708"/>
        <w:gridCol w:w="1684"/>
      </w:tblGrid>
      <w:tr w:rsidR="00FA262C" w:rsidTr="00FA262C">
        <w:tc>
          <w:tcPr>
            <w:tcW w:w="1803" w:type="dxa"/>
            <w:shd w:val="clear" w:color="auto" w:fill="A6A6A6" w:themeFill="background1" w:themeFillShade="A6"/>
          </w:tcPr>
          <w:p w:rsidR="00FA262C" w:rsidRDefault="00FA262C" w:rsidP="009B26A3">
            <w:r>
              <w:t>NOM</w:t>
            </w:r>
          </w:p>
        </w:tc>
        <w:tc>
          <w:tcPr>
            <w:tcW w:w="1864" w:type="dxa"/>
          </w:tcPr>
          <w:p w:rsidR="00FA262C" w:rsidRDefault="00FA262C" w:rsidP="009B26A3"/>
        </w:tc>
        <w:tc>
          <w:tcPr>
            <w:tcW w:w="1795" w:type="dxa"/>
          </w:tcPr>
          <w:p w:rsidR="00FA262C" w:rsidRDefault="00FA262C" w:rsidP="009B26A3"/>
        </w:tc>
        <w:tc>
          <w:tcPr>
            <w:tcW w:w="1911" w:type="dxa"/>
          </w:tcPr>
          <w:p w:rsidR="00FA262C" w:rsidRDefault="00FA262C" w:rsidP="009B26A3"/>
        </w:tc>
        <w:tc>
          <w:tcPr>
            <w:tcW w:w="1756" w:type="dxa"/>
          </w:tcPr>
          <w:p w:rsidR="00FA262C" w:rsidRDefault="00FA262C" w:rsidP="009B26A3"/>
        </w:tc>
        <w:tc>
          <w:tcPr>
            <w:tcW w:w="1492" w:type="dxa"/>
          </w:tcPr>
          <w:p w:rsidR="00FA262C" w:rsidRDefault="00FA262C" w:rsidP="009B26A3"/>
        </w:tc>
      </w:tr>
      <w:tr w:rsidR="00FA262C" w:rsidTr="00FA262C">
        <w:tc>
          <w:tcPr>
            <w:tcW w:w="1803" w:type="dxa"/>
            <w:shd w:val="clear" w:color="auto" w:fill="A6A6A6" w:themeFill="background1" w:themeFillShade="A6"/>
          </w:tcPr>
          <w:p w:rsidR="00FA262C" w:rsidRDefault="00FA262C" w:rsidP="009B26A3">
            <w:r>
              <w:t>SCHEMA</w:t>
            </w:r>
          </w:p>
        </w:tc>
        <w:tc>
          <w:tcPr>
            <w:tcW w:w="1864" w:type="dxa"/>
          </w:tcPr>
          <w:p w:rsidR="00FA262C" w:rsidRDefault="00FA262C" w:rsidP="009B26A3"/>
          <w:p w:rsidR="00FA262C" w:rsidRDefault="00FA262C" w:rsidP="009B26A3">
            <w:r w:rsidRPr="00FA262C">
              <w:rPr>
                <w:noProof/>
              </w:rPr>
              <w:drawing>
                <wp:inline distT="0" distB="0" distL="0" distR="0" wp14:anchorId="4E393E7B" wp14:editId="051ED69E">
                  <wp:extent cx="716280" cy="1111250"/>
                  <wp:effectExtent l="0" t="0" r="0" b="635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242" cy="1139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262C" w:rsidRDefault="00FA262C" w:rsidP="009B26A3"/>
          <w:p w:rsidR="00FA262C" w:rsidRDefault="00FA262C" w:rsidP="009B26A3"/>
          <w:p w:rsidR="00FA262C" w:rsidRDefault="00FA262C" w:rsidP="009B26A3"/>
          <w:p w:rsidR="00FA262C" w:rsidRDefault="00FA262C" w:rsidP="009B26A3"/>
        </w:tc>
        <w:tc>
          <w:tcPr>
            <w:tcW w:w="1795" w:type="dxa"/>
          </w:tcPr>
          <w:p w:rsidR="00FA262C" w:rsidRDefault="00FA262C" w:rsidP="009B26A3">
            <w:r w:rsidRPr="00FA262C">
              <w:rPr>
                <w:noProof/>
              </w:rPr>
              <w:drawing>
                <wp:inline distT="0" distB="0" distL="0" distR="0" wp14:anchorId="0B1C2E63" wp14:editId="532C4E47">
                  <wp:extent cx="582094" cy="1508760"/>
                  <wp:effectExtent l="0" t="0" r="2540" b="254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092" cy="1537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1" w:type="dxa"/>
          </w:tcPr>
          <w:p w:rsidR="00FA262C" w:rsidRDefault="00FA262C" w:rsidP="009B26A3">
            <w:r w:rsidRPr="00FA262C">
              <w:rPr>
                <w:noProof/>
              </w:rPr>
              <w:drawing>
                <wp:inline distT="0" distB="0" distL="0" distR="0" wp14:anchorId="65C3CA1D" wp14:editId="232DAFF3">
                  <wp:extent cx="805451" cy="1394460"/>
                  <wp:effectExtent l="0" t="0" r="0" b="254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436" cy="1411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6" w:type="dxa"/>
          </w:tcPr>
          <w:p w:rsidR="00FA262C" w:rsidRDefault="00FA262C" w:rsidP="009B26A3">
            <w:r w:rsidRPr="00FA262C">
              <w:rPr>
                <w:noProof/>
              </w:rPr>
              <w:drawing>
                <wp:inline distT="0" distB="0" distL="0" distR="0" wp14:anchorId="2AC3C8F5" wp14:editId="34012404">
                  <wp:extent cx="507930" cy="1348740"/>
                  <wp:effectExtent l="0" t="0" r="635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32" cy="1381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</w:tcPr>
          <w:p w:rsidR="00FA262C" w:rsidRPr="00FA262C" w:rsidRDefault="00FA262C" w:rsidP="009B26A3">
            <w:r w:rsidRPr="00FA262C">
              <w:rPr>
                <w:noProof/>
              </w:rPr>
              <w:drawing>
                <wp:inline distT="0" distB="0" distL="0" distR="0" wp14:anchorId="3F9C5F03" wp14:editId="6CF5BF38">
                  <wp:extent cx="932658" cy="1394460"/>
                  <wp:effectExtent l="0" t="0" r="0" b="254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279" cy="141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262C" w:rsidRDefault="00FA262C" w:rsidP="00D91CD6">
      <w:pPr>
        <w:pStyle w:val="Titre2"/>
      </w:pPr>
      <w:r>
        <w:t xml:space="preserve">Document 2 : </w:t>
      </w:r>
      <w:r w:rsidR="002A19F2">
        <w:t>matériel à dispo</w:t>
      </w:r>
      <w:r w:rsidR="00867DC1">
        <w:t>sition pour répondre à la problématique</w:t>
      </w:r>
    </w:p>
    <w:p w:rsidR="009956A1" w:rsidRPr="009956A1" w:rsidRDefault="001B57FC" w:rsidP="009956A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-46355</wp:posOffset>
                </wp:positionH>
                <wp:positionV relativeFrom="paragraph">
                  <wp:posOffset>65405</wp:posOffset>
                </wp:positionV>
                <wp:extent cx="6819900" cy="2057400"/>
                <wp:effectExtent l="12700" t="12700" r="12700" b="12700"/>
                <wp:wrapNone/>
                <wp:docPr id="6" name="Rectangle à coins arrond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2057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65D2" w:rsidRDefault="00A065D2" w:rsidP="00A065D2">
                            <w:pPr>
                              <w:jc w:val="center"/>
                            </w:pPr>
                            <w:bookmarkStart w:id="0" w:name="_GoBack"/>
                            <w:r>
                              <w:t xml:space="preserve">Une balance précise à </w:t>
                            </w:r>
                            <w:r w:rsidR="006934BC">
                              <w:t>……….</w:t>
                            </w:r>
                            <w:r>
                              <w:t>g près</w:t>
                            </w:r>
                          </w:p>
                          <w:p w:rsidR="00A065D2" w:rsidRDefault="00A065D2" w:rsidP="00A065D2">
                            <w:pPr>
                              <w:jc w:val="center"/>
                            </w:pPr>
                            <w:r>
                              <w:t>Une pissette d’eau distillée</w:t>
                            </w:r>
                            <w:r w:rsidR="00313EFF">
                              <w:t xml:space="preserve"> (masse volumique de l’eau </w:t>
                            </w:r>
                            <w:r w:rsidR="00313EFF">
                              <w:sym w:font="Symbol" w:char="F072"/>
                            </w:r>
                            <w:r w:rsidR="00313EFF">
                              <w:t xml:space="preserve"> </w:t>
                            </w:r>
                            <w:r w:rsidR="00313EFF" w:rsidRPr="00313EFF">
                              <w:rPr>
                                <w:vertAlign w:val="subscript"/>
                              </w:rPr>
                              <w:t>eau</w:t>
                            </w:r>
                            <w:r w:rsidR="00313EFF">
                              <w:t xml:space="preserve"> = 1,00 g/</w:t>
                            </w:r>
                            <w:proofErr w:type="spellStart"/>
                            <w:r w:rsidR="00313EFF">
                              <w:t>mL</w:t>
                            </w:r>
                            <w:proofErr w:type="spellEnd"/>
                            <w:r w:rsidR="00313EFF">
                              <w:t xml:space="preserve"> ) </w:t>
                            </w:r>
                          </w:p>
                          <w:p w:rsidR="00A065D2" w:rsidRDefault="00A065D2" w:rsidP="00A065D2">
                            <w:pPr>
                              <w:jc w:val="center"/>
                            </w:pPr>
                            <w:r>
                              <w:t>Une éprouvette graduée de 50mL</w:t>
                            </w:r>
                          </w:p>
                          <w:p w:rsidR="00A065D2" w:rsidRDefault="00A065D2" w:rsidP="00A065D2">
                            <w:pPr>
                              <w:jc w:val="center"/>
                            </w:pPr>
                            <w:r>
                              <w:t>Une pipette Pasteur</w:t>
                            </w:r>
                          </w:p>
                          <w:p w:rsidR="00A065D2" w:rsidRDefault="00A065D2" w:rsidP="00A065D2">
                            <w:pPr>
                              <w:jc w:val="center"/>
                            </w:pPr>
                            <w:r>
                              <w:t xml:space="preserve">Un bécher de 50 </w:t>
                            </w:r>
                            <w:proofErr w:type="spellStart"/>
                            <w:r>
                              <w:t>mL</w:t>
                            </w:r>
                            <w:proofErr w:type="spellEnd"/>
                          </w:p>
                          <w:p w:rsidR="00A065D2" w:rsidRDefault="00A065D2" w:rsidP="00A065D2">
                            <w:pPr>
                              <w:jc w:val="center"/>
                            </w:pPr>
                            <w:r>
                              <w:t xml:space="preserve">Une fiole jaugée de 50 </w:t>
                            </w:r>
                            <w:proofErr w:type="spellStart"/>
                            <w:r>
                              <w:t>mL</w:t>
                            </w:r>
                            <w:proofErr w:type="spellEnd"/>
                          </w:p>
                          <w:p w:rsidR="00A065D2" w:rsidRDefault="00A065D2" w:rsidP="00A065D2">
                            <w:pPr>
                              <w:jc w:val="center"/>
                            </w:pPr>
                            <w:r>
                              <w:t>Une pipette jaugée de 50mL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6" o:spid="_x0000_s1026" style="position:absolute;margin-left:-3.65pt;margin-top:5.15pt;width:537pt;height:16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" fillcolor="#4f81bd [3204]" strokecolor="#243f60 [1604]" strokeweight="2pt">
                <v:textbox>
                  <w:txbxContent>
                    <w:p w:rsidR="00A065D2" w:rsidRDefault="00A065D2" w:rsidP="00A065D2">
                      <w:pPr>
                        <w:jc w:val="center"/>
                      </w:pPr>
                      <w:bookmarkStart w:id="1" w:name="_GoBack"/>
                      <w:r>
                        <w:t xml:space="preserve">Une balance précise à </w:t>
                      </w:r>
                      <w:r w:rsidR="006934BC">
                        <w:t>……….</w:t>
                      </w:r>
                      <w:r>
                        <w:t>g près</w:t>
                      </w:r>
                    </w:p>
                    <w:p w:rsidR="00A065D2" w:rsidRDefault="00A065D2" w:rsidP="00A065D2">
                      <w:pPr>
                        <w:jc w:val="center"/>
                      </w:pPr>
                      <w:r>
                        <w:t>Une pissette d’eau distillée</w:t>
                      </w:r>
                      <w:r w:rsidR="00313EFF">
                        <w:t xml:space="preserve"> (masse volumique de l’eau </w:t>
                      </w:r>
                      <w:r w:rsidR="00313EFF">
                        <w:sym w:font="Symbol" w:char="F072"/>
                      </w:r>
                      <w:r w:rsidR="00313EFF">
                        <w:t xml:space="preserve"> </w:t>
                      </w:r>
                      <w:r w:rsidR="00313EFF" w:rsidRPr="00313EFF">
                        <w:rPr>
                          <w:vertAlign w:val="subscript"/>
                        </w:rPr>
                        <w:t>eau</w:t>
                      </w:r>
                      <w:r w:rsidR="00313EFF">
                        <w:t xml:space="preserve"> = 1,00 g/</w:t>
                      </w:r>
                      <w:proofErr w:type="spellStart"/>
                      <w:r w:rsidR="00313EFF">
                        <w:t>mL</w:t>
                      </w:r>
                      <w:proofErr w:type="spellEnd"/>
                      <w:r w:rsidR="00313EFF">
                        <w:t xml:space="preserve"> ) </w:t>
                      </w:r>
                    </w:p>
                    <w:p w:rsidR="00A065D2" w:rsidRDefault="00A065D2" w:rsidP="00A065D2">
                      <w:pPr>
                        <w:jc w:val="center"/>
                      </w:pPr>
                      <w:r>
                        <w:t>Une éprouvette graduée de 50mL</w:t>
                      </w:r>
                    </w:p>
                    <w:p w:rsidR="00A065D2" w:rsidRDefault="00A065D2" w:rsidP="00A065D2">
                      <w:pPr>
                        <w:jc w:val="center"/>
                      </w:pPr>
                      <w:r>
                        <w:t>Une pipette Pasteur</w:t>
                      </w:r>
                    </w:p>
                    <w:p w:rsidR="00A065D2" w:rsidRDefault="00A065D2" w:rsidP="00A065D2">
                      <w:pPr>
                        <w:jc w:val="center"/>
                      </w:pPr>
                      <w:r>
                        <w:t xml:space="preserve">Un bécher de 50 </w:t>
                      </w:r>
                      <w:proofErr w:type="spellStart"/>
                      <w:r>
                        <w:t>mL</w:t>
                      </w:r>
                      <w:proofErr w:type="spellEnd"/>
                    </w:p>
                    <w:p w:rsidR="00A065D2" w:rsidRDefault="00A065D2" w:rsidP="00A065D2">
                      <w:pPr>
                        <w:jc w:val="center"/>
                      </w:pPr>
                      <w:r>
                        <w:t xml:space="preserve">Une fiole jaugée de 50 </w:t>
                      </w:r>
                      <w:proofErr w:type="spellStart"/>
                      <w:r>
                        <w:t>mL</w:t>
                      </w:r>
                      <w:proofErr w:type="spellEnd"/>
                    </w:p>
                    <w:p w:rsidR="00A065D2" w:rsidRDefault="00A065D2" w:rsidP="00A065D2">
                      <w:pPr>
                        <w:jc w:val="center"/>
                      </w:pPr>
                      <w:r>
                        <w:t>Une pipette jaugée de 50mL</w:t>
                      </w:r>
                      <w:bookmarkEnd w:id="1"/>
                    </w:p>
                  </w:txbxContent>
                </v:textbox>
              </v:roundrect>
            </w:pict>
          </mc:Fallback>
        </mc:AlternateContent>
      </w:r>
    </w:p>
    <w:p w:rsidR="00867DC1" w:rsidRDefault="00867DC1" w:rsidP="009B26A3"/>
    <w:p w:rsidR="00867DC1" w:rsidRDefault="00867DC1" w:rsidP="009B26A3"/>
    <w:p w:rsidR="00A065D2" w:rsidRDefault="00A065D2" w:rsidP="009B26A3"/>
    <w:p w:rsidR="00A065D2" w:rsidRDefault="00A065D2" w:rsidP="009B26A3"/>
    <w:p w:rsidR="00A065D2" w:rsidRDefault="00A065D2" w:rsidP="009B26A3"/>
    <w:p w:rsidR="00A065D2" w:rsidRDefault="00A065D2" w:rsidP="009B26A3"/>
    <w:p w:rsidR="00A065D2" w:rsidRDefault="00A065D2" w:rsidP="009B26A3"/>
    <w:p w:rsidR="00A065D2" w:rsidRDefault="00A065D2" w:rsidP="009B26A3"/>
    <w:p w:rsidR="00A065D2" w:rsidRDefault="00A065D2" w:rsidP="009B26A3"/>
    <w:p w:rsidR="00D3447B" w:rsidRDefault="00D3447B" w:rsidP="009B26A3"/>
    <w:p w:rsidR="00D3447B" w:rsidRDefault="00D3447B" w:rsidP="009B26A3"/>
    <w:p w:rsidR="00D3447B" w:rsidRDefault="0053465F" w:rsidP="0053465F">
      <w:pPr>
        <w:pStyle w:val="Titre2"/>
      </w:pPr>
      <w:r>
        <w:t xml:space="preserve">Document 3 : lecture d’un volume </w:t>
      </w:r>
    </w:p>
    <w:p w:rsidR="00C22015" w:rsidRDefault="004D5563" w:rsidP="009956A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3323590</wp:posOffset>
                </wp:positionH>
                <wp:positionV relativeFrom="paragraph">
                  <wp:posOffset>2557145</wp:posOffset>
                </wp:positionV>
                <wp:extent cx="251460" cy="1091565"/>
                <wp:effectExtent l="12700" t="12700" r="15240" b="1333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10915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6B918" id="Rectangle 8" o:spid="_x0000_s1026" style="position:absolute;margin-left:261.7pt;margin-top:201.35pt;width:19.8pt;height:85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" fillcolor="white [3201]" strokecolor="white [3212]" strokeweight="2pt"/>
            </w:pict>
          </mc:Fallback>
        </mc:AlternateContent>
      </w:r>
      <w:r w:rsidR="009B1796" w:rsidRPr="009B1796">
        <w:rPr>
          <w:noProof/>
        </w:rPr>
        <w:drawing>
          <wp:inline distT="0" distB="0" distL="0" distR="0" wp14:anchorId="627D1933" wp14:editId="4EDB1408">
            <wp:extent cx="3576020" cy="3576019"/>
            <wp:effectExtent l="0" t="0" r="571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63" t="1678" r="2352" b="3340"/>
                    <a:stretch/>
                  </pic:blipFill>
                  <pic:spPr bwMode="auto">
                    <a:xfrm rot="16200000">
                      <a:off x="0" y="0"/>
                      <a:ext cx="3583555" cy="358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015" w:rsidRDefault="00C22015" w:rsidP="005C533F">
      <w:pPr>
        <w:pStyle w:val="Titre2"/>
      </w:pPr>
    </w:p>
    <w:p w:rsidR="00A065D2" w:rsidRDefault="00C22015" w:rsidP="00AC2E52">
      <w:pPr>
        <w:pStyle w:val="Titre2"/>
      </w:pPr>
      <w:r>
        <w:t>Document 4 : incertitude sur le volume</w:t>
      </w:r>
    </w:p>
    <w:p w:rsidR="00AC2E52" w:rsidRPr="00AC2E52" w:rsidRDefault="00AC2E52" w:rsidP="00AC2E52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621"/>
      </w:tblGrid>
      <w:tr w:rsidR="009B26A3" w:rsidTr="009B26A3">
        <w:tc>
          <w:tcPr>
            <w:tcW w:w="10740" w:type="dxa"/>
          </w:tcPr>
          <w:p w:rsidR="009B26A3" w:rsidRDefault="00167205" w:rsidP="009B26A3">
            <w:pPr>
              <w:pStyle w:val="Sansinterligne"/>
            </w:pPr>
            <w:r>
              <w:t>Questions</w:t>
            </w:r>
          </w:p>
        </w:tc>
      </w:tr>
      <w:tr w:rsidR="009B26A3" w:rsidTr="009B26A3">
        <w:tc>
          <w:tcPr>
            <w:tcW w:w="10740" w:type="dxa"/>
          </w:tcPr>
          <w:p w:rsidR="009B26A3" w:rsidRPr="002F72D8" w:rsidRDefault="00D3447B" w:rsidP="002F72D8">
            <w:pPr>
              <w:pStyle w:val="Paragraphedeliste"/>
              <w:numPr>
                <w:ilvl w:val="0"/>
                <w:numId w:val="27"/>
              </w:numPr>
            </w:pPr>
            <w:r w:rsidRPr="002F72D8">
              <w:t>Compléter</w:t>
            </w:r>
            <w:r w:rsidR="00167205" w:rsidRPr="002F72D8">
              <w:t xml:space="preserve"> </w:t>
            </w:r>
            <w:r w:rsidRPr="002F72D8">
              <w:t>le tableau du document 1</w:t>
            </w:r>
            <w:r w:rsidR="004C3FF5">
              <w:t xml:space="preserve">, avec les mots suivants : fiole jaugée, bécher, éprouvette graduée, pipette jaugée, erlenmeyer. </w:t>
            </w:r>
          </w:p>
          <w:p w:rsidR="00C22015" w:rsidRDefault="00806082" w:rsidP="00C22015">
            <w:pPr>
              <w:pStyle w:val="Paragraphedeliste"/>
              <w:numPr>
                <w:ilvl w:val="0"/>
                <w:numId w:val="27"/>
              </w:numPr>
            </w:pPr>
            <w:r>
              <w:t xml:space="preserve">Quelle doit </w:t>
            </w:r>
            <w:r w:rsidR="00A8260C">
              <w:t>être</w:t>
            </w:r>
            <w:r>
              <w:t>, en théorie, la masse d</w:t>
            </w:r>
            <w:r w:rsidR="005C2CDA">
              <w:t>e 50,0mL d’eau ?</w:t>
            </w:r>
            <w:r w:rsidR="002268C7">
              <w:t xml:space="preserve"> </w:t>
            </w:r>
          </w:p>
          <w:p w:rsidR="00C22015" w:rsidRDefault="00C22015" w:rsidP="00C22015">
            <w:pPr>
              <w:pStyle w:val="Paragraphedeliste"/>
              <w:numPr>
                <w:ilvl w:val="0"/>
                <w:numId w:val="27"/>
              </w:numPr>
            </w:pPr>
            <w:r>
              <w:t xml:space="preserve"> </w:t>
            </w:r>
            <w:r w:rsidR="0083748B">
              <w:t>Q</w:t>
            </w:r>
            <w:r>
              <w:t>uelle est</w:t>
            </w:r>
            <w:r w:rsidR="0083748B">
              <w:t>, à votre avis,</w:t>
            </w:r>
            <w:r>
              <w:t xml:space="preserve"> la verrerie la plus précise ? La moins précise ?</w:t>
            </w:r>
          </w:p>
          <w:p w:rsidR="00991383" w:rsidRPr="00991383" w:rsidRDefault="00991383" w:rsidP="00991383">
            <w:pPr>
              <w:pStyle w:val="Paragraphedeliste"/>
              <w:numPr>
                <w:ilvl w:val="0"/>
                <w:numId w:val="27"/>
              </w:numPr>
            </w:pPr>
            <w:r>
              <w:t xml:space="preserve">Grâce au matériel du document 2 ,proposer un protocole </w:t>
            </w:r>
            <w:r w:rsidR="006F570F">
              <w:t>expérimental</w:t>
            </w:r>
            <w:r>
              <w:t xml:space="preserve"> permettant de </w:t>
            </w:r>
            <w:r w:rsidR="00C22015">
              <w:t xml:space="preserve">déterminer </w:t>
            </w:r>
            <w:r w:rsidR="00834AB9">
              <w:t xml:space="preserve">quelle verrerie est la plus précise. </w:t>
            </w:r>
          </w:p>
          <w:p w:rsidR="009B26A3" w:rsidRDefault="00986C50" w:rsidP="009B26A3">
            <w:pPr>
              <w:pStyle w:val="Paragraphedeliste"/>
              <w:numPr>
                <w:ilvl w:val="0"/>
                <w:numId w:val="27"/>
              </w:numPr>
            </w:pPr>
            <w:r>
              <w:t xml:space="preserve">Après mise en commun avec les autres groupes, réaliser ce protocole expérimental. </w:t>
            </w:r>
          </w:p>
          <w:p w:rsidR="00531BB5" w:rsidRDefault="00531BB5" w:rsidP="00531BB5">
            <w:pPr>
              <w:pStyle w:val="Titre4"/>
            </w:pPr>
            <w:r>
              <w:t>Bilan</w:t>
            </w:r>
          </w:p>
          <w:p w:rsidR="000B26B4" w:rsidRPr="009B26A3" w:rsidRDefault="000B26B4" w:rsidP="009B26A3">
            <w:pPr>
              <w:pStyle w:val="Paragraphedeliste"/>
              <w:numPr>
                <w:ilvl w:val="0"/>
                <w:numId w:val="27"/>
              </w:numPr>
            </w:pPr>
            <w:r>
              <w:t xml:space="preserve">Remplir le tableau distribué par le professeur. </w:t>
            </w:r>
          </w:p>
        </w:tc>
      </w:tr>
    </w:tbl>
    <w:p w:rsidR="00CF218F" w:rsidRDefault="00CF218F" w:rsidP="009B26A3"/>
    <w:p w:rsidR="00CF218F" w:rsidRDefault="00CF218F" w:rsidP="009B26A3"/>
    <w:p w:rsidR="001B6D5D" w:rsidRDefault="001B6D5D" w:rsidP="001B6D5D">
      <w:r>
        <w:t>Tableau </w:t>
      </w:r>
      <w:r w:rsidR="000A0FE3">
        <w:t xml:space="preserve"> de mesures :</w:t>
      </w:r>
      <w:r w:rsidR="001504CB"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987"/>
        <w:gridCol w:w="1712"/>
        <w:gridCol w:w="1712"/>
        <w:gridCol w:w="1712"/>
        <w:gridCol w:w="1712"/>
        <w:gridCol w:w="1713"/>
      </w:tblGrid>
      <w:tr w:rsidR="001B6D5D" w:rsidTr="001B6D5D">
        <w:trPr>
          <w:trHeight w:val="804"/>
        </w:trPr>
        <w:tc>
          <w:tcPr>
            <w:tcW w:w="1712" w:type="dxa"/>
            <w:shd w:val="clear" w:color="auto" w:fill="A6A6A6" w:themeFill="background1" w:themeFillShade="A6"/>
          </w:tcPr>
          <w:p w:rsidR="001B6D5D" w:rsidRDefault="001B6D5D" w:rsidP="001B6D5D">
            <w:r>
              <w:lastRenderedPageBreak/>
              <w:t>Verrerie</w:t>
            </w:r>
          </w:p>
        </w:tc>
        <w:tc>
          <w:tcPr>
            <w:tcW w:w="1712" w:type="dxa"/>
            <w:shd w:val="clear" w:color="auto" w:fill="A6A6A6" w:themeFill="background1" w:themeFillShade="A6"/>
          </w:tcPr>
          <w:p w:rsidR="001B6D5D" w:rsidRDefault="001B6D5D" w:rsidP="001B6D5D">
            <w:r>
              <w:t>Erlenmeyer</w:t>
            </w:r>
          </w:p>
        </w:tc>
        <w:tc>
          <w:tcPr>
            <w:tcW w:w="1712" w:type="dxa"/>
            <w:shd w:val="clear" w:color="auto" w:fill="A6A6A6" w:themeFill="background1" w:themeFillShade="A6"/>
          </w:tcPr>
          <w:p w:rsidR="001B6D5D" w:rsidRDefault="001B6D5D" w:rsidP="001B6D5D">
            <w:r>
              <w:t>Fiole jaugée</w:t>
            </w:r>
          </w:p>
        </w:tc>
        <w:tc>
          <w:tcPr>
            <w:tcW w:w="1712" w:type="dxa"/>
            <w:shd w:val="clear" w:color="auto" w:fill="A6A6A6" w:themeFill="background1" w:themeFillShade="A6"/>
          </w:tcPr>
          <w:p w:rsidR="001B6D5D" w:rsidRDefault="001B6D5D" w:rsidP="001B6D5D">
            <w:r>
              <w:t>Pipette jaugée</w:t>
            </w:r>
          </w:p>
        </w:tc>
        <w:tc>
          <w:tcPr>
            <w:tcW w:w="1712" w:type="dxa"/>
            <w:shd w:val="clear" w:color="auto" w:fill="A6A6A6" w:themeFill="background1" w:themeFillShade="A6"/>
          </w:tcPr>
          <w:p w:rsidR="001B6D5D" w:rsidRDefault="001B6D5D" w:rsidP="001B6D5D">
            <w:r>
              <w:t>bécher</w:t>
            </w:r>
          </w:p>
        </w:tc>
        <w:tc>
          <w:tcPr>
            <w:tcW w:w="1713" w:type="dxa"/>
            <w:shd w:val="clear" w:color="auto" w:fill="A6A6A6" w:themeFill="background1" w:themeFillShade="A6"/>
          </w:tcPr>
          <w:p w:rsidR="001B6D5D" w:rsidRDefault="001B6D5D" w:rsidP="001B6D5D">
            <w:proofErr w:type="spellStart"/>
            <w:r>
              <w:t>Eprouvette</w:t>
            </w:r>
            <w:proofErr w:type="spellEnd"/>
            <w:r>
              <w:t xml:space="preserve"> graduée</w:t>
            </w:r>
          </w:p>
        </w:tc>
      </w:tr>
      <w:tr w:rsidR="001B6D5D" w:rsidTr="001B6D5D">
        <w:trPr>
          <w:trHeight w:val="531"/>
        </w:trPr>
        <w:tc>
          <w:tcPr>
            <w:tcW w:w="1712" w:type="dxa"/>
            <w:shd w:val="clear" w:color="auto" w:fill="A6A6A6" w:themeFill="background1" w:themeFillShade="A6"/>
          </w:tcPr>
          <w:p w:rsidR="001B6D5D" w:rsidRDefault="001B6D5D" w:rsidP="001B6D5D">
            <w:r>
              <w:t>Masse vide</w:t>
            </w:r>
          </w:p>
          <w:p w:rsidR="007D07A7" w:rsidRDefault="007D07A7" w:rsidP="001B6D5D">
            <w:proofErr w:type="spellStart"/>
            <w:r>
              <w:t>m</w:t>
            </w:r>
            <w:r w:rsidRPr="007D07A7">
              <w:rPr>
                <w:vertAlign w:val="subscript"/>
              </w:rPr>
              <w:t>vide</w:t>
            </w:r>
            <w:proofErr w:type="spellEnd"/>
            <w:r>
              <w:t>=</w:t>
            </w:r>
          </w:p>
        </w:tc>
        <w:tc>
          <w:tcPr>
            <w:tcW w:w="1712" w:type="dxa"/>
          </w:tcPr>
          <w:p w:rsidR="001B6D5D" w:rsidRDefault="001B6D5D" w:rsidP="009B26A3"/>
        </w:tc>
        <w:tc>
          <w:tcPr>
            <w:tcW w:w="1712" w:type="dxa"/>
          </w:tcPr>
          <w:p w:rsidR="001B6D5D" w:rsidRDefault="001B6D5D" w:rsidP="009B26A3"/>
        </w:tc>
        <w:tc>
          <w:tcPr>
            <w:tcW w:w="1712" w:type="dxa"/>
          </w:tcPr>
          <w:p w:rsidR="001B6D5D" w:rsidRDefault="001B6D5D" w:rsidP="009B26A3"/>
        </w:tc>
        <w:tc>
          <w:tcPr>
            <w:tcW w:w="1712" w:type="dxa"/>
          </w:tcPr>
          <w:p w:rsidR="001B6D5D" w:rsidRDefault="001B6D5D" w:rsidP="009B26A3"/>
        </w:tc>
        <w:tc>
          <w:tcPr>
            <w:tcW w:w="1713" w:type="dxa"/>
          </w:tcPr>
          <w:p w:rsidR="001B6D5D" w:rsidRDefault="001B6D5D" w:rsidP="009B26A3"/>
        </w:tc>
      </w:tr>
      <w:tr w:rsidR="001B6D5D" w:rsidTr="001B6D5D">
        <w:trPr>
          <w:trHeight w:val="804"/>
        </w:trPr>
        <w:tc>
          <w:tcPr>
            <w:tcW w:w="1712" w:type="dxa"/>
            <w:shd w:val="clear" w:color="auto" w:fill="A6A6A6" w:themeFill="background1" w:themeFillShade="A6"/>
          </w:tcPr>
          <w:p w:rsidR="001B6D5D" w:rsidRDefault="001B6D5D" w:rsidP="001B6D5D">
            <w:r>
              <w:t>Masse remplie</w:t>
            </w:r>
          </w:p>
          <w:p w:rsidR="007D07A7" w:rsidRDefault="007D07A7" w:rsidP="001B6D5D">
            <w:proofErr w:type="spellStart"/>
            <w:r>
              <w:t>m</w:t>
            </w:r>
            <w:r w:rsidRPr="007D07A7">
              <w:rPr>
                <w:vertAlign w:val="subscript"/>
              </w:rPr>
              <w:t>remplie</w:t>
            </w:r>
            <w:proofErr w:type="spellEnd"/>
            <w:r>
              <w:t xml:space="preserve"> = </w:t>
            </w:r>
          </w:p>
          <w:p w:rsidR="007D07A7" w:rsidRDefault="007D07A7" w:rsidP="001B6D5D"/>
        </w:tc>
        <w:tc>
          <w:tcPr>
            <w:tcW w:w="1712" w:type="dxa"/>
          </w:tcPr>
          <w:p w:rsidR="001B6D5D" w:rsidRDefault="001B6D5D" w:rsidP="009B26A3"/>
        </w:tc>
        <w:tc>
          <w:tcPr>
            <w:tcW w:w="1712" w:type="dxa"/>
          </w:tcPr>
          <w:p w:rsidR="001B6D5D" w:rsidRDefault="001B6D5D" w:rsidP="009B26A3"/>
        </w:tc>
        <w:tc>
          <w:tcPr>
            <w:tcW w:w="1712" w:type="dxa"/>
          </w:tcPr>
          <w:p w:rsidR="001B6D5D" w:rsidRDefault="001B6D5D" w:rsidP="009B26A3"/>
        </w:tc>
        <w:tc>
          <w:tcPr>
            <w:tcW w:w="1712" w:type="dxa"/>
          </w:tcPr>
          <w:p w:rsidR="001B6D5D" w:rsidRDefault="001B6D5D" w:rsidP="009B26A3"/>
        </w:tc>
        <w:tc>
          <w:tcPr>
            <w:tcW w:w="1713" w:type="dxa"/>
          </w:tcPr>
          <w:p w:rsidR="001B6D5D" w:rsidRDefault="001B6D5D" w:rsidP="009B26A3"/>
        </w:tc>
      </w:tr>
      <w:tr w:rsidR="001B6D5D" w:rsidTr="001B6D5D">
        <w:trPr>
          <w:trHeight w:val="531"/>
        </w:trPr>
        <w:tc>
          <w:tcPr>
            <w:tcW w:w="1712" w:type="dxa"/>
            <w:shd w:val="clear" w:color="auto" w:fill="A6A6A6" w:themeFill="background1" w:themeFillShade="A6"/>
          </w:tcPr>
          <w:p w:rsidR="001B6D5D" w:rsidRDefault="001B6D5D" w:rsidP="001B6D5D">
            <w:r>
              <w:t xml:space="preserve">Masse d’eau </w:t>
            </w:r>
          </w:p>
          <w:p w:rsidR="007D07A7" w:rsidRDefault="007D07A7" w:rsidP="001B6D5D">
            <w:r>
              <w:t>m</w:t>
            </w:r>
            <w:r w:rsidRPr="007D07A7">
              <w:rPr>
                <w:vertAlign w:val="subscript"/>
              </w:rPr>
              <w:t>e</w:t>
            </w:r>
            <w:r>
              <w:t>=……………….</w:t>
            </w:r>
          </w:p>
        </w:tc>
        <w:tc>
          <w:tcPr>
            <w:tcW w:w="1712" w:type="dxa"/>
          </w:tcPr>
          <w:p w:rsidR="001B6D5D" w:rsidRDefault="001B6D5D" w:rsidP="009B26A3"/>
        </w:tc>
        <w:tc>
          <w:tcPr>
            <w:tcW w:w="1712" w:type="dxa"/>
          </w:tcPr>
          <w:p w:rsidR="001B6D5D" w:rsidRDefault="001B6D5D" w:rsidP="009B26A3"/>
        </w:tc>
        <w:tc>
          <w:tcPr>
            <w:tcW w:w="1712" w:type="dxa"/>
          </w:tcPr>
          <w:p w:rsidR="001B6D5D" w:rsidRDefault="001B6D5D" w:rsidP="009B26A3"/>
        </w:tc>
        <w:tc>
          <w:tcPr>
            <w:tcW w:w="1712" w:type="dxa"/>
          </w:tcPr>
          <w:p w:rsidR="001B6D5D" w:rsidRDefault="001B6D5D" w:rsidP="009B26A3"/>
        </w:tc>
        <w:tc>
          <w:tcPr>
            <w:tcW w:w="1713" w:type="dxa"/>
          </w:tcPr>
          <w:p w:rsidR="001B6D5D" w:rsidRDefault="001B6D5D" w:rsidP="009B26A3"/>
        </w:tc>
      </w:tr>
      <w:tr w:rsidR="007665DF" w:rsidTr="001B6D5D">
        <w:trPr>
          <w:trHeight w:val="531"/>
        </w:trPr>
        <w:tc>
          <w:tcPr>
            <w:tcW w:w="1712" w:type="dxa"/>
            <w:shd w:val="clear" w:color="auto" w:fill="A6A6A6" w:themeFill="background1" w:themeFillShade="A6"/>
          </w:tcPr>
          <w:p w:rsidR="007665DF" w:rsidRDefault="007665DF" w:rsidP="001B6D5D">
            <w:r>
              <w:t xml:space="preserve">Volume </w:t>
            </w:r>
            <w:r w:rsidR="00F57950">
              <w:t xml:space="preserve">d’eau </w:t>
            </w:r>
          </w:p>
          <w:p w:rsidR="007D07A7" w:rsidRDefault="007D07A7" w:rsidP="001B6D5D">
            <w:r>
              <w:t>V</w:t>
            </w:r>
            <w:r w:rsidRPr="007D07A7">
              <w:rPr>
                <w:vertAlign w:val="subscript"/>
              </w:rPr>
              <w:t xml:space="preserve"> eau</w:t>
            </w:r>
            <w:r>
              <w:t xml:space="preserve"> = </w:t>
            </w:r>
            <w:r w:rsidR="00B91669">
              <w:t>……………</w:t>
            </w:r>
          </w:p>
        </w:tc>
        <w:tc>
          <w:tcPr>
            <w:tcW w:w="1712" w:type="dxa"/>
          </w:tcPr>
          <w:p w:rsidR="007665DF" w:rsidRDefault="007665DF" w:rsidP="009B26A3"/>
        </w:tc>
        <w:tc>
          <w:tcPr>
            <w:tcW w:w="1712" w:type="dxa"/>
          </w:tcPr>
          <w:p w:rsidR="007665DF" w:rsidRDefault="007665DF" w:rsidP="009B26A3"/>
        </w:tc>
        <w:tc>
          <w:tcPr>
            <w:tcW w:w="1712" w:type="dxa"/>
          </w:tcPr>
          <w:p w:rsidR="007665DF" w:rsidRDefault="007665DF" w:rsidP="009B26A3"/>
        </w:tc>
        <w:tc>
          <w:tcPr>
            <w:tcW w:w="1712" w:type="dxa"/>
          </w:tcPr>
          <w:p w:rsidR="007665DF" w:rsidRDefault="007665DF" w:rsidP="009B26A3"/>
        </w:tc>
        <w:tc>
          <w:tcPr>
            <w:tcW w:w="1713" w:type="dxa"/>
          </w:tcPr>
          <w:p w:rsidR="007665DF" w:rsidRDefault="007665DF" w:rsidP="009B26A3"/>
        </w:tc>
      </w:tr>
    </w:tbl>
    <w:p w:rsidR="001B10F2" w:rsidRDefault="001B10F2" w:rsidP="009B26A3">
      <w:r>
        <w:t xml:space="preserve"> </w:t>
      </w:r>
    </w:p>
    <w:p w:rsidR="001504CB" w:rsidRDefault="001504CB" w:rsidP="009B26A3">
      <w:r>
        <w:t xml:space="preserve">Bilan : utilité de chaque pièce de </w:t>
      </w:r>
      <w:proofErr w:type="spellStart"/>
      <w:r>
        <w:t>verrerrie</w:t>
      </w:r>
      <w:proofErr w:type="spellEnd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12"/>
        <w:gridCol w:w="1712"/>
        <w:gridCol w:w="1712"/>
        <w:gridCol w:w="1712"/>
        <w:gridCol w:w="1712"/>
        <w:gridCol w:w="1713"/>
      </w:tblGrid>
      <w:tr w:rsidR="001504CB" w:rsidTr="006A3175">
        <w:trPr>
          <w:trHeight w:val="804"/>
        </w:trPr>
        <w:tc>
          <w:tcPr>
            <w:tcW w:w="1712" w:type="dxa"/>
            <w:shd w:val="clear" w:color="auto" w:fill="A6A6A6" w:themeFill="background1" w:themeFillShade="A6"/>
          </w:tcPr>
          <w:p w:rsidR="001504CB" w:rsidRDefault="001504CB" w:rsidP="006A3175">
            <w:r>
              <w:t>Verrerie</w:t>
            </w:r>
          </w:p>
        </w:tc>
        <w:tc>
          <w:tcPr>
            <w:tcW w:w="1712" w:type="dxa"/>
            <w:shd w:val="clear" w:color="auto" w:fill="A6A6A6" w:themeFill="background1" w:themeFillShade="A6"/>
          </w:tcPr>
          <w:p w:rsidR="001504CB" w:rsidRDefault="001504CB" w:rsidP="006A3175">
            <w:r>
              <w:t>Erlenmeyer</w:t>
            </w:r>
          </w:p>
        </w:tc>
        <w:tc>
          <w:tcPr>
            <w:tcW w:w="1712" w:type="dxa"/>
            <w:shd w:val="clear" w:color="auto" w:fill="A6A6A6" w:themeFill="background1" w:themeFillShade="A6"/>
          </w:tcPr>
          <w:p w:rsidR="001504CB" w:rsidRDefault="001504CB" w:rsidP="006A3175">
            <w:r>
              <w:t>Fiole jaugée</w:t>
            </w:r>
          </w:p>
        </w:tc>
        <w:tc>
          <w:tcPr>
            <w:tcW w:w="1712" w:type="dxa"/>
            <w:shd w:val="clear" w:color="auto" w:fill="A6A6A6" w:themeFill="background1" w:themeFillShade="A6"/>
          </w:tcPr>
          <w:p w:rsidR="001504CB" w:rsidRDefault="001504CB" w:rsidP="006A3175">
            <w:r>
              <w:t>Pipette jaugée</w:t>
            </w:r>
          </w:p>
        </w:tc>
        <w:tc>
          <w:tcPr>
            <w:tcW w:w="1712" w:type="dxa"/>
            <w:shd w:val="clear" w:color="auto" w:fill="A6A6A6" w:themeFill="background1" w:themeFillShade="A6"/>
          </w:tcPr>
          <w:p w:rsidR="001504CB" w:rsidRDefault="001504CB" w:rsidP="006A3175">
            <w:r>
              <w:t>bécher</w:t>
            </w:r>
          </w:p>
        </w:tc>
        <w:tc>
          <w:tcPr>
            <w:tcW w:w="1713" w:type="dxa"/>
            <w:shd w:val="clear" w:color="auto" w:fill="A6A6A6" w:themeFill="background1" w:themeFillShade="A6"/>
          </w:tcPr>
          <w:p w:rsidR="001504CB" w:rsidRDefault="001504CB" w:rsidP="006A3175">
            <w:proofErr w:type="spellStart"/>
            <w:r>
              <w:t>Eprouvette</w:t>
            </w:r>
            <w:proofErr w:type="spellEnd"/>
            <w:r>
              <w:t xml:space="preserve"> graduée</w:t>
            </w:r>
          </w:p>
        </w:tc>
      </w:tr>
      <w:tr w:rsidR="001504CB" w:rsidTr="006A3175">
        <w:trPr>
          <w:trHeight w:val="531"/>
        </w:trPr>
        <w:tc>
          <w:tcPr>
            <w:tcW w:w="1712" w:type="dxa"/>
            <w:shd w:val="clear" w:color="auto" w:fill="A6A6A6" w:themeFill="background1" w:themeFillShade="A6"/>
          </w:tcPr>
          <w:p w:rsidR="001504CB" w:rsidRDefault="001504CB" w:rsidP="006A3175">
            <w:r>
              <w:t>Précis/peu précis</w:t>
            </w:r>
          </w:p>
          <w:p w:rsidR="001504CB" w:rsidRDefault="001504CB" w:rsidP="006A3175"/>
          <w:p w:rsidR="001504CB" w:rsidRDefault="001504CB" w:rsidP="006A3175"/>
          <w:p w:rsidR="001504CB" w:rsidRDefault="001504CB" w:rsidP="006A3175"/>
        </w:tc>
        <w:tc>
          <w:tcPr>
            <w:tcW w:w="1712" w:type="dxa"/>
          </w:tcPr>
          <w:p w:rsidR="001504CB" w:rsidRDefault="001504CB" w:rsidP="006A3175"/>
        </w:tc>
        <w:tc>
          <w:tcPr>
            <w:tcW w:w="1712" w:type="dxa"/>
          </w:tcPr>
          <w:p w:rsidR="001504CB" w:rsidRDefault="001504CB" w:rsidP="006A3175"/>
        </w:tc>
        <w:tc>
          <w:tcPr>
            <w:tcW w:w="1712" w:type="dxa"/>
          </w:tcPr>
          <w:p w:rsidR="001504CB" w:rsidRDefault="001504CB" w:rsidP="006A3175"/>
        </w:tc>
        <w:tc>
          <w:tcPr>
            <w:tcW w:w="1712" w:type="dxa"/>
          </w:tcPr>
          <w:p w:rsidR="001504CB" w:rsidRDefault="001504CB" w:rsidP="006A3175"/>
        </w:tc>
        <w:tc>
          <w:tcPr>
            <w:tcW w:w="1713" w:type="dxa"/>
          </w:tcPr>
          <w:p w:rsidR="001504CB" w:rsidRDefault="001504CB" w:rsidP="006A3175"/>
        </w:tc>
      </w:tr>
      <w:tr w:rsidR="001504CB" w:rsidTr="006A3175">
        <w:trPr>
          <w:trHeight w:val="804"/>
        </w:trPr>
        <w:tc>
          <w:tcPr>
            <w:tcW w:w="1712" w:type="dxa"/>
            <w:shd w:val="clear" w:color="auto" w:fill="A6A6A6" w:themeFill="background1" w:themeFillShade="A6"/>
          </w:tcPr>
          <w:p w:rsidR="001504CB" w:rsidRDefault="001504CB" w:rsidP="006A3175">
            <w:r>
              <w:t xml:space="preserve">Utilité </w:t>
            </w:r>
          </w:p>
          <w:p w:rsidR="001504CB" w:rsidRDefault="001504CB" w:rsidP="006A3175"/>
          <w:p w:rsidR="001504CB" w:rsidRDefault="001504CB" w:rsidP="006A3175"/>
          <w:p w:rsidR="001504CB" w:rsidRDefault="001504CB" w:rsidP="006A3175"/>
          <w:p w:rsidR="001504CB" w:rsidRDefault="001504CB" w:rsidP="006A3175"/>
          <w:p w:rsidR="001504CB" w:rsidRDefault="001504CB" w:rsidP="006A3175"/>
          <w:p w:rsidR="001504CB" w:rsidRDefault="001504CB" w:rsidP="006A3175"/>
          <w:p w:rsidR="001504CB" w:rsidRDefault="001504CB" w:rsidP="006A3175"/>
          <w:p w:rsidR="001504CB" w:rsidRDefault="001504CB" w:rsidP="006A3175"/>
        </w:tc>
        <w:tc>
          <w:tcPr>
            <w:tcW w:w="1712" w:type="dxa"/>
          </w:tcPr>
          <w:p w:rsidR="001504CB" w:rsidRDefault="001504CB" w:rsidP="006A3175"/>
        </w:tc>
        <w:tc>
          <w:tcPr>
            <w:tcW w:w="1712" w:type="dxa"/>
          </w:tcPr>
          <w:p w:rsidR="001504CB" w:rsidRDefault="001504CB" w:rsidP="006A3175"/>
        </w:tc>
        <w:tc>
          <w:tcPr>
            <w:tcW w:w="1712" w:type="dxa"/>
          </w:tcPr>
          <w:p w:rsidR="001504CB" w:rsidRDefault="001504CB" w:rsidP="006A3175"/>
        </w:tc>
        <w:tc>
          <w:tcPr>
            <w:tcW w:w="1712" w:type="dxa"/>
          </w:tcPr>
          <w:p w:rsidR="001504CB" w:rsidRDefault="001504CB" w:rsidP="006A3175"/>
        </w:tc>
        <w:tc>
          <w:tcPr>
            <w:tcW w:w="1713" w:type="dxa"/>
          </w:tcPr>
          <w:p w:rsidR="001504CB" w:rsidRDefault="001504CB" w:rsidP="006A3175"/>
        </w:tc>
      </w:tr>
    </w:tbl>
    <w:p w:rsidR="001504CB" w:rsidRPr="009B26A3" w:rsidRDefault="001504CB" w:rsidP="009B26A3"/>
    <w:sectPr w:rsidR="001504CB" w:rsidRPr="009B26A3" w:rsidSect="009B26A3">
      <w:headerReference w:type="default" r:id="rId14"/>
      <w:footerReference w:type="default" r:id="rId15"/>
      <w:pgSz w:w="11906" w:h="16838"/>
      <w:pgMar w:top="121" w:right="566" w:bottom="567" w:left="709" w:header="142" w:footer="25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4AB0" w:rsidRDefault="00EB4AB0" w:rsidP="00A5044E">
      <w:pPr>
        <w:spacing w:after="0"/>
      </w:pPr>
      <w:r>
        <w:separator/>
      </w:r>
    </w:p>
  </w:endnote>
  <w:endnote w:type="continuationSeparator" w:id="0">
    <w:p w:rsidR="00EB4AB0" w:rsidRDefault="00EB4AB0" w:rsidP="00A5044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4D"/>
    <w:family w:val="script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,Italic">
    <w:altName w:val="Arial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6BEA" w:rsidRDefault="00EF6BEA">
    <w:pPr>
      <w:pStyle w:val="Pieddepage"/>
    </w:pPr>
  </w:p>
  <w:p w:rsidR="00A75C11" w:rsidRDefault="00A75C11">
    <w:pPr>
      <w:pStyle w:val="Pieddepage"/>
    </w:pPr>
  </w:p>
  <w:p w:rsidR="00F25541" w:rsidRDefault="00F2554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4AB0" w:rsidRDefault="00EB4AB0" w:rsidP="00A5044E">
      <w:pPr>
        <w:spacing w:after="0"/>
      </w:pPr>
      <w:r>
        <w:separator/>
      </w:r>
    </w:p>
  </w:footnote>
  <w:footnote w:type="continuationSeparator" w:id="0">
    <w:p w:rsidR="00EB4AB0" w:rsidRDefault="00EB4AB0" w:rsidP="00A5044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5000" w:type="pct"/>
      <w:tblInd w:w="115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9479"/>
      <w:gridCol w:w="1152"/>
    </w:tblGrid>
    <w:tr w:rsidR="00A5044E" w:rsidTr="009B26A3">
      <w:trPr>
        <w:trHeight w:val="280"/>
      </w:trPr>
      <w:tc>
        <w:tcPr>
          <w:tcW w:w="0" w:type="auto"/>
          <w:tcBorders>
            <w:right w:val="single" w:sz="6" w:space="0" w:color="000000" w:themeColor="text1"/>
          </w:tcBorders>
        </w:tcPr>
        <w:sdt>
          <w:sdtPr>
            <w:rPr>
              <w:sz w:val="24"/>
              <w:szCs w:val="24"/>
            </w:rPr>
            <w:alias w:val="Société"/>
            <w:id w:val="44101710"/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/>
          <w:sdtContent>
            <w:p w:rsidR="00A5044E" w:rsidRPr="00D067C5" w:rsidRDefault="00531BB5" w:rsidP="005D70ED">
              <w:pPr>
                <w:pStyle w:val="En-tte"/>
                <w:jc w:val="right"/>
                <w:rPr>
                  <w:sz w:val="24"/>
                  <w:szCs w:val="24"/>
                </w:rPr>
              </w:pPr>
              <w:r>
                <w:rPr>
                  <w:sz w:val="24"/>
                  <w:szCs w:val="24"/>
                </w:rPr>
                <w:t>Seconde</w:t>
              </w:r>
            </w:p>
          </w:sdtContent>
        </w:sdt>
      </w:tc>
      <w:tc>
        <w:tcPr>
          <w:tcW w:w="1152" w:type="dxa"/>
          <w:tcBorders>
            <w:left w:val="single" w:sz="6" w:space="0" w:color="000000" w:themeColor="text1"/>
          </w:tcBorders>
        </w:tcPr>
        <w:p w:rsidR="00A5044E" w:rsidRPr="00F25541" w:rsidRDefault="00297561">
          <w:pPr>
            <w:pStyle w:val="En-tte"/>
            <w:rPr>
              <w:b/>
              <w:sz w:val="40"/>
              <w:szCs w:val="40"/>
            </w:rPr>
          </w:pPr>
          <w:r w:rsidRPr="00F25541">
            <w:rPr>
              <w:sz w:val="40"/>
              <w:szCs w:val="40"/>
            </w:rPr>
            <w:fldChar w:fldCharType="begin"/>
          </w:r>
          <w:r w:rsidR="000E5EB4" w:rsidRPr="00F25541">
            <w:rPr>
              <w:sz w:val="40"/>
              <w:szCs w:val="40"/>
            </w:rPr>
            <w:instrText xml:space="preserve"> PAGE   \* MERGEFORMAT </w:instrText>
          </w:r>
          <w:r w:rsidRPr="00F25541">
            <w:rPr>
              <w:sz w:val="40"/>
              <w:szCs w:val="40"/>
            </w:rPr>
            <w:fldChar w:fldCharType="separate"/>
          </w:r>
          <w:r w:rsidR="00BD53D1">
            <w:rPr>
              <w:noProof/>
              <w:sz w:val="40"/>
              <w:szCs w:val="40"/>
            </w:rPr>
            <w:t>1</w:t>
          </w:r>
          <w:r w:rsidRPr="00F25541">
            <w:rPr>
              <w:sz w:val="40"/>
              <w:szCs w:val="40"/>
            </w:rPr>
            <w:fldChar w:fldCharType="end"/>
          </w:r>
        </w:p>
      </w:tc>
    </w:tr>
  </w:tbl>
  <w:p w:rsidR="00A5044E" w:rsidRDefault="00A5044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A672D"/>
    <w:multiLevelType w:val="hybridMultilevel"/>
    <w:tmpl w:val="F75C37E8"/>
    <w:lvl w:ilvl="0" w:tplc="5658D45A">
      <w:start w:val="3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056FD"/>
    <w:multiLevelType w:val="hybridMultilevel"/>
    <w:tmpl w:val="A198EEF6"/>
    <w:lvl w:ilvl="0" w:tplc="13FE67C6">
      <w:start w:val="3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733503"/>
    <w:multiLevelType w:val="hybridMultilevel"/>
    <w:tmpl w:val="F2A2F34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2D6E06"/>
    <w:multiLevelType w:val="hybridMultilevel"/>
    <w:tmpl w:val="D068C4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52DC0"/>
    <w:multiLevelType w:val="hybridMultilevel"/>
    <w:tmpl w:val="5510CFFA"/>
    <w:lvl w:ilvl="0" w:tplc="F02EB708">
      <w:start w:val="3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35552"/>
    <w:multiLevelType w:val="hybridMultilevel"/>
    <w:tmpl w:val="88E067F2"/>
    <w:lvl w:ilvl="0" w:tplc="5D52729E">
      <w:start w:val="3"/>
      <w:numFmt w:val="bullet"/>
      <w:lvlText w:val=""/>
      <w:lvlJc w:val="left"/>
      <w:pPr>
        <w:ind w:left="1069" w:hanging="360"/>
      </w:pPr>
      <w:rPr>
        <w:rFonts w:ascii="Wingdings" w:eastAsiaTheme="minorHAnsi" w:hAnsi="Wingdings" w:cs="Times New Roman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55205C8"/>
    <w:multiLevelType w:val="hybridMultilevel"/>
    <w:tmpl w:val="77A20DD4"/>
    <w:lvl w:ilvl="0" w:tplc="50263112">
      <w:numFmt w:val="bullet"/>
      <w:pStyle w:val="Puces2"/>
      <w:lvlText w:val=""/>
      <w:lvlJc w:val="left"/>
      <w:pPr>
        <w:tabs>
          <w:tab w:val="num" w:pos="284"/>
        </w:tabs>
        <w:ind w:left="0" w:firstLine="0"/>
      </w:pPr>
      <w:rPr>
        <w:rFonts w:ascii="Wingdings 2" w:hAnsi="Wingdings 2" w:hint="default"/>
        <w:b w:val="0"/>
        <w:color w:val="auto"/>
        <w:sz w:val="24"/>
        <w:szCs w:val="24"/>
        <w:vertAlign w:val="baseline"/>
      </w:rPr>
    </w:lvl>
    <w:lvl w:ilvl="1" w:tplc="0C5EE2B0">
      <w:start w:val="1"/>
      <w:numFmt w:val="bullet"/>
      <w:lvlText w:val=""/>
      <w:lvlJc w:val="left"/>
      <w:pPr>
        <w:tabs>
          <w:tab w:val="num" w:pos="1704"/>
        </w:tabs>
        <w:ind w:left="1874" w:hanging="170"/>
      </w:pPr>
      <w:rPr>
        <w:rFonts w:ascii="Wingdings" w:hAnsi="Wingdings" w:hint="default"/>
        <w:b w:val="0"/>
        <w:color w:val="auto"/>
        <w:sz w:val="24"/>
        <w:szCs w:val="24"/>
        <w:vertAlign w:val="baseline"/>
      </w:rPr>
    </w:lvl>
    <w:lvl w:ilvl="2" w:tplc="040C0005" w:tentative="1">
      <w:start w:val="1"/>
      <w:numFmt w:val="bullet"/>
      <w:lvlText w:val=""/>
      <w:lvlJc w:val="left"/>
      <w:pPr>
        <w:tabs>
          <w:tab w:val="num" w:pos="2784"/>
        </w:tabs>
        <w:ind w:left="27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504"/>
        </w:tabs>
        <w:ind w:left="35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224"/>
        </w:tabs>
        <w:ind w:left="42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944"/>
        </w:tabs>
        <w:ind w:left="49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664"/>
        </w:tabs>
        <w:ind w:left="56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384"/>
        </w:tabs>
        <w:ind w:left="63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104"/>
        </w:tabs>
        <w:ind w:left="7104" w:hanging="360"/>
      </w:pPr>
      <w:rPr>
        <w:rFonts w:ascii="Wingdings" w:hAnsi="Wingdings" w:hint="default"/>
      </w:rPr>
    </w:lvl>
  </w:abstractNum>
  <w:abstractNum w:abstractNumId="7" w15:restartNumberingAfterBreak="0">
    <w:nsid w:val="339A643D"/>
    <w:multiLevelType w:val="hybridMultilevel"/>
    <w:tmpl w:val="EA267B5A"/>
    <w:lvl w:ilvl="0" w:tplc="50263112">
      <w:numFmt w:val="bullet"/>
      <w:lvlText w:val=""/>
      <w:lvlJc w:val="left"/>
      <w:pPr>
        <w:tabs>
          <w:tab w:val="num" w:pos="992"/>
        </w:tabs>
        <w:ind w:left="708" w:firstLine="0"/>
      </w:pPr>
      <w:rPr>
        <w:rFonts w:ascii="Wingdings 2" w:hAnsi="Wingdings 2" w:hint="default"/>
        <w:b w:val="0"/>
        <w:color w:val="auto"/>
        <w:sz w:val="24"/>
        <w:szCs w:val="24"/>
      </w:rPr>
    </w:lvl>
    <w:lvl w:ilvl="1" w:tplc="50263112">
      <w:numFmt w:val="bullet"/>
      <w:lvlText w:val=""/>
      <w:lvlJc w:val="left"/>
      <w:pPr>
        <w:tabs>
          <w:tab w:val="num" w:pos="1959"/>
        </w:tabs>
        <w:ind w:left="1675" w:firstLine="0"/>
      </w:pPr>
      <w:rPr>
        <w:rFonts w:ascii="Wingdings 2" w:hAnsi="Wingdings 2" w:hint="default"/>
        <w:b w:val="0"/>
        <w:color w:val="auto"/>
        <w:sz w:val="24"/>
        <w:szCs w:val="24"/>
      </w:rPr>
    </w:lvl>
    <w:lvl w:ilvl="2" w:tplc="B646135A">
      <w:start w:val="1"/>
      <w:numFmt w:val="upperLetter"/>
      <w:lvlText w:val="%3)"/>
      <w:lvlJc w:val="left"/>
      <w:pPr>
        <w:tabs>
          <w:tab w:val="num" w:pos="964"/>
        </w:tabs>
        <w:ind w:left="2935" w:hanging="2538"/>
      </w:pPr>
      <w:rPr>
        <w:rFonts w:hint="default"/>
        <w:b/>
        <w:color w:val="auto"/>
        <w:sz w:val="24"/>
        <w:szCs w:val="24"/>
      </w:rPr>
    </w:lvl>
    <w:lvl w:ilvl="3" w:tplc="040C000F" w:tentative="1">
      <w:start w:val="1"/>
      <w:numFmt w:val="decimal"/>
      <w:lvlText w:val="%4."/>
      <w:lvlJc w:val="left"/>
      <w:pPr>
        <w:tabs>
          <w:tab w:val="num" w:pos="3475"/>
        </w:tabs>
        <w:ind w:left="3475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4195"/>
        </w:tabs>
        <w:ind w:left="4195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915"/>
        </w:tabs>
        <w:ind w:left="4915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635"/>
        </w:tabs>
        <w:ind w:left="5635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355"/>
        </w:tabs>
        <w:ind w:left="6355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7075"/>
        </w:tabs>
        <w:ind w:left="7075" w:hanging="180"/>
      </w:pPr>
    </w:lvl>
  </w:abstractNum>
  <w:abstractNum w:abstractNumId="8" w15:restartNumberingAfterBreak="0">
    <w:nsid w:val="3A075082"/>
    <w:multiLevelType w:val="hybridMultilevel"/>
    <w:tmpl w:val="4438AB46"/>
    <w:lvl w:ilvl="0" w:tplc="EE7EDB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925587"/>
    <w:multiLevelType w:val="hybridMultilevel"/>
    <w:tmpl w:val="F5A209B2"/>
    <w:lvl w:ilvl="0" w:tplc="F48EADDA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9B42C8"/>
    <w:multiLevelType w:val="hybridMultilevel"/>
    <w:tmpl w:val="585A0C9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0156E0"/>
    <w:multiLevelType w:val="hybridMultilevel"/>
    <w:tmpl w:val="2CAAF260"/>
    <w:lvl w:ilvl="0" w:tplc="6AF23D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62410E"/>
    <w:multiLevelType w:val="hybridMultilevel"/>
    <w:tmpl w:val="A5E831DA"/>
    <w:lvl w:ilvl="0" w:tplc="F42CF8E8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9" w:hanging="360"/>
      </w:pPr>
    </w:lvl>
    <w:lvl w:ilvl="2" w:tplc="040C001B" w:tentative="1">
      <w:start w:val="1"/>
      <w:numFmt w:val="lowerRoman"/>
      <w:lvlText w:val="%3."/>
      <w:lvlJc w:val="right"/>
      <w:pPr>
        <w:ind w:left="2509" w:hanging="180"/>
      </w:pPr>
    </w:lvl>
    <w:lvl w:ilvl="3" w:tplc="040C000F" w:tentative="1">
      <w:start w:val="1"/>
      <w:numFmt w:val="decimal"/>
      <w:lvlText w:val="%4."/>
      <w:lvlJc w:val="left"/>
      <w:pPr>
        <w:ind w:left="3229" w:hanging="360"/>
      </w:pPr>
    </w:lvl>
    <w:lvl w:ilvl="4" w:tplc="040C0019" w:tentative="1">
      <w:start w:val="1"/>
      <w:numFmt w:val="lowerLetter"/>
      <w:lvlText w:val="%5."/>
      <w:lvlJc w:val="left"/>
      <w:pPr>
        <w:ind w:left="3949" w:hanging="360"/>
      </w:pPr>
    </w:lvl>
    <w:lvl w:ilvl="5" w:tplc="040C001B" w:tentative="1">
      <w:start w:val="1"/>
      <w:numFmt w:val="lowerRoman"/>
      <w:lvlText w:val="%6."/>
      <w:lvlJc w:val="right"/>
      <w:pPr>
        <w:ind w:left="4669" w:hanging="180"/>
      </w:pPr>
    </w:lvl>
    <w:lvl w:ilvl="6" w:tplc="040C000F" w:tentative="1">
      <w:start w:val="1"/>
      <w:numFmt w:val="decimal"/>
      <w:lvlText w:val="%7."/>
      <w:lvlJc w:val="left"/>
      <w:pPr>
        <w:ind w:left="5389" w:hanging="360"/>
      </w:pPr>
    </w:lvl>
    <w:lvl w:ilvl="7" w:tplc="040C0019" w:tentative="1">
      <w:start w:val="1"/>
      <w:numFmt w:val="lowerLetter"/>
      <w:lvlText w:val="%8."/>
      <w:lvlJc w:val="left"/>
      <w:pPr>
        <w:ind w:left="6109" w:hanging="360"/>
      </w:pPr>
    </w:lvl>
    <w:lvl w:ilvl="8" w:tplc="040C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DB565E6"/>
    <w:multiLevelType w:val="hybridMultilevel"/>
    <w:tmpl w:val="E9B0C874"/>
    <w:lvl w:ilvl="0" w:tplc="96E0825E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A36D30"/>
    <w:multiLevelType w:val="hybridMultilevel"/>
    <w:tmpl w:val="FB7EDCC6"/>
    <w:lvl w:ilvl="0" w:tplc="01A6BEE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58E014B"/>
    <w:multiLevelType w:val="hybridMultilevel"/>
    <w:tmpl w:val="089A3AB4"/>
    <w:lvl w:ilvl="0" w:tplc="359AD81A">
      <w:start w:val="2"/>
      <w:numFmt w:val="bullet"/>
      <w:lvlText w:val=""/>
      <w:lvlJc w:val="left"/>
      <w:pPr>
        <w:ind w:left="1125" w:hanging="360"/>
      </w:pPr>
      <w:rPr>
        <w:rFonts w:ascii="Symbol" w:eastAsia="Times New Roman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6" w15:restartNumberingAfterBreak="0">
    <w:nsid w:val="56891D0E"/>
    <w:multiLevelType w:val="hybridMultilevel"/>
    <w:tmpl w:val="2E1087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E20485"/>
    <w:multiLevelType w:val="hybridMultilevel"/>
    <w:tmpl w:val="CC127F50"/>
    <w:lvl w:ilvl="0" w:tplc="39606E8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992709"/>
    <w:multiLevelType w:val="hybridMultilevel"/>
    <w:tmpl w:val="5E16CCEC"/>
    <w:lvl w:ilvl="0" w:tplc="6AF23D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664119"/>
    <w:multiLevelType w:val="hybridMultilevel"/>
    <w:tmpl w:val="CDFE2C9C"/>
    <w:lvl w:ilvl="0" w:tplc="AE58FAA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2B847A9"/>
    <w:multiLevelType w:val="hybridMultilevel"/>
    <w:tmpl w:val="02721172"/>
    <w:lvl w:ilvl="0" w:tplc="925EB714">
      <w:start w:val="3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997568"/>
    <w:multiLevelType w:val="hybridMultilevel"/>
    <w:tmpl w:val="3B1603D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604288"/>
    <w:multiLevelType w:val="hybridMultilevel"/>
    <w:tmpl w:val="D52209CA"/>
    <w:lvl w:ilvl="0" w:tplc="E1561E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A3498E"/>
    <w:multiLevelType w:val="hybridMultilevel"/>
    <w:tmpl w:val="592EBCF2"/>
    <w:lvl w:ilvl="0" w:tplc="6AF23D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8E1627"/>
    <w:multiLevelType w:val="hybridMultilevel"/>
    <w:tmpl w:val="6332F472"/>
    <w:lvl w:ilvl="0" w:tplc="7D7EAB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DF3ADA"/>
    <w:multiLevelType w:val="hybridMultilevel"/>
    <w:tmpl w:val="CD107B20"/>
    <w:lvl w:ilvl="0" w:tplc="FE386A5E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E2A60C0"/>
    <w:multiLevelType w:val="hybridMultilevel"/>
    <w:tmpl w:val="A6B053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6A58C8"/>
    <w:multiLevelType w:val="hybridMultilevel"/>
    <w:tmpl w:val="5E16CCEC"/>
    <w:lvl w:ilvl="0" w:tplc="6AF23D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24"/>
  </w:num>
  <w:num w:numId="3">
    <w:abstractNumId w:val="12"/>
  </w:num>
  <w:num w:numId="4">
    <w:abstractNumId w:val="20"/>
  </w:num>
  <w:num w:numId="5">
    <w:abstractNumId w:val="4"/>
  </w:num>
  <w:num w:numId="6">
    <w:abstractNumId w:val="1"/>
  </w:num>
  <w:num w:numId="7">
    <w:abstractNumId w:val="0"/>
  </w:num>
  <w:num w:numId="8">
    <w:abstractNumId w:val="7"/>
  </w:num>
  <w:num w:numId="9">
    <w:abstractNumId w:val="6"/>
  </w:num>
  <w:num w:numId="10">
    <w:abstractNumId w:val="27"/>
  </w:num>
  <w:num w:numId="11">
    <w:abstractNumId w:val="18"/>
  </w:num>
  <w:num w:numId="12">
    <w:abstractNumId w:val="23"/>
  </w:num>
  <w:num w:numId="13">
    <w:abstractNumId w:val="11"/>
  </w:num>
  <w:num w:numId="14">
    <w:abstractNumId w:val="16"/>
  </w:num>
  <w:num w:numId="15">
    <w:abstractNumId w:val="8"/>
  </w:num>
  <w:num w:numId="16">
    <w:abstractNumId w:val="14"/>
  </w:num>
  <w:num w:numId="17">
    <w:abstractNumId w:val="15"/>
  </w:num>
  <w:num w:numId="18">
    <w:abstractNumId w:val="3"/>
  </w:num>
  <w:num w:numId="19">
    <w:abstractNumId w:val="9"/>
  </w:num>
  <w:num w:numId="20">
    <w:abstractNumId w:val="25"/>
  </w:num>
  <w:num w:numId="21">
    <w:abstractNumId w:val="19"/>
  </w:num>
  <w:num w:numId="22">
    <w:abstractNumId w:val="5"/>
  </w:num>
  <w:num w:numId="23">
    <w:abstractNumId w:val="13"/>
  </w:num>
  <w:num w:numId="24">
    <w:abstractNumId w:val="10"/>
  </w:num>
  <w:num w:numId="25">
    <w:abstractNumId w:val="26"/>
  </w:num>
  <w:num w:numId="26">
    <w:abstractNumId w:val="17"/>
  </w:num>
  <w:num w:numId="27">
    <w:abstractNumId w:val="2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3A1"/>
    <w:rsid w:val="0002176E"/>
    <w:rsid w:val="00032164"/>
    <w:rsid w:val="00077F99"/>
    <w:rsid w:val="000A0FE3"/>
    <w:rsid w:val="000A2F15"/>
    <w:rsid w:val="000B26B4"/>
    <w:rsid w:val="000E1E68"/>
    <w:rsid w:val="000E295F"/>
    <w:rsid w:val="000E5EB4"/>
    <w:rsid w:val="000F7010"/>
    <w:rsid w:val="00106ED3"/>
    <w:rsid w:val="0013291E"/>
    <w:rsid w:val="001504CB"/>
    <w:rsid w:val="00153238"/>
    <w:rsid w:val="00167205"/>
    <w:rsid w:val="00171EA4"/>
    <w:rsid w:val="00175CD2"/>
    <w:rsid w:val="001968A9"/>
    <w:rsid w:val="001B10F2"/>
    <w:rsid w:val="001B3BCC"/>
    <w:rsid w:val="001B57FC"/>
    <w:rsid w:val="001B6D5D"/>
    <w:rsid w:val="001D3A75"/>
    <w:rsid w:val="002006E2"/>
    <w:rsid w:val="0020585F"/>
    <w:rsid w:val="002268C7"/>
    <w:rsid w:val="0023168A"/>
    <w:rsid w:val="002430FC"/>
    <w:rsid w:val="002451D2"/>
    <w:rsid w:val="002479B2"/>
    <w:rsid w:val="00260FE9"/>
    <w:rsid w:val="00297561"/>
    <w:rsid w:val="002A18E7"/>
    <w:rsid w:val="002A19F2"/>
    <w:rsid w:val="002C5EB3"/>
    <w:rsid w:val="002D043E"/>
    <w:rsid w:val="002D7E93"/>
    <w:rsid w:val="002E3092"/>
    <w:rsid w:val="002F72D8"/>
    <w:rsid w:val="00311F92"/>
    <w:rsid w:val="00313EFF"/>
    <w:rsid w:val="003453A1"/>
    <w:rsid w:val="003913FA"/>
    <w:rsid w:val="00394897"/>
    <w:rsid w:val="003A0C14"/>
    <w:rsid w:val="003A14B8"/>
    <w:rsid w:val="003B44C0"/>
    <w:rsid w:val="003D2605"/>
    <w:rsid w:val="003E58F2"/>
    <w:rsid w:val="0040549F"/>
    <w:rsid w:val="00442E2F"/>
    <w:rsid w:val="00444D31"/>
    <w:rsid w:val="004546D7"/>
    <w:rsid w:val="004673FC"/>
    <w:rsid w:val="004B0FE4"/>
    <w:rsid w:val="004C3FF5"/>
    <w:rsid w:val="004C5FCA"/>
    <w:rsid w:val="004D5563"/>
    <w:rsid w:val="004F217D"/>
    <w:rsid w:val="004F6794"/>
    <w:rsid w:val="00513001"/>
    <w:rsid w:val="00515EC1"/>
    <w:rsid w:val="005275DE"/>
    <w:rsid w:val="00531BB5"/>
    <w:rsid w:val="0053465F"/>
    <w:rsid w:val="0053673A"/>
    <w:rsid w:val="005471DF"/>
    <w:rsid w:val="00550352"/>
    <w:rsid w:val="00571B2B"/>
    <w:rsid w:val="00572D04"/>
    <w:rsid w:val="005C2CDA"/>
    <w:rsid w:val="005C533F"/>
    <w:rsid w:val="005D0A76"/>
    <w:rsid w:val="005D2749"/>
    <w:rsid w:val="005D70ED"/>
    <w:rsid w:val="005E03EB"/>
    <w:rsid w:val="005E5A17"/>
    <w:rsid w:val="005E60A1"/>
    <w:rsid w:val="005E6CF3"/>
    <w:rsid w:val="00601B5C"/>
    <w:rsid w:val="006038D7"/>
    <w:rsid w:val="006511C3"/>
    <w:rsid w:val="006559A7"/>
    <w:rsid w:val="00685656"/>
    <w:rsid w:val="006934BC"/>
    <w:rsid w:val="006943EF"/>
    <w:rsid w:val="006A04C2"/>
    <w:rsid w:val="006A351A"/>
    <w:rsid w:val="006A3AA3"/>
    <w:rsid w:val="006B0EBD"/>
    <w:rsid w:val="006B6A0B"/>
    <w:rsid w:val="006D7A75"/>
    <w:rsid w:val="006E4555"/>
    <w:rsid w:val="006E774F"/>
    <w:rsid w:val="006F570F"/>
    <w:rsid w:val="007064F7"/>
    <w:rsid w:val="00736158"/>
    <w:rsid w:val="007557BB"/>
    <w:rsid w:val="007665DF"/>
    <w:rsid w:val="00772EAA"/>
    <w:rsid w:val="007734BC"/>
    <w:rsid w:val="007A751A"/>
    <w:rsid w:val="007B5992"/>
    <w:rsid w:val="007D07A7"/>
    <w:rsid w:val="007F01C9"/>
    <w:rsid w:val="007F2C93"/>
    <w:rsid w:val="00805058"/>
    <w:rsid w:val="00806082"/>
    <w:rsid w:val="008152F9"/>
    <w:rsid w:val="00824612"/>
    <w:rsid w:val="00827037"/>
    <w:rsid w:val="00834AB9"/>
    <w:rsid w:val="0083748B"/>
    <w:rsid w:val="00867DC1"/>
    <w:rsid w:val="00893437"/>
    <w:rsid w:val="008A3793"/>
    <w:rsid w:val="008E1E7D"/>
    <w:rsid w:val="00904342"/>
    <w:rsid w:val="009066D3"/>
    <w:rsid w:val="009103DB"/>
    <w:rsid w:val="00915A10"/>
    <w:rsid w:val="00921789"/>
    <w:rsid w:val="00925E05"/>
    <w:rsid w:val="00946220"/>
    <w:rsid w:val="009813F1"/>
    <w:rsid w:val="00984734"/>
    <w:rsid w:val="00986C50"/>
    <w:rsid w:val="00991383"/>
    <w:rsid w:val="00994C60"/>
    <w:rsid w:val="009956A1"/>
    <w:rsid w:val="00995AAF"/>
    <w:rsid w:val="009A553C"/>
    <w:rsid w:val="009B1796"/>
    <w:rsid w:val="009B26A3"/>
    <w:rsid w:val="009B5A07"/>
    <w:rsid w:val="009D5FB3"/>
    <w:rsid w:val="009F34C5"/>
    <w:rsid w:val="00A065D2"/>
    <w:rsid w:val="00A112B3"/>
    <w:rsid w:val="00A378B0"/>
    <w:rsid w:val="00A5044E"/>
    <w:rsid w:val="00A75C11"/>
    <w:rsid w:val="00A805BF"/>
    <w:rsid w:val="00A8260C"/>
    <w:rsid w:val="00A96091"/>
    <w:rsid w:val="00AA7BC3"/>
    <w:rsid w:val="00AC2E52"/>
    <w:rsid w:val="00B63A48"/>
    <w:rsid w:val="00B63BE1"/>
    <w:rsid w:val="00B80AA3"/>
    <w:rsid w:val="00B91669"/>
    <w:rsid w:val="00B93844"/>
    <w:rsid w:val="00BA7C54"/>
    <w:rsid w:val="00BB1BD6"/>
    <w:rsid w:val="00BC55B0"/>
    <w:rsid w:val="00BD53D1"/>
    <w:rsid w:val="00BD7B50"/>
    <w:rsid w:val="00BE1734"/>
    <w:rsid w:val="00C22015"/>
    <w:rsid w:val="00C308AC"/>
    <w:rsid w:val="00C44A54"/>
    <w:rsid w:val="00C62875"/>
    <w:rsid w:val="00C73FD8"/>
    <w:rsid w:val="00CA205C"/>
    <w:rsid w:val="00CB5BF9"/>
    <w:rsid w:val="00CD3963"/>
    <w:rsid w:val="00CF218F"/>
    <w:rsid w:val="00D067C5"/>
    <w:rsid w:val="00D31BDD"/>
    <w:rsid w:val="00D3447B"/>
    <w:rsid w:val="00D34771"/>
    <w:rsid w:val="00D417D1"/>
    <w:rsid w:val="00D747A1"/>
    <w:rsid w:val="00D905E6"/>
    <w:rsid w:val="00D91CD6"/>
    <w:rsid w:val="00D93C76"/>
    <w:rsid w:val="00DA28E4"/>
    <w:rsid w:val="00DC02B0"/>
    <w:rsid w:val="00DC691D"/>
    <w:rsid w:val="00DD3F44"/>
    <w:rsid w:val="00DE1BD1"/>
    <w:rsid w:val="00DE2BA5"/>
    <w:rsid w:val="00DE31E3"/>
    <w:rsid w:val="00E1276A"/>
    <w:rsid w:val="00E32DB3"/>
    <w:rsid w:val="00E374B0"/>
    <w:rsid w:val="00E443F6"/>
    <w:rsid w:val="00E76F2C"/>
    <w:rsid w:val="00EA7A5D"/>
    <w:rsid w:val="00EB3BB6"/>
    <w:rsid w:val="00EB4AB0"/>
    <w:rsid w:val="00EF6BEA"/>
    <w:rsid w:val="00F02CCC"/>
    <w:rsid w:val="00F25541"/>
    <w:rsid w:val="00F32000"/>
    <w:rsid w:val="00F47E7D"/>
    <w:rsid w:val="00F57950"/>
    <w:rsid w:val="00F61AC7"/>
    <w:rsid w:val="00F7340E"/>
    <w:rsid w:val="00F770C4"/>
    <w:rsid w:val="00F80BB2"/>
    <w:rsid w:val="00FA262C"/>
    <w:rsid w:val="00FA7B8C"/>
    <w:rsid w:val="00FE0C2C"/>
    <w:rsid w:val="00FF70C6"/>
    <w:rsid w:val="00FF7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CD4D2C"/>
  <w15:docId w15:val="{50E30030-D25E-994B-AD79-73FB3167D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3001"/>
    <w:pPr>
      <w:spacing w:before="120" w:after="120" w:line="240" w:lineRule="auto"/>
    </w:pPr>
    <w:rPr>
      <w:rFonts w:ascii="Arial" w:hAnsi="Arial"/>
    </w:rPr>
  </w:style>
  <w:style w:type="paragraph" w:styleId="Titre1">
    <w:name w:val="heading 1"/>
    <w:next w:val="Normal"/>
    <w:link w:val="Titre1Car"/>
    <w:uiPriority w:val="9"/>
    <w:qFormat/>
    <w:rsid w:val="005E6CF3"/>
    <w:pPr>
      <w:keepNext/>
      <w:keepLines/>
      <w:spacing w:before="120" w:after="120" w:line="240" w:lineRule="auto"/>
      <w:jc w:val="center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E6CF3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1F497D" w:themeColor="text2"/>
      <w:sz w:val="24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C5F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i/>
      <w:color w:val="76923C" w:themeColor="accent3" w:themeShade="BF"/>
      <w:sz w:val="24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B26A3"/>
    <w:pPr>
      <w:keepNext/>
      <w:keepLines/>
      <w:shd w:val="clear" w:color="auto" w:fill="BFBFBF" w:themeFill="background1" w:themeFillShade="BF"/>
      <w:spacing w:before="200" w:after="0"/>
      <w:outlineLvl w:val="3"/>
    </w:pPr>
    <w:rPr>
      <w:rFonts w:eastAsiaTheme="majorEastAsia" w:cstheme="majorBidi"/>
      <w:b/>
      <w:bCs/>
      <w:i/>
      <w:iCs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572D0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572D0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A5044E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A5044E"/>
  </w:style>
  <w:style w:type="paragraph" w:styleId="Pieddepage">
    <w:name w:val="footer"/>
    <w:basedOn w:val="Normal"/>
    <w:link w:val="PieddepageCar"/>
    <w:uiPriority w:val="99"/>
    <w:unhideWhenUsed/>
    <w:rsid w:val="00A5044E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A5044E"/>
  </w:style>
  <w:style w:type="table" w:styleId="Grilledutableau">
    <w:name w:val="Table Grid"/>
    <w:basedOn w:val="TableauNormal"/>
    <w:uiPriority w:val="1"/>
    <w:rsid w:val="00A5044E"/>
    <w:pPr>
      <w:spacing w:after="0" w:line="240" w:lineRule="auto"/>
    </w:pPr>
    <w:rPr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A5044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5044E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5E6C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5E6CF3"/>
    <w:rPr>
      <w:rFonts w:ascii="Arial" w:eastAsiaTheme="majorEastAsia" w:hAnsi="Arial" w:cstheme="majorBidi"/>
      <w:b/>
      <w:bCs/>
      <w:color w:val="1F497D" w:themeColor="text2"/>
      <w:sz w:val="24"/>
      <w:szCs w:val="26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4C5FCA"/>
    <w:rPr>
      <w:rFonts w:asciiTheme="majorHAnsi" w:eastAsiaTheme="majorEastAsia" w:hAnsiTheme="majorHAnsi" w:cstheme="majorBidi"/>
      <w:b/>
      <w:bCs/>
      <w:i/>
      <w:color w:val="76923C" w:themeColor="accent3" w:themeShade="BF"/>
      <w:sz w:val="24"/>
      <w:u w:val="single"/>
    </w:rPr>
  </w:style>
  <w:style w:type="paragraph" w:styleId="Sansinterligne">
    <w:name w:val="No Spacing"/>
    <w:uiPriority w:val="1"/>
    <w:qFormat/>
    <w:rsid w:val="00513001"/>
    <w:pPr>
      <w:spacing w:after="0" w:line="240" w:lineRule="auto"/>
    </w:pPr>
    <w:rPr>
      <w:rFonts w:ascii="Arial" w:hAnsi="Arial"/>
    </w:rPr>
  </w:style>
  <w:style w:type="character" w:styleId="Lienhypertexte">
    <w:name w:val="Hyperlink"/>
    <w:basedOn w:val="Policepardfaut"/>
    <w:uiPriority w:val="99"/>
    <w:unhideWhenUsed/>
    <w:rsid w:val="00A75C11"/>
    <w:rPr>
      <w:color w:val="0000FF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9B26A3"/>
    <w:rPr>
      <w:rFonts w:ascii="Arial" w:eastAsiaTheme="majorEastAsia" w:hAnsi="Arial" w:cstheme="majorBidi"/>
      <w:b/>
      <w:bCs/>
      <w:i/>
      <w:iCs/>
      <w:shd w:val="clear" w:color="auto" w:fill="BFBFBF" w:themeFill="background1" w:themeFillShade="BF"/>
    </w:rPr>
  </w:style>
  <w:style w:type="character" w:customStyle="1" w:styleId="Titre5Car">
    <w:name w:val="Titre 5 Car"/>
    <w:basedOn w:val="Policepardfaut"/>
    <w:link w:val="Titre5"/>
    <w:uiPriority w:val="9"/>
    <w:rsid w:val="00572D0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rsid w:val="00572D0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paragraph" w:styleId="Paragraphedeliste">
    <w:name w:val="List Paragraph"/>
    <w:basedOn w:val="Normal"/>
    <w:uiPriority w:val="34"/>
    <w:qFormat/>
    <w:rsid w:val="00DE1BD1"/>
    <w:pPr>
      <w:ind w:left="720"/>
      <w:contextualSpacing/>
    </w:pPr>
  </w:style>
  <w:style w:type="paragraph" w:customStyle="1" w:styleId="Puces2">
    <w:name w:val="Puces 2"/>
    <w:basedOn w:val="Normal"/>
    <w:rsid w:val="009066D3"/>
    <w:pPr>
      <w:numPr>
        <w:numId w:val="9"/>
      </w:numPr>
      <w:spacing w:before="0" w:after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Remarque">
    <w:name w:val="Remarque"/>
    <w:basedOn w:val="Normal"/>
    <w:link w:val="RemarqueCar"/>
    <w:rsid w:val="006A3AA3"/>
    <w:pPr>
      <w:suppressAutoHyphens/>
      <w:spacing w:before="0" w:after="80" w:line="276" w:lineRule="auto"/>
      <w:ind w:firstLine="567"/>
      <w:jc w:val="both"/>
    </w:pPr>
    <w:rPr>
      <w:rFonts w:ascii="Lucida Calligraphy" w:eastAsia="MS Mincho" w:hAnsi="Lucida Calligraphy" w:cs="Times New Roman"/>
      <w:b/>
      <w:bCs/>
      <w:color w:val="FF3399"/>
      <w:lang w:bidi="en-US"/>
    </w:rPr>
  </w:style>
  <w:style w:type="character" w:customStyle="1" w:styleId="RemarqueCar">
    <w:name w:val="Remarque Car"/>
    <w:basedOn w:val="Policepardfaut"/>
    <w:link w:val="Remarque"/>
    <w:rsid w:val="006A3AA3"/>
    <w:rPr>
      <w:rFonts w:ascii="Lucida Calligraphy" w:eastAsia="MS Mincho" w:hAnsi="Lucida Calligraphy" w:cs="Times New Roman"/>
      <w:b/>
      <w:bCs/>
      <w:color w:val="FF3399"/>
      <w:sz w:val="20"/>
      <w:lang w:bidi="en-US"/>
    </w:rPr>
  </w:style>
  <w:style w:type="character" w:styleId="Textedelespacerserv">
    <w:name w:val="Placeholder Text"/>
    <w:basedOn w:val="Policepardfaut"/>
    <w:uiPriority w:val="99"/>
    <w:semiHidden/>
    <w:rsid w:val="002430FC"/>
    <w:rPr>
      <w:color w:val="808080"/>
    </w:rPr>
  </w:style>
  <w:style w:type="paragraph" w:styleId="NormalWeb">
    <w:name w:val="Normal (Web)"/>
    <w:basedOn w:val="Normal"/>
    <w:uiPriority w:val="99"/>
    <w:unhideWhenUsed/>
    <w:rsid w:val="003453A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14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0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64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7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331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74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17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rineloghmari/Desktop/modele%20cours%20-%202MES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E16C4E-6D44-AF4F-8572-522A5F2D8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modele cours - 2MES.dotx</Template>
  <TotalTime>1</TotalTime>
  <Pages>3</Pages>
  <Words>295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CHIMIE CA</vt:lpstr>
    </vt:vector>
  </TitlesOfParts>
  <Company>Première S</Company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CHIMIE CA</dc:title>
  <dc:creator>Darine Lg</dc:creator>
  <cp:lastModifiedBy>Darine Lg</cp:lastModifiedBy>
  <cp:revision>3</cp:revision>
  <cp:lastPrinted>2019-09-09T11:31:00Z</cp:lastPrinted>
  <dcterms:created xsi:type="dcterms:W3CDTF">2019-09-09T11:30:00Z</dcterms:created>
  <dcterms:modified xsi:type="dcterms:W3CDTF">2019-09-09T11:35:00Z</dcterms:modified>
</cp:coreProperties>
</file>