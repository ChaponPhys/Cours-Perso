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E96705" w:rsidTr="00E81AC4">
        <w:trPr>
          <w:trHeight w:val="370"/>
        </w:trPr>
        <w:tc>
          <w:tcPr>
            <w:tcW w:w="4111" w:type="dxa"/>
            <w:vAlign w:val="center"/>
          </w:tcPr>
          <w:p w:rsidR="00E96705" w:rsidRPr="00572D04" w:rsidRDefault="00E96705" w:rsidP="00E81AC4">
            <w:pPr>
              <w:pStyle w:val="Titre1"/>
              <w:outlineLvl w:val="0"/>
            </w:pPr>
            <w:r>
              <w:t>Thème : Mouvements et interactions</w:t>
            </w:r>
          </w:p>
        </w:tc>
        <w:tc>
          <w:tcPr>
            <w:tcW w:w="6663" w:type="dxa"/>
            <w:vAlign w:val="center"/>
          </w:tcPr>
          <w:p w:rsidR="00E96705" w:rsidRDefault="00E96705" w:rsidP="00E81AC4">
            <w:pPr>
              <w:pStyle w:val="Titre1"/>
              <w:spacing w:before="0"/>
              <w:ind w:left="720"/>
              <w:outlineLvl w:val="0"/>
            </w:pPr>
            <w:r>
              <w:t xml:space="preserve">P7 : </w:t>
            </w:r>
            <w:r w:rsidRPr="00FB06F7">
              <w:t>modélisation d'une action mécanique sur un système</w:t>
            </w:r>
          </w:p>
        </w:tc>
      </w:tr>
      <w:tr w:rsidR="00E96705" w:rsidTr="00E81AC4">
        <w:tc>
          <w:tcPr>
            <w:tcW w:w="10774" w:type="dxa"/>
            <w:gridSpan w:val="2"/>
            <w:vAlign w:val="center"/>
          </w:tcPr>
          <w:p w:rsidR="00E96705" w:rsidRDefault="00E96705" w:rsidP="00E81AC4">
            <w:pPr>
              <w:pStyle w:val="Titre1"/>
              <w:spacing w:before="0"/>
              <w:outlineLvl w:val="0"/>
            </w:pPr>
            <w:r>
              <w:t xml:space="preserve">Activité </w:t>
            </w:r>
            <w:r w:rsidR="00F60047">
              <w:t>2</w:t>
            </w:r>
            <w:r>
              <w:t xml:space="preserve"> : </w:t>
            </w:r>
            <w:r w:rsidR="003E5A96">
              <w:t>poids et masse, une vraie différence !</w:t>
            </w:r>
          </w:p>
        </w:tc>
      </w:tr>
    </w:tbl>
    <w:p w:rsidR="00F60047" w:rsidRDefault="00F60047" w:rsidP="00F60047">
      <w:pPr>
        <w:tabs>
          <w:tab w:val="left" w:pos="1514"/>
        </w:tabs>
      </w:pPr>
      <w:r>
        <w:t>Objectif :</w:t>
      </w:r>
      <w:r w:rsidR="005E50FB">
        <w:t xml:space="preserve"> utiliser l’expre</w:t>
      </w:r>
      <w:r w:rsidR="003E5A96">
        <w:t>ssio</w:t>
      </w:r>
      <w:r w:rsidR="005E50FB">
        <w:t xml:space="preserve">n vectorielle </w:t>
      </w:r>
      <w:r w:rsidR="003E5A96">
        <w:t>de la force gravitationnelle et la comparer au poids à la surface de plusieurs planètes</w:t>
      </w:r>
    </w:p>
    <w:p w:rsidR="009B26A3" w:rsidRDefault="009B26A3" w:rsidP="009B26A3"/>
    <w:p w:rsidR="0019173E" w:rsidRPr="00166FE5" w:rsidRDefault="0019173E" w:rsidP="00166FE5">
      <w:pPr>
        <w:pStyle w:val="Titre4"/>
      </w:pPr>
      <w:r w:rsidRPr="00166FE5">
        <w:t>Problématique : comment expliquer qu’un objet n’a pas le même poids suivant l’astre où il se trouve ?</w:t>
      </w:r>
    </w:p>
    <w:p w:rsidR="0019173E" w:rsidRDefault="0019173E" w:rsidP="00762020">
      <w:pPr>
        <w:pStyle w:val="Titre2"/>
      </w:pPr>
      <w:r>
        <w:t xml:space="preserve">Document  </w:t>
      </w:r>
      <w:r w:rsidR="00762020">
        <w:t>1</w:t>
      </w:r>
      <w:r>
        <w:t xml:space="preserve"> : </w:t>
      </w:r>
      <w:r w:rsidR="00762020">
        <w:t>expression vectorielle de la force d’interaction gravitationnelle</w:t>
      </w:r>
    </w:p>
    <w:tbl>
      <w:tblPr>
        <w:tblStyle w:val="Grilledutableau"/>
        <w:tblpPr w:leftFromText="141" w:rightFromText="141" w:vertAnchor="text" w:horzAnchor="page" w:tblpX="7238" w:tblpY="387"/>
        <w:tblW w:w="0" w:type="auto"/>
        <w:tblLook w:val="04A0" w:firstRow="1" w:lastRow="0" w:firstColumn="1" w:lastColumn="0" w:noHBand="0" w:noVBand="1"/>
      </w:tblPr>
      <w:tblGrid>
        <w:gridCol w:w="3655"/>
      </w:tblGrid>
      <w:tr w:rsidR="00B94A86" w:rsidTr="00B94A86">
        <w:trPr>
          <w:trHeight w:val="1559"/>
        </w:trPr>
        <w:tc>
          <w:tcPr>
            <w:tcW w:w="3655" w:type="dxa"/>
          </w:tcPr>
          <w:p w:rsidR="00B94A86" w:rsidRDefault="00B94A86" w:rsidP="00B94A86">
            <w:r w:rsidRPr="00B94A86">
              <w:rPr>
                <w:highlight w:val="yellow"/>
                <w:lang w:eastAsia="fr-FR"/>
              </w:rPr>
              <w:t>Dans notre exemple : B est un objet</w:t>
            </w:r>
            <w:r w:rsidR="009224FA">
              <w:rPr>
                <w:highlight w:val="yellow"/>
                <w:lang w:eastAsia="fr-FR"/>
              </w:rPr>
              <w:t xml:space="preserve"> de masse </w:t>
            </w:r>
            <w:proofErr w:type="spellStart"/>
            <w:r w:rsidR="009224FA">
              <w:rPr>
                <w:highlight w:val="yellow"/>
                <w:lang w:eastAsia="fr-FR"/>
              </w:rPr>
              <w:t>m</w:t>
            </w:r>
            <w:r w:rsidR="009224FA" w:rsidRPr="009224FA">
              <w:rPr>
                <w:highlight w:val="yellow"/>
                <w:vertAlign w:val="subscript"/>
                <w:lang w:eastAsia="fr-FR"/>
              </w:rPr>
              <w:t>B</w:t>
            </w:r>
            <w:proofErr w:type="spellEnd"/>
            <w:r w:rsidRPr="00B94A86">
              <w:rPr>
                <w:highlight w:val="yellow"/>
                <w:lang w:eastAsia="fr-FR"/>
              </w:rPr>
              <w:t xml:space="preserve"> à la surface d’un astre A</w:t>
            </w:r>
            <w:r w:rsidR="00387F4D">
              <w:rPr>
                <w:highlight w:val="yellow"/>
                <w:lang w:eastAsia="fr-FR"/>
              </w:rPr>
              <w:t xml:space="preserve"> (lune, Terre, Mars)</w:t>
            </w:r>
            <w:r w:rsidR="009224FA">
              <w:rPr>
                <w:highlight w:val="yellow"/>
                <w:lang w:eastAsia="fr-FR"/>
              </w:rPr>
              <w:t xml:space="preserve"> de masse m</w:t>
            </w:r>
            <w:r w:rsidR="009224FA" w:rsidRPr="009224FA">
              <w:rPr>
                <w:highlight w:val="yellow"/>
                <w:vertAlign w:val="subscript"/>
                <w:lang w:eastAsia="fr-FR"/>
              </w:rPr>
              <w:t>A</w:t>
            </w:r>
            <w:r w:rsidR="009224FA">
              <w:rPr>
                <w:highlight w:val="yellow"/>
                <w:lang w:eastAsia="fr-FR"/>
              </w:rPr>
              <w:t xml:space="preserve">. </w:t>
            </w:r>
            <w:r>
              <w:rPr>
                <w:lang w:eastAsia="fr-FR"/>
              </w:rPr>
              <w:t xml:space="preserve"> </w:t>
            </w:r>
            <w:bookmarkStart w:id="0" w:name="_GoBack"/>
            <w:bookmarkEnd w:id="0"/>
          </w:p>
        </w:tc>
      </w:tr>
    </w:tbl>
    <w:p w:rsidR="00B94A86" w:rsidRDefault="00B94A86" w:rsidP="009B26A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221370</wp:posOffset>
            </wp:positionH>
            <wp:positionV relativeFrom="paragraph">
              <wp:posOffset>169008</wp:posOffset>
            </wp:positionV>
            <wp:extent cx="3735705" cy="2893695"/>
            <wp:effectExtent l="0" t="0" r="0" b="1905"/>
            <wp:wrapTight wrapText="bothSides">
              <wp:wrapPolygon edited="0">
                <wp:start x="0" y="0"/>
                <wp:lineTo x="0" y="21519"/>
                <wp:lineTo x="21516" y="21519"/>
                <wp:lineTo x="21516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0-05-03 à 18.27.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A86" w:rsidRDefault="00B94A86" w:rsidP="009B26A3"/>
    <w:p w:rsidR="00B94A86" w:rsidRDefault="00B94A86" w:rsidP="009B26A3"/>
    <w:p w:rsidR="00B94A86" w:rsidRDefault="00B94A86" w:rsidP="009B26A3"/>
    <w:p w:rsidR="00B94A86" w:rsidRDefault="00B94A86" w:rsidP="009B26A3"/>
    <w:p w:rsidR="00B94A86" w:rsidRDefault="00B94A86" w:rsidP="009B26A3"/>
    <w:p w:rsidR="00B94A86" w:rsidRDefault="00B94A86" w:rsidP="009B26A3"/>
    <w:p w:rsidR="00B94A86" w:rsidRDefault="00B94A86" w:rsidP="009B26A3"/>
    <w:p w:rsidR="00B94A86" w:rsidRDefault="00B94A86" w:rsidP="009B26A3"/>
    <w:p w:rsidR="00B94A86" w:rsidRDefault="00B94A86" w:rsidP="00B94A86">
      <w:pPr>
        <w:pStyle w:val="Titre2"/>
      </w:pPr>
      <w:r>
        <w:t>Document 2 : relation entre poids et masse sur Terre</w:t>
      </w:r>
    </w:p>
    <w:p w:rsidR="00B94A86" w:rsidRDefault="00B94A86" w:rsidP="009B26A3"/>
    <w:p w:rsidR="00762020" w:rsidRDefault="00762020" w:rsidP="009B26A3">
      <w:r>
        <w:rPr>
          <w:noProof/>
        </w:rPr>
        <w:drawing>
          <wp:inline distT="0" distB="0" distL="0" distR="0" wp14:anchorId="40DF4525" wp14:editId="506C79F4">
            <wp:extent cx="3852985" cy="2755548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5-03 à 18.16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97" cy="275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20" w:rsidRDefault="00762020" w:rsidP="009B26A3"/>
    <w:p w:rsidR="00762020" w:rsidRDefault="00762020" w:rsidP="00762020">
      <w:pPr>
        <w:pStyle w:val="Titre2"/>
      </w:pPr>
      <w:r>
        <w:lastRenderedPageBreak/>
        <w:t>Document 3 : masse et rayons de quelques astres</w:t>
      </w:r>
    </w:p>
    <w:p w:rsidR="0019173E" w:rsidRDefault="00762020" w:rsidP="009B26A3">
      <w:r>
        <w:rPr>
          <w:noProof/>
        </w:rPr>
        <w:drawing>
          <wp:inline distT="0" distB="0" distL="0" distR="0">
            <wp:extent cx="5033108" cy="2222313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0-05-03 à 18.17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234" cy="222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3E" w:rsidRDefault="0019173E" w:rsidP="009B26A3"/>
    <w:p w:rsidR="0019173E" w:rsidRDefault="0019173E" w:rsidP="009B26A3"/>
    <w:p w:rsidR="0019173E" w:rsidRDefault="0019173E" w:rsidP="009B26A3"/>
    <w:p w:rsidR="0019173E" w:rsidRPr="009B26A3" w:rsidRDefault="0019173E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B26A3" w:rsidTr="009B26A3">
        <w:tc>
          <w:tcPr>
            <w:tcW w:w="10740" w:type="dxa"/>
          </w:tcPr>
          <w:p w:rsidR="009B26A3" w:rsidRDefault="00762020" w:rsidP="009B26A3">
            <w:pPr>
              <w:pStyle w:val="Sansinterligne"/>
            </w:pPr>
            <w:r>
              <w:t>Questions</w:t>
            </w:r>
          </w:p>
        </w:tc>
      </w:tr>
      <w:tr w:rsidR="009B26A3" w:rsidTr="009B26A3">
        <w:tc>
          <w:tcPr>
            <w:tcW w:w="10740" w:type="dxa"/>
          </w:tcPr>
          <w:p w:rsidR="009B26A3" w:rsidRDefault="00E22028" w:rsidP="003E5A96">
            <w:pPr>
              <w:pStyle w:val="Paragraphedeliste"/>
              <w:numPr>
                <w:ilvl w:val="0"/>
                <w:numId w:val="27"/>
              </w:numPr>
            </w:pPr>
            <w:r w:rsidRPr="00E22028">
              <w:rPr>
                <w:b/>
                <w:color w:val="FFC000"/>
              </w:rPr>
              <w:t>Doc 1.</w:t>
            </w:r>
            <w:r w:rsidR="003E5A96" w:rsidRPr="00E22028">
              <w:rPr>
                <w:color w:val="FFC000"/>
              </w:rPr>
              <w:t xml:space="preserve"> </w:t>
            </w:r>
            <w:r>
              <w:t>R</w:t>
            </w:r>
            <w:r w:rsidR="003E5A96">
              <w:t>eprésenter</w:t>
            </w:r>
            <w:r w:rsidR="00B94A86">
              <w:t xml:space="preserve"> sur un schéma </w:t>
            </w:r>
            <w:r w:rsidR="003E5A96"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B/A</m:t>
                      </m:r>
                    </m:sub>
                  </m:sSub>
                </m:e>
              </m:acc>
            </m:oMath>
            <w:r w:rsidR="003E5A96">
              <w:t xml:space="preserve"> et</w:t>
            </w:r>
            <w: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A/B</m:t>
                      </m:r>
                    </m:sub>
                  </m:sSub>
                </m:e>
              </m:acc>
            </m:oMath>
            <w:r>
              <w:t xml:space="preserve"> </w:t>
            </w:r>
            <w:r w:rsidR="003E5A96">
              <w:t xml:space="preserve"> (sans souci d’échelle).</w:t>
            </w:r>
            <w:r w:rsidR="00B94A86">
              <w:t xml:space="preserve"> </w:t>
            </w:r>
          </w:p>
          <w:p w:rsidR="00A72C26" w:rsidRDefault="001B3696" w:rsidP="00A72C26">
            <w:pPr>
              <w:pStyle w:val="Paragraphedeliste"/>
              <w:rPr>
                <w:b/>
                <w:color w:val="FFC000"/>
              </w:rPr>
            </w:pPr>
            <w:r>
              <w:rPr>
                <w:b/>
                <w:noProof/>
                <w:color w:val="FFC00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577313</wp:posOffset>
                      </wp:positionV>
                      <wp:extent cx="0" cy="273539"/>
                      <wp:effectExtent l="63500" t="0" r="76200" b="31750"/>
                      <wp:wrapNone/>
                      <wp:docPr id="20" name="Connecteur droit avec flèch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35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FE88D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0" o:spid="_x0000_s1026" type="#_x0000_t32" style="position:absolute;margin-left:198.9pt;margin-top:45.45pt;width:0;height:21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" strokecolor="#f68c36 [3049]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noProof/>
                <w:color w:val="FFC0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C37ED13" wp14:editId="688EE5E4">
                      <wp:simplePos x="0" y="0"/>
                      <wp:positionH relativeFrom="column">
                        <wp:posOffset>2908983</wp:posOffset>
                      </wp:positionH>
                      <wp:positionV relativeFrom="paragraph">
                        <wp:posOffset>430530</wp:posOffset>
                      </wp:positionV>
                      <wp:extent cx="726489" cy="421249"/>
                      <wp:effectExtent l="12700" t="12700" r="10160" b="1079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6489" cy="42124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3696" w:rsidRDefault="001B3696" w:rsidP="001B3696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BA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  <w:p w:rsidR="001B3696" w:rsidRDefault="001B3696" w:rsidP="001B369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37ED13" id="Rectangle 22" o:spid="_x0000_s1026" style="position:absolute;left:0;text-align:left;margin-left:229.05pt;margin-top:33.9pt;width:57.2pt;height:3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" fillcolor="#f79646 [3209]" strokecolor="#974706 [1609]" strokeweight="2pt">
                      <v:textbox>
                        <w:txbxContent>
                          <w:p w:rsidR="001B3696" w:rsidRDefault="001B3696" w:rsidP="001B3696">
                            <w:pPr>
                              <w:jc w:val="center"/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BA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:rsidR="001B3696" w:rsidRDefault="001B3696" w:rsidP="001B369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color w:val="FFC00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4221968</wp:posOffset>
                      </wp:positionH>
                      <wp:positionV relativeFrom="paragraph">
                        <wp:posOffset>55392</wp:posOffset>
                      </wp:positionV>
                      <wp:extent cx="2289908" cy="2727569"/>
                      <wp:effectExtent l="12700" t="12700" r="8890" b="158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9908" cy="27275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3696" w:rsidRDefault="001B3696" w:rsidP="001B3696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B/A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  <w:p w:rsidR="001B3696" w:rsidRPr="001B3696" w:rsidRDefault="001B3696" w:rsidP="001B3696">
                                  <w:pPr>
                                    <w:jc w:val="center"/>
                                  </w:pPr>
                                  <w:r>
                                    <w:t xml:space="preserve">Et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w:br/>
                                    </m:r>
                                  </m:oMath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/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  <w:p w:rsidR="001B3696" w:rsidRDefault="001B3696" w:rsidP="001B3696">
                                  <w:pPr>
                                    <w:jc w:val="center"/>
                                  </w:pPr>
                                  <w:r>
                                    <w:t xml:space="preserve">Ont même direction, </w:t>
                                  </w:r>
                                  <w:proofErr w:type="spellStart"/>
                                  <w:r>
                                    <w:t>meme</w:t>
                                  </w:r>
                                  <w:proofErr w:type="spellEnd"/>
                                  <w:r>
                                    <w:t xml:space="preserve"> valeur (vecteurs de même norme) mais de sens opposés.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9" o:spid="_x0000_s1027" style="position:absolute;left:0;text-align:left;margin-left:332.45pt;margin-top:4.35pt;width:180.3pt;height:214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" fillcolor="#4f81bd [3204]" strokecolor="#243f60 [1604]" strokeweight="2pt">
                      <v:textbox>
                        <w:txbxContent>
                          <w:p w:rsidR="001B3696" w:rsidRDefault="001B3696" w:rsidP="001B3696">
                            <w:pPr>
                              <w:jc w:val="center"/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B/A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:rsidR="001B3696" w:rsidRPr="001B3696" w:rsidRDefault="001B3696" w:rsidP="001B3696">
                            <w:pPr>
                              <w:jc w:val="center"/>
                            </w:pPr>
                            <w:r>
                              <w:t xml:space="preserve">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/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:rsidR="001B3696" w:rsidRDefault="001B3696" w:rsidP="001B3696">
                            <w:pPr>
                              <w:jc w:val="center"/>
                            </w:pPr>
                            <w:r>
                              <w:t xml:space="preserve">Ont même direction, </w:t>
                            </w:r>
                            <w:proofErr w:type="spellStart"/>
                            <w:r>
                              <w:t>meme</w:t>
                            </w:r>
                            <w:proofErr w:type="spellEnd"/>
                            <w:r>
                              <w:t xml:space="preserve"> valeur (vecteurs de même norme) mais de sens opposés.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color w:val="FFC00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00E37F0" wp14:editId="0C84AB5C">
                      <wp:simplePos x="0" y="0"/>
                      <wp:positionH relativeFrom="column">
                        <wp:posOffset>1939876</wp:posOffset>
                      </wp:positionH>
                      <wp:positionV relativeFrom="paragraph">
                        <wp:posOffset>1415268</wp:posOffset>
                      </wp:positionV>
                      <wp:extent cx="421103" cy="537894"/>
                      <wp:effectExtent l="12700" t="12700" r="10795" b="825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1103" cy="53789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3696" w:rsidRDefault="001B3696" w:rsidP="001B3696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B/A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  <w:p w:rsidR="00A72C26" w:rsidRDefault="00A72C26" w:rsidP="00A72C2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0E37F0" id="Rectangle 18" o:spid="_x0000_s1028" style="position:absolute;left:0;text-align:left;margin-left:152.75pt;margin-top:111.45pt;width:33.15pt;height:4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" fillcolor="#c0504d [3205]" strokecolor="#622423 [1605]" strokeweight="2pt">
                      <v:textbox>
                        <w:txbxContent>
                          <w:p w:rsidR="001B3696" w:rsidRDefault="001B3696" w:rsidP="001B3696">
                            <w:pPr>
                              <w:jc w:val="center"/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B/A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:rsidR="00A72C26" w:rsidRDefault="00A72C26" w:rsidP="00A72C2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72C26">
              <w:rPr>
                <w:b/>
                <w:noProof/>
                <w:color w:val="FFC00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2526030</wp:posOffset>
                      </wp:positionH>
                      <wp:positionV relativeFrom="paragraph">
                        <wp:posOffset>969010</wp:posOffset>
                      </wp:positionV>
                      <wp:extent cx="0" cy="735428"/>
                      <wp:effectExtent l="63500" t="25400" r="63500" b="64770"/>
                      <wp:wrapNone/>
                      <wp:docPr id="17" name="Connecteur droit avec flèch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354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C4DB1F" id="Connecteur droit avec flèche 17" o:spid="_x0000_s1026" type="#_x0000_t32" style="position:absolute;margin-left:198.9pt;margin-top:76.3pt;width:0;height:57.9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&#13;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72C26">
              <w:rPr>
                <w:b/>
                <w:noProof/>
                <w:color w:val="FFC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2221231</wp:posOffset>
                      </wp:positionH>
                      <wp:positionV relativeFrom="paragraph">
                        <wp:posOffset>1493422</wp:posOffset>
                      </wp:positionV>
                      <wp:extent cx="734402" cy="350813"/>
                      <wp:effectExtent l="0" t="0" r="0" b="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4402" cy="3508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:rsidR="00A72C26" w:rsidRDefault="00A72C26" w:rsidP="00A72C26">
                                  <w:pPr>
                                    <w:jc w:val="center"/>
                                  </w:pPr>
                                  <w:r>
                                    <w:t>+ 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9" style="position:absolute;left:0;text-align:left;margin-left:174.9pt;margin-top:117.6pt;width:57.85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" filled="f" stroked="f">
                      <v:textbox>
                        <w:txbxContent>
                          <w:p w:rsidR="00A72C26" w:rsidRDefault="00A72C26" w:rsidP="00A72C26">
                            <w:pPr>
                              <w:jc w:val="center"/>
                            </w:pPr>
                            <w:r>
                              <w:t>+  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72C26">
              <w:rPr>
                <w:b/>
                <w:noProof/>
                <w:color w:val="FFC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2525932</wp:posOffset>
                      </wp:positionH>
                      <wp:positionV relativeFrom="paragraph">
                        <wp:posOffset>328636</wp:posOffset>
                      </wp:positionV>
                      <wp:extent cx="273538" cy="413190"/>
                      <wp:effectExtent l="0" t="0" r="0" b="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538" cy="413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5"/>
                              </a:fontRef>
                            </wps:style>
                            <wps:txbx>
                              <w:txbxContent>
                                <w:p w:rsidR="00A72C26" w:rsidRPr="00A72C26" w:rsidRDefault="00A72C26" w:rsidP="00A72C26">
                                  <w:pPr>
                                    <w:jc w:val="center"/>
                                    <w:rPr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A72C26">
                                    <w:rPr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30" style="position:absolute;left:0;text-align:left;margin-left:198.9pt;margin-top:25.9pt;width:21.55pt;height:3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" filled="f" stroked="f">
                      <v:textbox>
                        <w:txbxContent>
                          <w:p w:rsidR="00A72C26" w:rsidRPr="00A72C26" w:rsidRDefault="00A72C26" w:rsidP="00A72C26">
                            <w:pPr>
                              <w:jc w:val="center"/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72C26">
                              <w:rPr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72C26">
              <w:rPr>
                <w:b/>
                <w:noProof/>
                <w:color w:val="FFC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85E99E" wp14:editId="0B60409F">
                      <wp:simplePos x="0" y="0"/>
                      <wp:positionH relativeFrom="column">
                        <wp:posOffset>1478573</wp:posOffset>
                      </wp:positionH>
                      <wp:positionV relativeFrom="paragraph">
                        <wp:posOffset>1983740</wp:posOffset>
                      </wp:positionV>
                      <wp:extent cx="414216" cy="429846"/>
                      <wp:effectExtent l="12700" t="12700" r="17780" b="152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216" cy="4298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72C26" w:rsidRDefault="00A72C26" w:rsidP="00A72C26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A/B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85E99E" id="Rectangle 13" o:spid="_x0000_s1031" style="position:absolute;left:0;text-align:left;margin-left:116.4pt;margin-top:156.2pt;width:32.6pt;height:33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" fillcolor="#4bacc6 [3208]" strokecolor="#205867 [1608]" strokeweight="2pt">
                      <v:textbox>
                        <w:txbxContent>
                          <w:p w:rsidR="00A72C26" w:rsidRDefault="00A72C26" w:rsidP="00A72C26">
                            <w:pPr>
                              <w:jc w:val="center"/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A/B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72C26">
              <w:rPr>
                <w:b/>
                <w:noProof/>
                <w:color w:val="FFC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B85E99E" wp14:editId="0B60409F">
                      <wp:simplePos x="0" y="0"/>
                      <wp:positionH relativeFrom="column">
                        <wp:posOffset>3190337</wp:posOffset>
                      </wp:positionH>
                      <wp:positionV relativeFrom="paragraph">
                        <wp:posOffset>1954530</wp:posOffset>
                      </wp:positionV>
                      <wp:extent cx="445477" cy="468923"/>
                      <wp:effectExtent l="12700" t="12700" r="12065" b="1397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5477" cy="4689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72C26" w:rsidRDefault="00A72C26" w:rsidP="00A72C26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A/B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85E99E" id="Rectangle 11" o:spid="_x0000_s1032" style="position:absolute;left:0;text-align:left;margin-left:251.2pt;margin-top:153.9pt;width:35.1pt;height:3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" fillcolor="#4bacc6 [3208]" strokecolor="#205867 [1608]" strokeweight="2pt">
                      <v:textbox>
                        <w:txbxContent>
                          <w:p w:rsidR="00A72C26" w:rsidRDefault="00A72C26" w:rsidP="00A72C26">
                            <w:pPr>
                              <w:jc w:val="center"/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A/B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72C26">
              <w:rPr>
                <w:b/>
                <w:noProof/>
                <w:color w:val="FFC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45770B" wp14:editId="7EF4BB95">
                      <wp:simplePos x="0" y="0"/>
                      <wp:positionH relativeFrom="column">
                        <wp:posOffset>1166593</wp:posOffset>
                      </wp:positionH>
                      <wp:positionV relativeFrom="paragraph">
                        <wp:posOffset>1453270</wp:posOffset>
                      </wp:positionV>
                      <wp:extent cx="414216" cy="429846"/>
                      <wp:effectExtent l="12700" t="12700" r="17780" b="152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216" cy="4298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72C26" w:rsidRDefault="00A72C26" w:rsidP="00A72C26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A/B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45770B" id="Rectangle 8" o:spid="_x0000_s1033" style="position:absolute;left:0;text-align:left;margin-left:91.85pt;margin-top:114.45pt;width:32.6pt;height:3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" fillcolor="#4bacc6 [3208]" strokecolor="#205867 [1608]" strokeweight="2pt">
                      <v:textbox>
                        <w:txbxContent>
                          <w:p w:rsidR="00A72C26" w:rsidRDefault="00A72C26" w:rsidP="00A72C26">
                            <w:pPr>
                              <w:jc w:val="center"/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A/B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72C26">
              <w:rPr>
                <w:b/>
                <w:noProof/>
                <w:color w:val="FFC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1939339</wp:posOffset>
                      </wp:positionH>
                      <wp:positionV relativeFrom="paragraph">
                        <wp:posOffset>429553</wp:posOffset>
                      </wp:positionV>
                      <wp:extent cx="422031" cy="538480"/>
                      <wp:effectExtent l="12700" t="12700" r="10160" b="76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031" cy="5384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72C26" w:rsidRDefault="00A72C26" w:rsidP="00A72C26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A/B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34" style="position:absolute;left:0;text-align:left;margin-left:152.7pt;margin-top:33.8pt;width:33.25pt;height: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" fillcolor="#4bacc6 [3208]" strokecolor="#205867 [1608]" strokeweight="2pt">
                      <v:textbox>
                        <w:txbxContent>
                          <w:p w:rsidR="00A72C26" w:rsidRDefault="00A72C26" w:rsidP="00A72C26">
                            <w:pPr>
                              <w:jc w:val="center"/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A/B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72C26">
              <w:rPr>
                <w:b/>
                <w:noProof/>
                <w:color w:val="FFC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F10036" wp14:editId="29A1E77E">
                      <wp:simplePos x="0" y="0"/>
                      <wp:positionH relativeFrom="column">
                        <wp:posOffset>3416984</wp:posOffset>
                      </wp:positionH>
                      <wp:positionV relativeFrom="paragraph">
                        <wp:posOffset>1454345</wp:posOffset>
                      </wp:positionV>
                      <wp:extent cx="422031" cy="499403"/>
                      <wp:effectExtent l="12700" t="12700" r="10160" b="889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031" cy="4994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72C26" w:rsidRDefault="00A72C26" w:rsidP="00A72C26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A/B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F10036" id="Rectangle 7" o:spid="_x0000_s1035" style="position:absolute;left:0;text-align:left;margin-left:269.05pt;margin-top:114.5pt;width:33.25pt;height:3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" fillcolor="#4bacc6 [3208]" strokecolor="#205867 [1608]" strokeweight="2pt">
                      <v:textbox>
                        <w:txbxContent>
                          <w:p w:rsidR="00A72C26" w:rsidRDefault="00A72C26" w:rsidP="00A72C26">
                            <w:pPr>
                              <w:jc w:val="center"/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A/B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72C26">
              <w:rPr>
                <w:b/>
                <w:noProof/>
                <w:color w:val="FFC000"/>
              </w:rPr>
              <w:drawing>
                <wp:inline distT="0" distB="0" distL="0" distR="0">
                  <wp:extent cx="3813908" cy="2955053"/>
                  <wp:effectExtent l="0" t="0" r="0" b="444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écran 2020-05-03 à 19.04.23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747" cy="2962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2C26" w:rsidRDefault="00A72C26" w:rsidP="00A72C26">
            <w:pPr>
              <w:pStyle w:val="Paragraphedeliste"/>
            </w:pPr>
          </w:p>
          <w:p w:rsidR="00A72C26" w:rsidRDefault="00A72C26" w:rsidP="00A72C26">
            <w:pPr>
              <w:pStyle w:val="Paragraphedeliste"/>
            </w:pPr>
          </w:p>
          <w:p w:rsidR="003E5A96" w:rsidRDefault="003E5A96" w:rsidP="003E5A96">
            <w:pPr>
              <w:pStyle w:val="Paragraphedeliste"/>
              <w:numPr>
                <w:ilvl w:val="0"/>
                <w:numId w:val="27"/>
              </w:numPr>
            </w:pPr>
            <w:r w:rsidRPr="00E22028">
              <w:rPr>
                <w:b/>
                <w:color w:val="FFC000"/>
              </w:rPr>
              <w:t>Doc 2</w:t>
            </w:r>
            <w:r w:rsidR="00E22028" w:rsidRPr="00E22028">
              <w:rPr>
                <w:b/>
                <w:color w:val="FFC000"/>
              </w:rPr>
              <w:t>.</w:t>
            </w:r>
            <w:r w:rsidR="00E22028" w:rsidRPr="00E22028">
              <w:rPr>
                <w:color w:val="FFC000"/>
              </w:rPr>
              <w:t xml:space="preserve"> </w:t>
            </w:r>
            <w:r>
              <w:t xml:space="preserve">Donner est la formule reliant le poids et la masse. </w:t>
            </w:r>
            <w:r w:rsidR="006B1A64">
              <w:t>En déduire</w:t>
            </w:r>
            <w:r w:rsidR="0019173E">
              <w:t xml:space="preserve"> la valeur expérimentale de</w:t>
            </w:r>
            <w:r w:rsidR="006B1A64">
              <w:t xml:space="preserve"> g, l’accélération de pesanteur, sur la Terre. </w:t>
            </w:r>
          </w:p>
          <w:p w:rsidR="001B3696" w:rsidRPr="001B3696" w:rsidRDefault="001B3696" w:rsidP="001B3696">
            <w:pPr>
              <w:pStyle w:val="Paragraphedeliste"/>
              <w:rPr>
                <w:color w:val="7030A0"/>
              </w:rPr>
            </w:pPr>
            <w:r w:rsidRPr="001B3696">
              <w:rPr>
                <w:b/>
                <w:color w:val="7030A0"/>
                <w:lang w:val="en-US"/>
              </w:rPr>
              <w:t>P </w:t>
            </w:r>
            <w:r>
              <w:rPr>
                <w:b/>
                <w:color w:val="7030A0"/>
                <w:lang w:val="en-US"/>
              </w:rPr>
              <w:t xml:space="preserve">= </w:t>
            </w:r>
            <w:r w:rsidRPr="001B3696">
              <w:rPr>
                <w:color w:val="7030A0"/>
                <w:lang w:val="en-US"/>
              </w:rPr>
              <w:t>m</w:t>
            </w:r>
            <w:r>
              <w:rPr>
                <w:color w:val="7030A0"/>
                <w:lang w:val="en-US"/>
              </w:rPr>
              <w:t xml:space="preserve"> </w:t>
            </w:r>
            <w:r w:rsidRPr="001B3696">
              <w:rPr>
                <w:color w:val="7030A0"/>
                <w:lang w:val="en-US"/>
              </w:rPr>
              <w:t>x g (</w:t>
            </w:r>
            <w:proofErr w:type="spellStart"/>
            <w:r w:rsidRPr="001B3696">
              <w:rPr>
                <w:color w:val="7030A0"/>
                <w:lang w:val="en-US"/>
              </w:rPr>
              <w:t>programme</w:t>
            </w:r>
            <w:proofErr w:type="spellEnd"/>
            <w:r w:rsidRPr="001B3696">
              <w:rPr>
                <w:color w:val="7030A0"/>
                <w:lang w:val="en-US"/>
              </w:rPr>
              <w:t xml:space="preserve"> 3eme) .</w:t>
            </w:r>
            <w:proofErr w:type="spellStart"/>
            <w:r w:rsidRPr="001B3696">
              <w:rPr>
                <w:color w:val="7030A0"/>
                <w:lang w:val="en-US"/>
              </w:rPr>
              <w:t xml:space="preserve"> </w:t>
            </w:r>
            <w:proofErr w:type="spellEnd"/>
            <w:r w:rsidRPr="001B3696">
              <w:rPr>
                <w:color w:val="7030A0"/>
              </w:rPr>
              <w:t xml:space="preserve">D’après le document 2, si on trace le poids en fonction de la masse, on obtient une droite de coefficient directeur 10 N/kg. Ce coefficient directeur correspond à la laveur de g, mesurée sur Terre. </w:t>
            </w:r>
          </w:p>
          <w:p w:rsidR="0019173E" w:rsidRDefault="0019173E" w:rsidP="0019173E">
            <w:pPr>
              <w:pStyle w:val="Paragraphedeliste"/>
              <w:numPr>
                <w:ilvl w:val="0"/>
                <w:numId w:val="27"/>
              </w:numPr>
            </w:pPr>
            <w:r>
              <w:t xml:space="preserve">Pourquoi peut-on dire que le poids </w:t>
            </w:r>
            <w:r w:rsidR="008B050B">
              <w:t xml:space="preserve">d’un objet situé sur un astre </w:t>
            </w:r>
            <w:r>
              <w:t>est l’approximation de la force d’interaction gravitationnelle à la surface de l’astre ?</w:t>
            </w:r>
          </w:p>
          <w:p w:rsidR="001B3696" w:rsidRPr="00386A02" w:rsidRDefault="00386A02" w:rsidP="001B3696">
            <w:pPr>
              <w:pStyle w:val="Paragraphedeliste"/>
              <w:rPr>
                <w:color w:val="7030A0"/>
              </w:rPr>
            </w:pPr>
            <w:r w:rsidRPr="00386A02">
              <w:rPr>
                <w:color w:val="7030A0"/>
              </w:rPr>
              <w:t xml:space="preserve">Le poids et la force d’interaction gravitationnelle modélisent la même action : celle d’un astre sur un objet , sauf que pour le poids, l’objet est situé à la surface de l’astre. On peut donc dire que le poids est l’approximation de la force d’interaction gravitationnelle. </w:t>
            </w:r>
          </w:p>
          <w:p w:rsidR="0019173E" w:rsidRDefault="00E22028" w:rsidP="0019173E">
            <w:pPr>
              <w:pStyle w:val="Paragraphedeliste"/>
              <w:numPr>
                <w:ilvl w:val="0"/>
                <w:numId w:val="27"/>
              </w:numPr>
            </w:pPr>
            <w:r w:rsidRPr="00E22028">
              <w:rPr>
                <w:b/>
                <w:color w:val="FFC000"/>
              </w:rPr>
              <w:t>Question 3 et Doc 1</w:t>
            </w:r>
            <w:r w:rsidRPr="00E22028">
              <w:rPr>
                <w:color w:val="FFC000"/>
              </w:rPr>
              <w:t xml:space="preserve"> </w:t>
            </w:r>
            <w:r>
              <w:t>.</w:t>
            </w:r>
            <w:r w:rsidR="008B050B">
              <w:t>Montrer</w:t>
            </w:r>
            <w:r w:rsidR="00B94A86">
              <w:t xml:space="preserve"> alors</w:t>
            </w:r>
            <w:r w:rsidR="008B050B">
              <w:t xml:space="preserve"> que </w:t>
            </w:r>
            <w:r w:rsidR="002C5899">
              <w:t>g</w:t>
            </w:r>
            <w:r w:rsidR="008B050B">
              <w:t xml:space="preserve">= </w:t>
            </w:r>
            <w:r w:rsidR="00B94A86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 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="008B050B">
              <w:t xml:space="preserve"> </w:t>
            </w:r>
            <w:r w:rsidR="00B94A86">
              <w:t xml:space="preserve"> </w:t>
            </w:r>
          </w:p>
          <w:p w:rsidR="00386A02" w:rsidRPr="00C62F0C" w:rsidRDefault="00386A02" w:rsidP="00386A02">
            <w:pPr>
              <w:pStyle w:val="Paragraphedeliste"/>
              <w:rPr>
                <w:color w:val="7030A0"/>
              </w:rPr>
            </w:pPr>
            <w:r w:rsidRPr="00C62F0C">
              <w:rPr>
                <w:b/>
                <w:color w:val="7030A0"/>
              </w:rPr>
              <w:lastRenderedPageBreak/>
              <w:t xml:space="preserve">On peut dire que </w:t>
            </w:r>
            <w:r w:rsidR="002C5899" w:rsidRPr="00C62F0C">
              <w:rPr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A/B</m:t>
                      </m:r>
                    </m:sub>
                  </m:sSub>
                </m:e>
              </m:acc>
            </m:oMath>
            <w:r w:rsidR="002C5899" w:rsidRPr="00C62F0C">
              <w:rPr>
                <w:color w:val="7030A0"/>
              </w:rPr>
              <w:t xml:space="preserve"> =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</m:acc>
            </m:oMath>
            <w:r w:rsidR="002C5899" w:rsidRPr="00C62F0C">
              <w:rPr>
                <w:color w:val="7030A0"/>
              </w:rPr>
              <w:t> </w:t>
            </w:r>
            <w:r w:rsidR="002C5899" w:rsidRPr="00C62F0C">
              <w:rPr>
                <w:color w:val="7030A0"/>
              </w:rPr>
              <w:t xml:space="preserve">( à la surface de n’importe quel astre de rayon R ) </w:t>
            </w:r>
          </w:p>
          <w:p w:rsidR="002C5899" w:rsidRPr="00C62F0C" w:rsidRDefault="00D4090A" w:rsidP="00386A02">
            <w:pPr>
              <w:pStyle w:val="Paragraphedeliste"/>
              <w:rPr>
                <w:color w:val="7030A0"/>
              </w:rPr>
            </w:pPr>
            <w:r>
              <w:rPr>
                <w:b/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1064553</wp:posOffset>
                      </wp:positionH>
                      <wp:positionV relativeFrom="paragraph">
                        <wp:posOffset>224546</wp:posOffset>
                      </wp:positionV>
                      <wp:extent cx="117231" cy="382954"/>
                      <wp:effectExtent l="0" t="25400" r="35560" b="10795"/>
                      <wp:wrapNone/>
                      <wp:docPr id="28" name="Connecteur droit avec flèch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231" cy="3829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322D74" id="Connecteur droit avec flèche 28" o:spid="_x0000_s1026" type="#_x0000_t32" style="position:absolute;margin-left:83.8pt;margin-top:17.7pt;width:9.25pt;height:30.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" strokecolor="#4579b8 [3044]">
                      <v:stroke endarrow="block"/>
                    </v:shape>
                  </w:pict>
                </mc:Fallback>
              </mc:AlternateContent>
            </w:r>
            <w:r w:rsidR="002C5899" w:rsidRPr="00C62F0C">
              <w:rPr>
                <w:b/>
                <w:color w:val="7030A0"/>
              </w:rPr>
              <w:t>Donc</w:t>
            </w:r>
            <w:r w:rsidR="00C62F0C">
              <w:rPr>
                <w:b/>
                <w:color w:val="7030A0"/>
              </w:rPr>
              <w:t xml:space="preserve">  </w:t>
            </w:r>
            <w:r w:rsidR="002C5899" w:rsidRPr="00C62F0C">
              <w:rPr>
                <w:b/>
                <w:color w:val="7030A0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G</m:t>
                  </m:r>
                  <m:r>
                    <w:rPr>
                      <w:rFonts w:ascii="Cambria Math" w:hAnsi="Cambria Math"/>
                      <w:color w:val="7030A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7030A0"/>
                    </w:rPr>
                    <m:t xml:space="preserve"> 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  <m:r>
                        <w:rPr>
                          <w:rFonts w:ascii="Cambria Math" w:hAnsi="Cambria Math"/>
                          <w:color w:val="7030A0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  <w:color w:val="7030A0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den>
              </m:f>
            </m:oMath>
            <w:r w:rsidR="002C5899" w:rsidRPr="00C62F0C">
              <w:rPr>
                <w:color w:val="7030A0"/>
              </w:rPr>
              <w:t xml:space="preserve"> </w:t>
            </w:r>
            <w:r w:rsidR="002C5899" w:rsidRPr="00C62F0C">
              <w:rPr>
                <w:color w:val="7030A0"/>
              </w:rPr>
              <w:t>.</w:t>
            </w:r>
            <w:r w:rsidR="002C5899" w:rsidRPr="00C62F0C">
              <w:rPr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BA</m:t>
                      </m:r>
                    </m:sub>
                  </m:sSub>
                </m:e>
              </m:acc>
            </m:oMath>
            <w:r w:rsidR="002C5899" w:rsidRPr="00C62F0C">
              <w:rPr>
                <w:color w:val="7030A0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 xml:space="preserve">B 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×</m:t>
              </m:r>
              <m:r>
                <w:rPr>
                  <w:rFonts w:ascii="Cambria Math" w:hAnsi="Cambria Math"/>
                  <w:color w:val="7030A0"/>
                </w:rPr>
                <m:t xml:space="preserve"> g </m:t>
              </m:r>
            </m:oMath>
            <w:r w:rsidR="002C5899" w:rsidRPr="00C62F0C">
              <w:rPr>
                <w:color w:val="7030A0"/>
              </w:rPr>
              <w:t xml:space="preserve">.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BA</m:t>
                      </m:r>
                    </m:sub>
                  </m:sSub>
                </m:e>
              </m:acc>
            </m:oMath>
          </w:p>
          <w:p w:rsidR="002C5899" w:rsidRPr="00C62F0C" w:rsidRDefault="00D4090A" w:rsidP="00386A02">
            <w:pPr>
              <w:pStyle w:val="Paragraphedeliste"/>
              <w:rPr>
                <w:color w:val="7030A0"/>
              </w:rPr>
            </w:pPr>
            <w:r>
              <w:rPr>
                <w:noProof/>
                <w:color w:val="7030A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118892</wp:posOffset>
                      </wp:positionH>
                      <wp:positionV relativeFrom="paragraph">
                        <wp:posOffset>80840</wp:posOffset>
                      </wp:positionV>
                      <wp:extent cx="3938953" cy="961293"/>
                      <wp:effectExtent l="12700" t="12700" r="10795" b="17145"/>
                      <wp:wrapNone/>
                      <wp:docPr id="27" name="Ellips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53" cy="96129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090A" w:rsidRPr="00D4090A" w:rsidRDefault="00D4090A" w:rsidP="00D4090A">
                                  <w:pPr>
                                    <w:jc w:val="center"/>
                                  </w:pPr>
                                  <w:r>
                                    <w:t>On a remplacé d par la distance centre de l’astre-centre de l’objet ( d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≈</m:t>
                                    </m:r>
                                  </m:oMath>
                                  <w:r>
                                    <w:t xml:space="preserve">R </w:t>
                                  </w:r>
                                  <w:r w:rsidRPr="00D4090A">
                                    <w:rPr>
                                      <w:vertAlign w:val="subscript"/>
                                    </w:rPr>
                                    <w:t xml:space="preserve">astre 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27" o:spid="_x0000_s1036" style="position:absolute;left:0;text-align:left;margin-left:9.35pt;margin-top:6.35pt;width:310.15pt;height:7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" fillcolor="#4f81bd [3204]" strokecolor="#243f60 [1604]" strokeweight="2pt">
                      <v:textbox>
                        <w:txbxContent>
                          <w:p w:rsidR="00D4090A" w:rsidRPr="00D4090A" w:rsidRDefault="00D4090A" w:rsidP="00D4090A">
                            <w:pPr>
                              <w:jc w:val="center"/>
                            </w:pPr>
                            <w:r>
                              <w:t>On a remplacé d par la distance centre de l’astre-centre de l’objet ( d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≈</m:t>
                              </m:r>
                            </m:oMath>
                            <w:r>
                              <w:t xml:space="preserve">R </w:t>
                            </w:r>
                            <w:r w:rsidRPr="00D4090A">
                              <w:rPr>
                                <w:vertAlign w:val="subscript"/>
                              </w:rPr>
                              <w:t xml:space="preserve">astre 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C5899" w:rsidRDefault="002C5899" w:rsidP="00386A02">
            <w:pPr>
              <w:pStyle w:val="Paragraphedeliste"/>
              <w:rPr>
                <w:color w:val="7030A0"/>
              </w:rPr>
            </w:pPr>
          </w:p>
          <w:p w:rsidR="00D4090A" w:rsidRDefault="00D4090A" w:rsidP="00386A02">
            <w:pPr>
              <w:pStyle w:val="Paragraphedeliste"/>
              <w:rPr>
                <w:color w:val="7030A0"/>
              </w:rPr>
            </w:pPr>
          </w:p>
          <w:p w:rsidR="00D4090A" w:rsidRDefault="00D4090A" w:rsidP="00386A02">
            <w:pPr>
              <w:pStyle w:val="Paragraphedeliste"/>
              <w:rPr>
                <w:color w:val="7030A0"/>
              </w:rPr>
            </w:pPr>
          </w:p>
          <w:p w:rsidR="00D4090A" w:rsidRDefault="00D4090A" w:rsidP="00386A02">
            <w:pPr>
              <w:pStyle w:val="Paragraphedeliste"/>
              <w:rPr>
                <w:color w:val="7030A0"/>
              </w:rPr>
            </w:pPr>
          </w:p>
          <w:p w:rsidR="00D4090A" w:rsidRPr="00C62F0C" w:rsidRDefault="00D4090A" w:rsidP="00386A02">
            <w:pPr>
              <w:pStyle w:val="Paragraphedeliste"/>
              <w:rPr>
                <w:color w:val="7030A0"/>
              </w:rPr>
            </w:pPr>
          </w:p>
          <w:p w:rsidR="00D4090A" w:rsidRDefault="00D4090A" w:rsidP="00C62F0C">
            <w:pPr>
              <w:rPr>
                <w:color w:val="7030A0"/>
              </w:rPr>
            </w:pPr>
          </w:p>
          <w:p w:rsidR="002C5899" w:rsidRPr="00C62F0C" w:rsidRDefault="002C5899" w:rsidP="00C62F0C">
            <w:pPr>
              <w:rPr>
                <w:color w:val="7030A0"/>
              </w:rPr>
            </w:pPr>
            <w:r w:rsidRPr="00C62F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1202835</wp:posOffset>
                      </wp:positionH>
                      <wp:positionV relativeFrom="paragraph">
                        <wp:posOffset>394970</wp:posOffset>
                      </wp:positionV>
                      <wp:extent cx="309441" cy="139065"/>
                      <wp:effectExtent l="0" t="3810" r="17145" b="17145"/>
                      <wp:wrapNone/>
                      <wp:docPr id="26" name="Accolade fermant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09441" cy="13906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B98232E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ccolade fermante 26" o:spid="_x0000_s1026" type="#_x0000_t88" style="position:absolute;margin-left:94.7pt;margin-top:31.1pt;width:24.35pt;height:10.95pt;rotation:9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" strokecolor="#4579b8 [3044]"/>
                  </w:pict>
                </mc:Fallback>
              </mc:AlternateContent>
            </w:r>
            <w:r w:rsidRPr="00C62F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437234</wp:posOffset>
                      </wp:positionH>
                      <wp:positionV relativeFrom="paragraph">
                        <wp:posOffset>304519</wp:posOffset>
                      </wp:positionV>
                      <wp:extent cx="320089" cy="425279"/>
                      <wp:effectExtent l="0" t="1588" r="8573" b="8572"/>
                      <wp:wrapNone/>
                      <wp:docPr id="25" name="Accolade fermant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20089" cy="425279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DD85E" id="Accolade fermante 25" o:spid="_x0000_s1026" type="#_x0000_t88" style="position:absolute;margin-left:34.45pt;margin-top:24pt;width:25.2pt;height:33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" adj="1355" strokecolor="#4579b8 [3044]"/>
                  </w:pict>
                </mc:Fallback>
              </mc:AlternateContent>
            </w:r>
            <w:r w:rsidRPr="00C62F0C">
              <w:rPr>
                <w:color w:val="7030A0"/>
              </w:rPr>
              <w:t xml:space="preserve">En simplifiant par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 xml:space="preserve">B 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 xml:space="preserve"> </m:t>
              </m:r>
            </m:oMath>
            <w:r w:rsidRPr="00C62F0C">
              <w:rPr>
                <w:color w:val="7030A0"/>
              </w:rPr>
              <w:t xml:space="preserve">des deux côtés de l’équation, on obtient </w:t>
            </w:r>
          </w:p>
          <w:p w:rsidR="002C5899" w:rsidRPr="00C62F0C" w:rsidRDefault="002C5899" w:rsidP="002C5899">
            <w:pPr>
              <w:pStyle w:val="Paragraphedeliste"/>
              <w:rPr>
                <w:color w:val="7030A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G 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 xml:space="preserve">A 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den>
              </m:f>
            </m:oMath>
            <w:r w:rsidRPr="00C62F0C">
              <w:rPr>
                <w:color w:val="7030A0"/>
              </w:rPr>
              <w:t xml:space="preserve"> .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BA</m:t>
                      </m:r>
                    </m:sub>
                  </m:sSub>
                </m:e>
              </m:acc>
            </m:oMath>
            <w:r w:rsidRPr="00C62F0C">
              <w:rPr>
                <w:color w:val="7030A0"/>
              </w:rPr>
              <w:t xml:space="preserve"> = </w:t>
            </w:r>
            <m:oMath>
              <m:r>
                <w:rPr>
                  <w:rFonts w:ascii="Cambria Math" w:hAnsi="Cambria Math"/>
                  <w:color w:val="7030A0"/>
                </w:rPr>
                <m:t xml:space="preserve">g </m:t>
              </m:r>
            </m:oMath>
            <w:r w:rsidRPr="00C62F0C">
              <w:rPr>
                <w:color w:val="7030A0"/>
              </w:rPr>
              <w:t xml:space="preserve">.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BA</m:t>
                      </m:r>
                    </m:sub>
                  </m:sSub>
                </m:e>
              </m:acc>
            </m:oMath>
          </w:p>
          <w:p w:rsidR="002C5899" w:rsidRPr="00C62F0C" w:rsidRDefault="002C5899" w:rsidP="002C5899">
            <w:pPr>
              <w:pStyle w:val="Paragraphedeliste"/>
              <w:rPr>
                <w:color w:val="7030A0"/>
              </w:rPr>
            </w:pPr>
          </w:p>
          <w:p w:rsidR="002C5899" w:rsidRPr="00C62F0C" w:rsidRDefault="00C62F0C" w:rsidP="002C5899">
            <w:pPr>
              <w:rPr>
                <w:color w:val="7030A0"/>
              </w:rPr>
            </w:pPr>
            <w:r w:rsidRPr="00C62F0C">
              <w:rPr>
                <w:color w:val="7030A0"/>
              </w:rPr>
              <w:t xml:space="preserve">Par identification, on a bien </w:t>
            </w:r>
            <w:r w:rsidRPr="00C62F0C">
              <w:rPr>
                <w:color w:val="7030A0"/>
              </w:rPr>
              <w:t xml:space="preserve">g=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G 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den>
              </m:f>
            </m:oMath>
            <w:r w:rsidRPr="00C62F0C">
              <w:rPr>
                <w:color w:val="7030A0"/>
              </w:rPr>
              <w:t xml:space="preserve">  </w:t>
            </w:r>
            <w:r w:rsidRPr="00C62F0C">
              <w:rPr>
                <w:color w:val="7030A0"/>
              </w:rPr>
              <w:t xml:space="preserve">. </w:t>
            </w:r>
          </w:p>
          <w:p w:rsidR="00C62F0C" w:rsidRDefault="00E22028" w:rsidP="00C62F0C">
            <w:pPr>
              <w:pStyle w:val="Paragraphedeliste"/>
              <w:numPr>
                <w:ilvl w:val="0"/>
                <w:numId w:val="27"/>
              </w:numPr>
            </w:pPr>
            <w:r w:rsidRPr="00E22028">
              <w:rPr>
                <w:b/>
                <w:color w:val="FFC000"/>
              </w:rPr>
              <w:t>Doc 3.</w:t>
            </w:r>
            <w:r w:rsidR="008B050B" w:rsidRPr="00E22028">
              <w:rPr>
                <w:color w:val="FFC000"/>
              </w:rPr>
              <w:t xml:space="preserve"> </w:t>
            </w:r>
            <w:r w:rsidR="008B050B">
              <w:t xml:space="preserve">Calculer la valeur de </w:t>
            </w:r>
            <w:proofErr w:type="spellStart"/>
            <w:r w:rsidR="008B050B">
              <w:t>g</w:t>
            </w:r>
            <w:r w:rsidR="00762020" w:rsidRPr="00762020">
              <w:rPr>
                <w:vertAlign w:val="subscript"/>
              </w:rPr>
              <w:t>Terre</w:t>
            </w:r>
            <w:proofErr w:type="spellEnd"/>
            <w:r w:rsidR="008B050B">
              <w:t xml:space="preserve"> </w:t>
            </w:r>
            <w:r w:rsidR="00762020">
              <w:t xml:space="preserve">et </w:t>
            </w:r>
            <w:proofErr w:type="spellStart"/>
            <w:r w:rsidR="00762020">
              <w:t>g</w:t>
            </w:r>
            <w:r w:rsidR="00762020" w:rsidRPr="00762020">
              <w:rPr>
                <w:vertAlign w:val="subscript"/>
              </w:rPr>
              <w:t>Lune</w:t>
            </w:r>
            <w:proofErr w:type="spellEnd"/>
            <w:r w:rsidR="00762020">
              <w:t>.</w:t>
            </w:r>
          </w:p>
          <w:p w:rsidR="00C62F0C" w:rsidRDefault="00C62F0C" w:rsidP="00C62F0C">
            <w:pPr>
              <w:pStyle w:val="Paragraphedeliste"/>
              <w:rPr>
                <w:color w:val="7030A0"/>
              </w:rPr>
            </w:pPr>
            <w:r w:rsidRPr="00D4090A">
              <w:rPr>
                <w:b/>
                <w:color w:val="7030A0"/>
              </w:rPr>
              <w:t xml:space="preserve">On calcule </w:t>
            </w:r>
            <w:r w:rsidRPr="00D4090A">
              <w:rPr>
                <w:color w:val="7030A0"/>
              </w:rPr>
              <w:t xml:space="preserve"> </w:t>
            </w:r>
            <w:proofErr w:type="spellStart"/>
            <w:r>
              <w:rPr>
                <w:color w:val="7030A0"/>
              </w:rPr>
              <w:t>g</w:t>
            </w:r>
            <w:r w:rsidRPr="00C62F0C">
              <w:rPr>
                <w:color w:val="7030A0"/>
                <w:vertAlign w:val="subscript"/>
              </w:rPr>
              <w:t>Terre</w:t>
            </w:r>
            <w:proofErr w:type="spellEnd"/>
            <w:r w:rsidRPr="00C62F0C">
              <w:rPr>
                <w:color w:val="7030A0"/>
              </w:rPr>
              <w:t xml:space="preserve"> </w:t>
            </w:r>
            <w:r w:rsidRPr="00C62F0C">
              <w:rPr>
                <w:color w:val="7030A0"/>
              </w:rPr>
              <w:t xml:space="preserve">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G 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Terre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Terre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bSup>
                </m:den>
              </m:f>
            </m:oMath>
            <w:r>
              <w:rPr>
                <w:color w:val="7030A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 xml:space="preserve">6,67 ×10 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-11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5,97 ×10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6,371×10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7030A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den>
              </m:f>
            </m:oMath>
            <w:r w:rsidR="00D4090A">
              <w:rPr>
                <w:color w:val="7030A0"/>
              </w:rPr>
              <w:t>= 9,81 N/kg</w:t>
            </w:r>
          </w:p>
          <w:p w:rsidR="00D4090A" w:rsidRDefault="00D4090A" w:rsidP="00D4090A">
            <w:pPr>
              <w:pStyle w:val="Paragraphedeliste"/>
              <w:rPr>
                <w:color w:val="7030A0"/>
              </w:rPr>
            </w:pPr>
            <w:proofErr w:type="spellStart"/>
            <w:r>
              <w:rPr>
                <w:color w:val="7030A0"/>
              </w:rPr>
              <w:t>g</w:t>
            </w:r>
            <w:r w:rsidRPr="00D4090A">
              <w:rPr>
                <w:color w:val="7030A0"/>
                <w:vertAlign w:val="subscript"/>
              </w:rPr>
              <w:t>Lune</w:t>
            </w:r>
            <w:proofErr w:type="spellEnd"/>
            <w:r w:rsidRPr="00D4090A">
              <w:rPr>
                <w:color w:val="7030A0"/>
                <w:vertAlign w:val="subscript"/>
              </w:rPr>
              <w:t xml:space="preserve"> </w:t>
            </w:r>
            <w:r w:rsidRPr="00C62F0C">
              <w:rPr>
                <w:color w:val="7030A0"/>
              </w:rPr>
              <w:t>=</w:t>
            </w:r>
            <w:proofErr w:type="spellStart"/>
            <w:r w:rsidRPr="00C62F0C">
              <w:rPr>
                <w:color w:val="7030A0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w:proofErr w:type="spellEnd"/>
                  <m:r>
                    <w:rPr>
                      <w:rFonts w:ascii="Cambria Math" w:hAnsi="Cambria Math"/>
                      <w:color w:val="7030A0"/>
                    </w:rPr>
                    <m:t>G 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Lune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Lune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bSup>
                </m:den>
              </m:f>
            </m:oMath>
            <w:r>
              <w:rPr>
                <w:color w:val="7030A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 xml:space="preserve">6,67 ×10 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-11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7,35</m:t>
                      </m:r>
                      <m:r>
                        <w:rPr>
                          <w:rFonts w:ascii="Cambria Math" w:hAnsi="Cambria Math"/>
                          <w:color w:val="7030A0"/>
                        </w:rPr>
                        <m:t xml:space="preserve"> ×10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1,737</m:t>
                          </m:r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×10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7030A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color w:val="7030A0"/>
              </w:rPr>
              <w:t xml:space="preserve">= </w:t>
            </w:r>
            <w:r>
              <w:rPr>
                <w:color w:val="7030A0"/>
              </w:rPr>
              <w:t xml:space="preserve">1,62 </w:t>
            </w:r>
            <w:r>
              <w:rPr>
                <w:color w:val="7030A0"/>
              </w:rPr>
              <w:t>N/kg</w:t>
            </w:r>
          </w:p>
          <w:p w:rsidR="00D4090A" w:rsidRDefault="00D4090A" w:rsidP="00C62F0C">
            <w:pPr>
              <w:pStyle w:val="Paragraphedeliste"/>
            </w:pPr>
          </w:p>
          <w:p w:rsidR="00762020" w:rsidRDefault="00762020" w:rsidP="0019173E">
            <w:pPr>
              <w:pStyle w:val="Paragraphedeliste"/>
              <w:numPr>
                <w:ilvl w:val="0"/>
                <w:numId w:val="27"/>
              </w:numPr>
            </w:pPr>
            <w:r>
              <w:t xml:space="preserve">Répondre à la problématique. </w:t>
            </w:r>
          </w:p>
          <w:p w:rsidR="00D4090A" w:rsidRPr="009B26A3" w:rsidRDefault="00D4090A" w:rsidP="00D4090A">
            <w:pPr>
              <w:pStyle w:val="Paragraphedeliste"/>
            </w:pPr>
            <w:r w:rsidRPr="009224FA">
              <w:rPr>
                <w:color w:val="7030A0"/>
              </w:rPr>
              <w:t xml:space="preserve">Un objet aura la même masse </w:t>
            </w:r>
            <w:proofErr w:type="spellStart"/>
            <w:r w:rsidRPr="009224FA">
              <w:rPr>
                <w:color w:val="7030A0"/>
              </w:rPr>
              <w:t>quelque</w:t>
            </w:r>
            <w:proofErr w:type="spellEnd"/>
            <w:r w:rsidRPr="009224FA">
              <w:rPr>
                <w:color w:val="7030A0"/>
              </w:rPr>
              <w:t xml:space="preserve"> soit l’astre considéré . </w:t>
            </w:r>
            <w:r w:rsidRPr="009224FA">
              <w:rPr>
                <w:color w:val="7030A0"/>
              </w:rPr>
              <w:t xml:space="preserve">Comme les valeurs de g sont différentes selon les astres, </w:t>
            </w:r>
            <w:r w:rsidR="009224FA" w:rsidRPr="009224FA">
              <w:rPr>
                <w:color w:val="7030A0"/>
              </w:rPr>
              <w:t xml:space="preserve">chaque astre exerce une force différente sur le même objet =&gt; il aura un poids différent.  </w:t>
            </w:r>
          </w:p>
        </w:tc>
      </w:tr>
    </w:tbl>
    <w:p w:rsidR="009B26A3" w:rsidRPr="009B26A3" w:rsidRDefault="009B26A3" w:rsidP="009B26A3"/>
    <w:sectPr w:rsidR="009B26A3" w:rsidRPr="009B26A3" w:rsidSect="009B26A3">
      <w:headerReference w:type="default" r:id="rId12"/>
      <w:footerReference w:type="default" r:id="rId13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73B" w:rsidRDefault="00CB473B" w:rsidP="00A5044E">
      <w:pPr>
        <w:spacing w:after="0"/>
      </w:pPr>
      <w:r>
        <w:separator/>
      </w:r>
    </w:p>
  </w:endnote>
  <w:endnote w:type="continuationSeparator" w:id="0">
    <w:p w:rsidR="00CB473B" w:rsidRDefault="00CB473B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73B" w:rsidRDefault="00CB473B" w:rsidP="00A5044E">
      <w:pPr>
        <w:spacing w:after="0"/>
      </w:pPr>
      <w:r>
        <w:separator/>
      </w:r>
    </w:p>
  </w:footnote>
  <w:footnote w:type="continuationSeparator" w:id="0">
    <w:p w:rsidR="00CB473B" w:rsidRDefault="00CB473B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placeholder>
              <w:docPart w:val="DefaultPlaceholder_209865978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A72C26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828AB"/>
    <w:multiLevelType w:val="hybridMultilevel"/>
    <w:tmpl w:val="77FA10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8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12"/>
  </w:num>
  <w:num w:numId="4">
    <w:abstractNumId w:val="20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6"/>
  </w:num>
  <w:num w:numId="10">
    <w:abstractNumId w:val="26"/>
  </w:num>
  <w:num w:numId="11">
    <w:abstractNumId w:val="18"/>
  </w:num>
  <w:num w:numId="12">
    <w:abstractNumId w:val="22"/>
  </w:num>
  <w:num w:numId="13">
    <w:abstractNumId w:val="11"/>
  </w:num>
  <w:num w:numId="14">
    <w:abstractNumId w:val="16"/>
  </w:num>
  <w:num w:numId="15">
    <w:abstractNumId w:val="8"/>
  </w:num>
  <w:num w:numId="16">
    <w:abstractNumId w:val="14"/>
  </w:num>
  <w:num w:numId="17">
    <w:abstractNumId w:val="15"/>
  </w:num>
  <w:num w:numId="18">
    <w:abstractNumId w:val="2"/>
  </w:num>
  <w:num w:numId="19">
    <w:abstractNumId w:val="9"/>
  </w:num>
  <w:num w:numId="20">
    <w:abstractNumId w:val="24"/>
  </w:num>
  <w:num w:numId="21">
    <w:abstractNumId w:val="19"/>
  </w:num>
  <w:num w:numId="22">
    <w:abstractNumId w:val="5"/>
  </w:num>
  <w:num w:numId="23">
    <w:abstractNumId w:val="13"/>
  </w:num>
  <w:num w:numId="24">
    <w:abstractNumId w:val="10"/>
  </w:num>
  <w:num w:numId="25">
    <w:abstractNumId w:val="25"/>
  </w:num>
  <w:num w:numId="26">
    <w:abstractNumId w:val="1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05"/>
    <w:rsid w:val="00032164"/>
    <w:rsid w:val="00077F99"/>
    <w:rsid w:val="000A2F15"/>
    <w:rsid w:val="000E1E68"/>
    <w:rsid w:val="000E295F"/>
    <w:rsid w:val="000E5EB4"/>
    <w:rsid w:val="000F7010"/>
    <w:rsid w:val="00106ED3"/>
    <w:rsid w:val="0013291E"/>
    <w:rsid w:val="00153238"/>
    <w:rsid w:val="00166FE5"/>
    <w:rsid w:val="00171EA4"/>
    <w:rsid w:val="0019173E"/>
    <w:rsid w:val="001968A9"/>
    <w:rsid w:val="001B3696"/>
    <w:rsid w:val="001B3BCC"/>
    <w:rsid w:val="002006E2"/>
    <w:rsid w:val="002430FC"/>
    <w:rsid w:val="002451D2"/>
    <w:rsid w:val="002479B2"/>
    <w:rsid w:val="00260FE9"/>
    <w:rsid w:val="00297561"/>
    <w:rsid w:val="002A18E7"/>
    <w:rsid w:val="002C5899"/>
    <w:rsid w:val="002C5EB3"/>
    <w:rsid w:val="002D043E"/>
    <w:rsid w:val="002D7E93"/>
    <w:rsid w:val="002E3092"/>
    <w:rsid w:val="00311F92"/>
    <w:rsid w:val="00386A02"/>
    <w:rsid w:val="00387F4D"/>
    <w:rsid w:val="003913FA"/>
    <w:rsid w:val="00394897"/>
    <w:rsid w:val="003A0C14"/>
    <w:rsid w:val="003A14B8"/>
    <w:rsid w:val="003B44C0"/>
    <w:rsid w:val="003D2605"/>
    <w:rsid w:val="003E5A96"/>
    <w:rsid w:val="0040549F"/>
    <w:rsid w:val="00442E2F"/>
    <w:rsid w:val="00444D31"/>
    <w:rsid w:val="004546D7"/>
    <w:rsid w:val="004673FC"/>
    <w:rsid w:val="004B0FE4"/>
    <w:rsid w:val="004C5FCA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0FB"/>
    <w:rsid w:val="005E5A17"/>
    <w:rsid w:val="005E60A1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1A64"/>
    <w:rsid w:val="006B6A0B"/>
    <w:rsid w:val="006D7A75"/>
    <w:rsid w:val="007064F7"/>
    <w:rsid w:val="00736158"/>
    <w:rsid w:val="007557BB"/>
    <w:rsid w:val="00762020"/>
    <w:rsid w:val="00772EAA"/>
    <w:rsid w:val="007734BC"/>
    <w:rsid w:val="007A751A"/>
    <w:rsid w:val="007B5992"/>
    <w:rsid w:val="007C2ABA"/>
    <w:rsid w:val="007F01C9"/>
    <w:rsid w:val="007F2C93"/>
    <w:rsid w:val="00805058"/>
    <w:rsid w:val="008152F9"/>
    <w:rsid w:val="00827037"/>
    <w:rsid w:val="00893437"/>
    <w:rsid w:val="008A3793"/>
    <w:rsid w:val="008B050B"/>
    <w:rsid w:val="008E1E7D"/>
    <w:rsid w:val="00904342"/>
    <w:rsid w:val="009066D3"/>
    <w:rsid w:val="009103DB"/>
    <w:rsid w:val="00915A10"/>
    <w:rsid w:val="00921789"/>
    <w:rsid w:val="009224FA"/>
    <w:rsid w:val="00925E05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11719"/>
    <w:rsid w:val="00A378B0"/>
    <w:rsid w:val="00A5044E"/>
    <w:rsid w:val="00A72C26"/>
    <w:rsid w:val="00A75C11"/>
    <w:rsid w:val="00A805BF"/>
    <w:rsid w:val="00A96091"/>
    <w:rsid w:val="00AA7BC3"/>
    <w:rsid w:val="00B63A48"/>
    <w:rsid w:val="00B63BE1"/>
    <w:rsid w:val="00B80AA3"/>
    <w:rsid w:val="00B93844"/>
    <w:rsid w:val="00B94A86"/>
    <w:rsid w:val="00BA7C54"/>
    <w:rsid w:val="00BB1BD6"/>
    <w:rsid w:val="00BD53D1"/>
    <w:rsid w:val="00BD7B50"/>
    <w:rsid w:val="00BE1734"/>
    <w:rsid w:val="00C308AC"/>
    <w:rsid w:val="00C44A54"/>
    <w:rsid w:val="00C62F0C"/>
    <w:rsid w:val="00C73FD8"/>
    <w:rsid w:val="00CA205C"/>
    <w:rsid w:val="00CB473B"/>
    <w:rsid w:val="00CB5BF9"/>
    <w:rsid w:val="00CD3963"/>
    <w:rsid w:val="00D067C5"/>
    <w:rsid w:val="00D31BDD"/>
    <w:rsid w:val="00D34771"/>
    <w:rsid w:val="00D4090A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22028"/>
    <w:rsid w:val="00E32DB3"/>
    <w:rsid w:val="00E374B0"/>
    <w:rsid w:val="00E443F6"/>
    <w:rsid w:val="00E76F2C"/>
    <w:rsid w:val="00E96705"/>
    <w:rsid w:val="00EA7A5D"/>
    <w:rsid w:val="00EB3BB6"/>
    <w:rsid w:val="00ED3105"/>
    <w:rsid w:val="00EF6BEA"/>
    <w:rsid w:val="00F02CCC"/>
    <w:rsid w:val="00F25541"/>
    <w:rsid w:val="00F32000"/>
    <w:rsid w:val="00F47E7D"/>
    <w:rsid w:val="00F60047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645BE"/>
  <w15:docId w15:val="{376982CB-72DE-4948-B72D-61C8BF1D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600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0C979E-4B4E-3940-A95E-BAEEEFE5FF3F}"/>
      </w:docPartPr>
      <w:docPartBody>
        <w:p w:rsidR="00A52D13" w:rsidRDefault="006B3D99">
          <w:r w:rsidRPr="007C4D52">
            <w:rPr>
              <w:rStyle w:val="Textedelespacerserv"/>
            </w:rPr>
            <w:t>Tapez une équation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99"/>
    <w:rsid w:val="00094492"/>
    <w:rsid w:val="006B3D99"/>
    <w:rsid w:val="00A04571"/>
    <w:rsid w:val="00A5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B3D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60A6F-DFD9-E340-849B-C395B80C6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37</TotalTime>
  <Pages>3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6</cp:revision>
  <cp:lastPrinted>2020-05-03T16:33:00Z</cp:lastPrinted>
  <dcterms:created xsi:type="dcterms:W3CDTF">2020-05-03T16:33:00Z</dcterms:created>
  <dcterms:modified xsi:type="dcterms:W3CDTF">2020-05-03T17:44:00Z</dcterms:modified>
</cp:coreProperties>
</file>