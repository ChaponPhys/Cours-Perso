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616E1F">
              <w:t>Mouvements et interactions</w:t>
            </w:r>
          </w:p>
        </w:tc>
        <w:tc>
          <w:tcPr>
            <w:tcW w:w="6663" w:type="dxa"/>
            <w:vAlign w:val="center"/>
          </w:tcPr>
          <w:p w:rsidR="00572D04" w:rsidRDefault="00616E1F" w:rsidP="002006E2">
            <w:pPr>
              <w:pStyle w:val="Titre1"/>
              <w:spacing w:before="0"/>
              <w:ind w:left="720"/>
              <w:outlineLvl w:val="0"/>
            </w:pPr>
            <w:r>
              <w:t>P6 : description d ‘un mouvement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616E1F" w:rsidP="007F2C93">
            <w:pPr>
              <w:pStyle w:val="Titre1"/>
              <w:spacing w:before="0"/>
              <w:outlineLvl w:val="0"/>
            </w:pPr>
            <w:r>
              <w:t>Activité 3 : étudier le mouvement de chute d’un corps</w:t>
            </w:r>
          </w:p>
        </w:tc>
      </w:tr>
    </w:tbl>
    <w:p w:rsidR="009B26A3" w:rsidRDefault="00616E1F" w:rsidP="009B26A3">
      <w:r>
        <w:t xml:space="preserve">Objectif : utiliser un langage de programmation pour </w:t>
      </w:r>
      <w:r w:rsidR="00B27DE6">
        <w:t>représenter des vecteurs vitesse</w:t>
      </w:r>
    </w:p>
    <w:p w:rsidR="009D6232" w:rsidRDefault="009D6232" w:rsidP="009D6232">
      <w:pPr>
        <w:pStyle w:val="Titre2"/>
      </w:pPr>
      <w:r>
        <w:t>Document 0 :  Télécharger éditeur PYTHON</w:t>
      </w:r>
      <w:r w:rsidR="00507014">
        <w:t xml:space="preserve"> (pour ouvrir des fichiers.py)</w:t>
      </w:r>
    </w:p>
    <w:p w:rsidR="009D6232" w:rsidRDefault="009D6232" w:rsidP="009D6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2172</wp:posOffset>
                </wp:positionH>
                <wp:positionV relativeFrom="paragraph">
                  <wp:posOffset>123157</wp:posOffset>
                </wp:positionV>
                <wp:extent cx="6670308" cy="1405289"/>
                <wp:effectExtent l="12700" t="12700" r="10160" b="1714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308" cy="1405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32" w:rsidRPr="007C541A" w:rsidRDefault="00271EE1" w:rsidP="007C541A">
                            <w:pPr>
                              <w:pStyle w:val="Sansinterligne"/>
                              <w:rPr>
                                <w:b/>
                                <w:u w:val="single"/>
                              </w:rPr>
                            </w:pPr>
                            <w:r w:rsidRPr="007C541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9D6232" w:rsidRPr="007C541A">
                              <w:rPr>
                                <w:b/>
                                <w:u w:val="single"/>
                              </w:rPr>
                              <w:t xml:space="preserve">ous WINDOWS :télécharger </w:t>
                            </w:r>
                            <w:proofErr w:type="spellStart"/>
                            <w:r w:rsidR="009D6232" w:rsidRPr="007C541A">
                              <w:rPr>
                                <w:b/>
                                <w:u w:val="single"/>
                              </w:rPr>
                              <w:t>eduptyhon</w:t>
                            </w:r>
                            <w:proofErr w:type="spellEnd"/>
                            <w:r w:rsidR="009D6232" w:rsidRPr="007C541A">
                              <w:rPr>
                                <w:b/>
                                <w:u w:val="single"/>
                              </w:rPr>
                              <w:t>, gratuit</w:t>
                            </w:r>
                          </w:p>
                          <w:p w:rsidR="009D6232" w:rsidRPr="007C541A" w:rsidRDefault="009D6232" w:rsidP="007C541A">
                            <w:pPr>
                              <w:pStyle w:val="Sansinterligne"/>
                            </w:pPr>
                            <w:r w:rsidRPr="007C541A">
                              <w:t>http://edupython.tuxfamily.org</w:t>
                            </w:r>
                          </w:p>
                          <w:p w:rsidR="009D6232" w:rsidRPr="007C541A" w:rsidRDefault="00271EE1" w:rsidP="007C541A">
                            <w:pPr>
                              <w:pStyle w:val="Sansinterligne"/>
                            </w:pPr>
                            <w:r w:rsidRPr="007C541A">
                              <w:t>onglet téléchargement</w:t>
                            </w:r>
                            <w:bookmarkStart w:id="0" w:name="_GoBack"/>
                            <w:bookmarkEnd w:id="0"/>
                          </w:p>
                          <w:p w:rsidR="009D6232" w:rsidRPr="007C541A" w:rsidRDefault="009D6232" w:rsidP="007C541A">
                            <w:pPr>
                              <w:pStyle w:val="Sansinterligne"/>
                              <w:rPr>
                                <w:b/>
                                <w:u w:val="single"/>
                              </w:rPr>
                            </w:pPr>
                            <w:r w:rsidRPr="007C541A">
                              <w:rPr>
                                <w:b/>
                                <w:u w:val="single"/>
                              </w:rPr>
                              <w:t>SOUS MAC : télécharger IDLE, gratuit</w:t>
                            </w:r>
                          </w:p>
                          <w:p w:rsidR="00271EE1" w:rsidRPr="007C541A" w:rsidRDefault="00271EE1" w:rsidP="007C541A">
                            <w:pPr>
                              <w:pStyle w:val="Sansinterligne"/>
                            </w:pPr>
                            <w:r w:rsidRPr="007C541A">
                              <w:t>https://www.python.org/downloads/</w:t>
                            </w:r>
                          </w:p>
                          <w:p w:rsidR="009D6232" w:rsidRDefault="00271EE1" w:rsidP="009D62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2420" cy="616017"/>
                                  <wp:effectExtent l="0" t="0" r="5080" b="635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apture d’écran 2020-04-25 à 14.12.43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74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2420" cy="616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1EE1" w:rsidRDefault="00271EE1" w:rsidP="009D6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.15pt;margin-top:9.7pt;width:525.2pt;height:1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" fillcolor="#4f81bd [3204]" strokecolor="#243f60 [1604]" strokeweight="2pt">
                <v:textbox>
                  <w:txbxContent>
                    <w:p w:rsidR="009D6232" w:rsidRPr="007C541A" w:rsidRDefault="00271EE1" w:rsidP="007C541A">
                      <w:pPr>
                        <w:pStyle w:val="Sansinterligne"/>
                        <w:rPr>
                          <w:b/>
                          <w:u w:val="single"/>
                        </w:rPr>
                      </w:pPr>
                      <w:r w:rsidRPr="007C541A">
                        <w:rPr>
                          <w:b/>
                          <w:u w:val="single"/>
                        </w:rPr>
                        <w:t>S</w:t>
                      </w:r>
                      <w:r w:rsidR="009D6232" w:rsidRPr="007C541A">
                        <w:rPr>
                          <w:b/>
                          <w:u w:val="single"/>
                        </w:rPr>
                        <w:t xml:space="preserve">ous WINDOWS :télécharger </w:t>
                      </w:r>
                      <w:proofErr w:type="spellStart"/>
                      <w:r w:rsidR="009D6232" w:rsidRPr="007C541A">
                        <w:rPr>
                          <w:b/>
                          <w:u w:val="single"/>
                        </w:rPr>
                        <w:t>eduptyhon</w:t>
                      </w:r>
                      <w:proofErr w:type="spellEnd"/>
                      <w:r w:rsidR="009D6232" w:rsidRPr="007C541A">
                        <w:rPr>
                          <w:b/>
                          <w:u w:val="single"/>
                        </w:rPr>
                        <w:t>, gratuit</w:t>
                      </w:r>
                    </w:p>
                    <w:p w:rsidR="009D6232" w:rsidRPr="007C541A" w:rsidRDefault="009D6232" w:rsidP="007C541A">
                      <w:pPr>
                        <w:pStyle w:val="Sansinterligne"/>
                      </w:pPr>
                      <w:r w:rsidRPr="007C541A">
                        <w:t>http://edupython.tuxfamily.org</w:t>
                      </w:r>
                    </w:p>
                    <w:p w:rsidR="009D6232" w:rsidRPr="007C541A" w:rsidRDefault="00271EE1" w:rsidP="007C541A">
                      <w:pPr>
                        <w:pStyle w:val="Sansinterligne"/>
                      </w:pPr>
                      <w:r w:rsidRPr="007C541A">
                        <w:t>onglet téléchargement</w:t>
                      </w:r>
                      <w:bookmarkStart w:id="1" w:name="_GoBack"/>
                      <w:bookmarkEnd w:id="1"/>
                    </w:p>
                    <w:p w:rsidR="009D6232" w:rsidRPr="007C541A" w:rsidRDefault="009D6232" w:rsidP="007C541A">
                      <w:pPr>
                        <w:pStyle w:val="Sansinterligne"/>
                        <w:rPr>
                          <w:b/>
                          <w:u w:val="single"/>
                        </w:rPr>
                      </w:pPr>
                      <w:r w:rsidRPr="007C541A">
                        <w:rPr>
                          <w:b/>
                          <w:u w:val="single"/>
                        </w:rPr>
                        <w:t>SOUS MAC : télécharger IDLE, gratuit</w:t>
                      </w:r>
                    </w:p>
                    <w:p w:rsidR="00271EE1" w:rsidRPr="007C541A" w:rsidRDefault="00271EE1" w:rsidP="007C541A">
                      <w:pPr>
                        <w:pStyle w:val="Sansinterligne"/>
                      </w:pPr>
                      <w:r w:rsidRPr="007C541A">
                        <w:t>https://www.python.org/downloads/</w:t>
                      </w:r>
                    </w:p>
                    <w:p w:rsidR="009D6232" w:rsidRDefault="00271EE1" w:rsidP="009D62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2420" cy="616017"/>
                            <wp:effectExtent l="0" t="0" r="5080" b="635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apture d’écran 2020-04-25 à 14.12.43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74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52420" cy="6160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1EE1" w:rsidRDefault="00271EE1" w:rsidP="009D62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6232" w:rsidRPr="009D6232" w:rsidRDefault="009D6232" w:rsidP="009D6232"/>
    <w:p w:rsidR="009D6232" w:rsidRDefault="009D6232" w:rsidP="009B26A3"/>
    <w:p w:rsidR="009D6232" w:rsidRDefault="009D6232" w:rsidP="000F1721">
      <w:pPr>
        <w:pStyle w:val="Titre2"/>
      </w:pPr>
    </w:p>
    <w:p w:rsidR="009D6232" w:rsidRDefault="009D6232" w:rsidP="000F1721">
      <w:pPr>
        <w:pStyle w:val="Titre2"/>
      </w:pPr>
    </w:p>
    <w:p w:rsidR="009D6232" w:rsidRDefault="009D6232" w:rsidP="000F1721">
      <w:pPr>
        <w:pStyle w:val="Titre2"/>
      </w:pPr>
    </w:p>
    <w:p w:rsidR="00B27DE6" w:rsidRDefault="00B27DE6" w:rsidP="000F1721">
      <w:pPr>
        <w:pStyle w:val="Titre2"/>
      </w:pPr>
      <w:r>
        <w:t xml:space="preserve">Document 1 : simulation de chute verticale + protocole expérimental </w:t>
      </w:r>
    </w:p>
    <w:p w:rsidR="00F90844" w:rsidRDefault="00F90844" w:rsidP="009B26A3"/>
    <w:p w:rsidR="00F90844" w:rsidRDefault="00F90844" w:rsidP="009B26A3">
      <w:r>
        <w:fldChar w:fldCharType="begin"/>
      </w:r>
      <w:r>
        <w:instrText xml:space="preserve"> HYPERLINK "</w:instrText>
      </w:r>
      <w:r w:rsidRPr="00F90844">
        <w:instrText>https://www.hatier-clic.fr/2019/01/9782401020658/Newton_seconde/index.htm</w:instrText>
      </w:r>
      <w:r>
        <w:instrText xml:space="preserve">" </w:instrText>
      </w:r>
      <w:r>
        <w:fldChar w:fldCharType="separate"/>
      </w:r>
      <w:r w:rsidRPr="008A2ABD">
        <w:rPr>
          <w:rStyle w:val="Lienhypertexte"/>
        </w:rPr>
        <w:t>h</w:t>
      </w:r>
      <w:r w:rsidRPr="008A2ABD">
        <w:rPr>
          <w:rStyle w:val="Lienhypertexte"/>
        </w:rPr>
        <w:t>t</w:t>
      </w:r>
      <w:r w:rsidRPr="008A2ABD">
        <w:rPr>
          <w:rStyle w:val="Lienhypertexte"/>
        </w:rPr>
        <w:t>tps://www.hatier-clic.fr/2019/01/9782401020658/Newton_seconde/index.htm</w:t>
      </w:r>
      <w:r>
        <w:fldChar w:fldCharType="end"/>
      </w:r>
    </w:p>
    <w:p w:rsidR="008A6BFF" w:rsidRDefault="008A6BFF" w:rsidP="009B26A3"/>
    <w:p w:rsidR="008A6BFF" w:rsidRDefault="008A6BFF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DB02D" wp14:editId="74FC6CD6">
                <wp:simplePos x="0" y="0"/>
                <wp:positionH relativeFrom="column">
                  <wp:posOffset>2172</wp:posOffset>
                </wp:positionH>
                <wp:positionV relativeFrom="paragraph">
                  <wp:posOffset>57753</wp:posOffset>
                </wp:positionV>
                <wp:extent cx="6458552" cy="5188016"/>
                <wp:effectExtent l="12700" t="1270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52" cy="5188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Aller dans « activités »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857196" wp14:editId="53634D79">
                                  <wp:extent cx="2569946" cy="1015477"/>
                                  <wp:effectExtent l="0" t="0" r="0" b="63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e d’écran 2020-04-25 à 13.38.44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641" r="10017" b="393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0060" cy="1058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Cliquer sur « étudier le mouvement de la chute d’un corps »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En haut à droite dans réglages et options :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A00DD3" wp14:editId="4E3F1C96">
                                  <wp:extent cx="1501541" cy="583933"/>
                                  <wp:effectExtent l="0" t="0" r="0" b="63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e d’écran 2020-04-25 à 13.39.00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7211" cy="59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Activer la chronophotographie</w:t>
                            </w:r>
                            <w:r w:rsidR="00507014">
                              <w:rPr>
                                <w:sz w:val="20"/>
                                <w:szCs w:val="20"/>
                              </w:rPr>
                              <w:t xml:space="preserve"> , intervalle 300ms. </w:t>
                            </w:r>
                          </w:p>
                          <w:p w:rsidR="008A6BFF" w:rsidRPr="008A6BFF" w:rsidRDefault="008A6BFF" w:rsidP="008A6B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A6BFF" w:rsidRPr="008A6BFF" w:rsidRDefault="008A6BFF" w:rsidP="008A6B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6388486" wp14:editId="21410750">
                                  <wp:extent cx="2011680" cy="934285"/>
                                  <wp:effectExtent l="0" t="0" r="0" b="571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pture d’écran 2020-04-25 à 13.50.24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6662" cy="964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Cliquer sur tableaux de valeurs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(pour avoir les valeurs de x et y en fonction du temps)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 xml:space="preserve">Cliquer ensuite sur exporter &gt; copier les positions pour python  (cela vous permettra d’avoir directement les valeurs de x, y et t pour python (sinon, vous pourrez les copier manuellement).  </w:t>
                            </w:r>
                          </w:p>
                          <w:p w:rsidR="008A6BFF" w:rsidRPr="008A6BFF" w:rsidRDefault="008A6BFF" w:rsidP="008A6BFF">
                            <w:pPr>
                              <w:pStyle w:val="Sansinterligne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A6BFF">
                              <w:rPr>
                                <w:sz w:val="20"/>
                                <w:szCs w:val="20"/>
                              </w:rPr>
                              <w:t>Lancer la simulation.</w:t>
                            </w: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  <w:r w:rsidRPr="00D65201">
                              <w:t xml:space="preserve">Ouvrir ensuite le programme vecteursvitesses.py qui est à compléter </w:t>
                            </w: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Pr="00D65201" w:rsidRDefault="008A6BFF" w:rsidP="008A6BFF">
                            <w:pPr>
                              <w:pStyle w:val="Sansinterligne"/>
                            </w:pPr>
                          </w:p>
                          <w:p w:rsidR="008A6BFF" w:rsidRDefault="008A6BFF" w:rsidP="008A6BFF">
                            <w:pPr>
                              <w:jc w:val="center"/>
                            </w:pPr>
                          </w:p>
                          <w:p w:rsidR="008A6BFF" w:rsidRDefault="008A6BFF" w:rsidP="008A6B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DB02D" id="Rectangle à coins arrondis 6" o:spid="_x0000_s1027" style="position:absolute;margin-left:.15pt;margin-top:4.55pt;width:508.55pt;height:4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" fillcolor="#4f81bd [3204]" strokecolor="#243f60 [1604]" strokeweight="2pt">
                <v:textbox>
                  <w:txbxContent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Aller dans « activités »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A6BFF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857196" wp14:editId="53634D79">
                            <wp:extent cx="2569946" cy="1015477"/>
                            <wp:effectExtent l="0" t="0" r="0" b="63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e d’écran 2020-04-25 à 13.38.44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641" r="10017" b="393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80060" cy="10589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Cliquer sur « étudier le mouvement de la chute d’un corps »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En haut à droite dans réglages et options :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A6BFF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3A00DD3" wp14:editId="4E3F1C96">
                            <wp:extent cx="1501541" cy="583933"/>
                            <wp:effectExtent l="0" t="0" r="0" b="63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e d’écran 2020-04-25 à 13.39.00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7211" cy="59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Activer la chronophotographie</w:t>
                      </w:r>
                      <w:r w:rsidR="00507014">
                        <w:rPr>
                          <w:sz w:val="20"/>
                          <w:szCs w:val="20"/>
                        </w:rPr>
                        <w:t xml:space="preserve"> , intervalle 300ms. </w:t>
                      </w:r>
                    </w:p>
                    <w:p w:rsidR="008A6BFF" w:rsidRPr="008A6BFF" w:rsidRDefault="008A6BFF" w:rsidP="008A6BF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A6BFF" w:rsidRPr="008A6BFF" w:rsidRDefault="008A6BFF" w:rsidP="008A6BFF">
                      <w:p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6388486" wp14:editId="21410750">
                            <wp:extent cx="2011680" cy="934285"/>
                            <wp:effectExtent l="0" t="0" r="0" b="571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apture d’écran 2020-04-25 à 13.50.24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6662" cy="964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Cliquer sur tableaux de valeurs</w:t>
                      </w:r>
                      <w:r>
                        <w:rPr>
                          <w:sz w:val="20"/>
                          <w:szCs w:val="20"/>
                        </w:rPr>
                        <w:t xml:space="preserve"> (pour avoir les valeurs de x et y en fonction du temps)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 xml:space="preserve">Cliquer ensuite sur exporter &gt; copier les positions pour python  (cela vous permettra d’avoir directement les valeurs de x, y et t pour python (sinon, vous pourrez les copier manuellement).  </w:t>
                      </w:r>
                    </w:p>
                    <w:p w:rsidR="008A6BFF" w:rsidRPr="008A6BFF" w:rsidRDefault="008A6BFF" w:rsidP="008A6BFF">
                      <w:pPr>
                        <w:pStyle w:val="Sansinterligne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8A6BFF">
                        <w:rPr>
                          <w:sz w:val="20"/>
                          <w:szCs w:val="20"/>
                        </w:rPr>
                        <w:t>Lancer la simulation.</w:t>
                      </w: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  <w:r w:rsidRPr="00D65201">
                        <w:t xml:space="preserve">Ouvrir ensuite le programme vecteursvitesses.py qui est à compléter </w:t>
                      </w: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Pr="00D65201" w:rsidRDefault="008A6BFF" w:rsidP="008A6BFF">
                      <w:pPr>
                        <w:pStyle w:val="Sansinterligne"/>
                      </w:pPr>
                    </w:p>
                    <w:p w:rsidR="008A6BFF" w:rsidRDefault="008A6BFF" w:rsidP="008A6BFF">
                      <w:pPr>
                        <w:jc w:val="center"/>
                      </w:pPr>
                    </w:p>
                    <w:p w:rsidR="008A6BFF" w:rsidRDefault="008A6BFF" w:rsidP="008A6B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A6BFF" w:rsidRDefault="008A6BFF" w:rsidP="009B26A3"/>
    <w:p w:rsidR="008A6BFF" w:rsidRDefault="008A6BFF" w:rsidP="009B26A3"/>
    <w:p w:rsidR="008A6BFF" w:rsidRDefault="00507014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849197</wp:posOffset>
                </wp:positionH>
                <wp:positionV relativeFrom="paragraph">
                  <wp:posOffset>13236</wp:posOffset>
                </wp:positionV>
                <wp:extent cx="567890" cy="462012"/>
                <wp:effectExtent l="0" t="0" r="16510" b="825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90" cy="46201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927A8" id="Ellipse 12" o:spid="_x0000_s1026" style="position:absolute;margin-left:66.85pt;margin-top:1.05pt;width:44.7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" filled="f" strokecolor="#9bbb59 [3206]"/>
            </w:pict>
          </mc:Fallback>
        </mc:AlternateContent>
      </w:r>
    </w:p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8A6BFF" w:rsidRDefault="008A6BFF" w:rsidP="009B26A3"/>
    <w:p w:rsidR="00F90844" w:rsidRDefault="00F90844" w:rsidP="009B26A3"/>
    <w:p w:rsidR="00271EE1" w:rsidRDefault="00271EE1" w:rsidP="00D65201">
      <w:pPr>
        <w:pStyle w:val="Sansinterligne"/>
      </w:pPr>
    </w:p>
    <w:p w:rsidR="00507014" w:rsidRPr="00507014" w:rsidRDefault="00507014" w:rsidP="00507014">
      <w:pPr>
        <w:pStyle w:val="Titre2"/>
      </w:pPr>
    </w:p>
    <w:p w:rsidR="00D65201" w:rsidRPr="007C541A" w:rsidRDefault="00D65201" w:rsidP="007C541A">
      <w:pPr>
        <w:pStyle w:val="Titre2"/>
      </w:pPr>
      <w:r w:rsidRPr="007C541A">
        <w:t>Document 2 :le code</w:t>
      </w:r>
      <w:r w:rsidR="00507014" w:rsidRPr="007C541A">
        <w:t xml:space="preserve"> , nommé vecteurs</w:t>
      </w:r>
      <w:r w:rsidR="007C541A" w:rsidRPr="007C541A">
        <w:t>_</w:t>
      </w:r>
      <w:r w:rsidR="00507014" w:rsidRPr="007C541A">
        <w:t>vitesses.py</w:t>
      </w:r>
    </w:p>
    <w:p w:rsidR="008A6BFF" w:rsidRDefault="008A6BFF" w:rsidP="008A6BFF"/>
    <w:p w:rsidR="008A6BFF" w:rsidRPr="008A6BFF" w:rsidRDefault="007C541A" w:rsidP="008A6B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1317424</wp:posOffset>
                </wp:positionV>
                <wp:extent cx="452388" cy="93211"/>
                <wp:effectExtent l="0" t="0" r="508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88" cy="932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37FB" id="Rectangle 21" o:spid="_x0000_s1026" style="position:absolute;margin-left:86.55pt;margin-top:103.75pt;width:35.6pt;height:7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&#13;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2716530</wp:posOffset>
                </wp:positionV>
                <wp:extent cx="45719" cy="134754"/>
                <wp:effectExtent l="0" t="0" r="5715" b="508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475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924C0" id="Rectangle à coins arrondis 20" o:spid="_x0000_s1026" style="position:absolute;margin-left:86.55pt;margin-top:213.9pt;width:3.6pt;height: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&#13;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4275789</wp:posOffset>
                </wp:positionH>
                <wp:positionV relativeFrom="paragraph">
                  <wp:posOffset>5209741</wp:posOffset>
                </wp:positionV>
                <wp:extent cx="779647" cy="173254"/>
                <wp:effectExtent l="0" t="0" r="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47" cy="1732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E7368" id="Rectangle 18" o:spid="_x0000_s1026" style="position:absolute;margin-left:336.7pt;margin-top:410.2pt;width:61.4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&#13;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-132581</wp:posOffset>
                </wp:positionH>
                <wp:positionV relativeFrom="paragraph">
                  <wp:posOffset>4776604</wp:posOffset>
                </wp:positionV>
                <wp:extent cx="5245768" cy="693019"/>
                <wp:effectExtent l="0" t="0" r="12065" b="1841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768" cy="69301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313F9" id="Rectangle à coins arrondis 14" o:spid="_x0000_s1026" style="position:absolute;margin-left:-10.45pt;margin-top:376.1pt;width:413.05pt;height:5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" filled="f" strokecolor="#f79646 [3209]"/>
            </w:pict>
          </mc:Fallback>
        </mc:AlternateContent>
      </w:r>
      <w:r w:rsidR="003878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-286586</wp:posOffset>
                </wp:positionH>
                <wp:positionV relativeFrom="paragraph">
                  <wp:posOffset>3188435</wp:posOffset>
                </wp:positionV>
                <wp:extent cx="365760" cy="2117558"/>
                <wp:effectExtent l="12700" t="12700" r="15240" b="0"/>
                <wp:wrapNone/>
                <wp:docPr id="16" name="Flèche courbée vers la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1755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492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6" o:spid="_x0000_s1026" type="#_x0000_t102" style="position:absolute;margin-left:-22.55pt;margin-top:251.05pt;width:28.8pt;height:1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" adj="19735,21134,16200" fillcolor="white [3201]" strokecolor="#f79646 [3209]" strokeweight="2pt"/>
            </w:pict>
          </mc:Fallback>
        </mc:AlternateContent>
      </w:r>
      <w:r w:rsidR="005070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5469255</wp:posOffset>
                </wp:positionV>
                <wp:extent cx="789271" cy="173254"/>
                <wp:effectExtent l="0" t="0" r="0" b="508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71" cy="17325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C01E3" id="Rectangle à coins arrondis 9" o:spid="_x0000_s1026" style="position:absolute;margin-left:352.55pt;margin-top:430.65pt;width:62.15pt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" fillcolor="white [3201]" stroked="f" strokeweight="2pt"/>
            </w:pict>
          </mc:Fallback>
        </mc:AlternateContent>
      </w:r>
      <w:r w:rsidR="00507014">
        <w:rPr>
          <w:noProof/>
        </w:rPr>
        <w:drawing>
          <wp:inline distT="0" distB="0" distL="0" distR="0">
            <wp:extent cx="6456172" cy="54984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0-04-25 à 14.27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00" cy="55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44" w:rsidRPr="009B26A3" w:rsidRDefault="00F90844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Pr="003961F3" w:rsidRDefault="00B27DE6" w:rsidP="003961F3">
            <w:pPr>
              <w:pStyle w:val="Titre4"/>
            </w:pPr>
            <w:r w:rsidRPr="003961F3">
              <w:t>Questions</w:t>
            </w:r>
          </w:p>
          <w:p w:rsidR="00B27DE6" w:rsidRPr="00D65201" w:rsidRDefault="00B27DE6" w:rsidP="00D65201">
            <w:pPr>
              <w:pStyle w:val="Sansinterligne"/>
              <w:rPr>
                <w:rFonts w:cs="Arial"/>
              </w:rPr>
            </w:pPr>
          </w:p>
        </w:tc>
      </w:tr>
      <w:tr w:rsidR="009B26A3" w:rsidTr="009B26A3">
        <w:tc>
          <w:tcPr>
            <w:tcW w:w="10740" w:type="dxa"/>
          </w:tcPr>
          <w:p w:rsidR="000F1721" w:rsidRPr="00D65201" w:rsidRDefault="000F1721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Ouvrir le simulateur, document 1 :</w:t>
            </w:r>
            <w:r w:rsidR="00A020B9" w:rsidRPr="00D65201">
              <w:rPr>
                <w:rFonts w:cs="Arial"/>
              </w:rPr>
              <w:t xml:space="preserve"> quel est le système étudié ?</w:t>
            </w:r>
          </w:p>
          <w:p w:rsidR="00A020B9" w:rsidRPr="00D65201" w:rsidRDefault="00A020B9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Quel est le référentiel d’étude ?</w:t>
            </w:r>
          </w:p>
          <w:p w:rsidR="00A020B9" w:rsidRPr="00D65201" w:rsidRDefault="00A020B9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Compléter les lignes 5 et 6 du code grâce aux coordonnées du point M obtenues grâce à la simulation</w:t>
            </w:r>
            <w:r w:rsidR="00D65201" w:rsidRPr="00D65201">
              <w:rPr>
                <w:rFonts w:cs="Arial"/>
              </w:rPr>
              <w:t xml:space="preserve"> (vous pouvez soit faire clic-droit&gt;coller soit les ajouter à la main) </w:t>
            </w:r>
            <w:r w:rsidRPr="00D65201">
              <w:rPr>
                <w:rFonts w:cs="Arial"/>
              </w:rPr>
              <w:t>.</w:t>
            </w:r>
            <w:r w:rsidR="00D65201" w:rsidRPr="00D65201">
              <w:rPr>
                <w:rFonts w:cs="Arial"/>
              </w:rPr>
              <w:t xml:space="preserve"> </w:t>
            </w:r>
          </w:p>
          <w:p w:rsidR="00A020B9" w:rsidRPr="00D65201" w:rsidRDefault="00A020B9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 xml:space="preserve">Compléter les lignes 15 et 16 du code : </w:t>
            </w:r>
          </w:p>
          <w:p w:rsidR="00A020B9" w:rsidRPr="00D65201" w:rsidRDefault="00A020B9" w:rsidP="009C10EC">
            <w:pPr>
              <w:pStyle w:val="Sansinterligne"/>
              <w:ind w:left="720"/>
              <w:rPr>
                <w:rFonts w:cs="Arial"/>
              </w:rPr>
            </w:pPr>
            <w:r w:rsidRPr="00D65201">
              <w:rPr>
                <w:rFonts w:cs="Arial"/>
              </w:rPr>
              <w:t xml:space="preserve">Ligne 15 : combien y a </w:t>
            </w:r>
            <w:proofErr w:type="spellStart"/>
            <w:r w:rsidRPr="00D65201">
              <w:rPr>
                <w:rFonts w:cs="Arial"/>
              </w:rPr>
              <w:t>t’il</w:t>
            </w:r>
            <w:proofErr w:type="spellEnd"/>
            <w:r w:rsidRPr="00D65201">
              <w:rPr>
                <w:rFonts w:cs="Arial"/>
              </w:rPr>
              <w:t xml:space="preserve"> de positions adoptées par le système ?</w:t>
            </w:r>
          </w:p>
          <w:p w:rsidR="00A020B9" w:rsidRPr="00D65201" w:rsidRDefault="00507014" w:rsidP="009C10EC">
            <w:pPr>
              <w:pStyle w:val="Sansinterligne"/>
              <w:ind w:left="720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1845845</wp:posOffset>
                      </wp:positionH>
                      <wp:positionV relativeFrom="paragraph">
                        <wp:posOffset>161524</wp:posOffset>
                      </wp:positionV>
                      <wp:extent cx="173254" cy="202130"/>
                      <wp:effectExtent l="0" t="0" r="17780" b="13970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54" cy="2021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7E836D" id="Ellipse 10" o:spid="_x0000_s1026" style="position:absolute;margin-left:145.35pt;margin-top:12.7pt;width:13.65pt;height:1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" filled="f" strokecolor="#c0504d [3205]"/>
                  </w:pict>
                </mc:Fallback>
              </mc:AlternateContent>
            </w:r>
            <w:r w:rsidR="00A020B9" w:rsidRPr="00D65201">
              <w:rPr>
                <w:rFonts w:cs="Arial"/>
              </w:rPr>
              <w:t xml:space="preserve">Ligne 16 : combien vaut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∆</m:t>
              </m:r>
              <m:r>
                <w:rPr>
                  <w:rFonts w:ascii="Cambria Math" w:hAnsi="Cambria Math" w:cs="Arial"/>
                </w:rPr>
                <m:t>t</m:t>
              </m:r>
            </m:oMath>
            <w:r w:rsidR="00A020B9" w:rsidRPr="00D65201">
              <w:rPr>
                <w:rFonts w:cs="Arial"/>
              </w:rPr>
              <w:t>, en secondes ?</w:t>
            </w:r>
          </w:p>
          <w:p w:rsidR="002038D4" w:rsidRPr="00D65201" w:rsidRDefault="009C10EC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</w:rPr>
              <w:t>A)</w:t>
            </w:r>
            <w:r w:rsidR="002038D4" w:rsidRPr="00D65201">
              <w:rPr>
                <w:rFonts w:cs="Arial"/>
              </w:rPr>
              <w:t xml:space="preserve">Compléter l’encadré </w:t>
            </w:r>
            <w:r w:rsidR="002038D4" w:rsidRPr="00507014">
              <w:rPr>
                <w:rFonts w:cs="Arial"/>
                <w:color w:val="FF0000"/>
              </w:rPr>
              <w:t>1</w:t>
            </w:r>
            <w:r w:rsidRPr="00507014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>du document 2</w:t>
            </w:r>
            <w:r w:rsidR="002038D4" w:rsidRPr="00D65201">
              <w:rPr>
                <w:rFonts w:cs="Arial"/>
              </w:rPr>
              <w:t>.</w:t>
            </w:r>
          </w:p>
          <w:p w:rsidR="000F1721" w:rsidRPr="00D65201" w:rsidRDefault="009C10EC" w:rsidP="009C10EC">
            <w:pPr>
              <w:pStyle w:val="Sansinterligne"/>
              <w:ind w:left="720"/>
              <w:rPr>
                <w:rFonts w:cs="Arial"/>
              </w:rPr>
            </w:pPr>
            <w:r>
              <w:rPr>
                <w:rFonts w:cs="Arial"/>
              </w:rPr>
              <w:t>B)</w:t>
            </w:r>
            <w:r w:rsidR="002038D4" w:rsidRPr="00D65201">
              <w:rPr>
                <w:rFonts w:cs="Arial"/>
              </w:rPr>
              <w:t xml:space="preserve">Quel vecteur aura été tracé lorsque toutes les </w:t>
            </w:r>
            <w:r w:rsidRPr="00D65201">
              <w:rPr>
                <w:rFonts w:cs="Arial"/>
              </w:rPr>
              <w:t>instructions</w:t>
            </w:r>
            <w:r w:rsidR="002038D4" w:rsidRPr="00D65201">
              <w:rPr>
                <w:rFonts w:cs="Arial"/>
              </w:rPr>
              <w:t xml:space="preserve"> de la boucle auront été </w:t>
            </w:r>
            <w:r w:rsidRPr="00D65201">
              <w:rPr>
                <w:rFonts w:cs="Arial"/>
              </w:rPr>
              <w:t>exécutées</w:t>
            </w:r>
            <w:r w:rsidR="002038D4" w:rsidRPr="00D65201">
              <w:rPr>
                <w:rFonts w:cs="Arial"/>
              </w:rPr>
              <w:t> ?</w:t>
            </w:r>
          </w:p>
          <w:p w:rsidR="002038D4" w:rsidRPr="00D65201" w:rsidRDefault="00507014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1845845</wp:posOffset>
                      </wp:positionH>
                      <wp:positionV relativeFrom="paragraph">
                        <wp:posOffset>157647</wp:posOffset>
                      </wp:positionV>
                      <wp:extent cx="115503" cy="173255"/>
                      <wp:effectExtent l="0" t="0" r="12065" b="1778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03" cy="17325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0F7749" id="Ellipse 11" o:spid="_x0000_s1026" style="position:absolute;margin-left:145.35pt;margin-top:12.4pt;width:9.1pt;height:1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" filled="f" strokecolor="#c0504d [3205]"/>
                  </w:pict>
                </mc:Fallback>
              </mc:AlternateContent>
            </w:r>
            <w:r w:rsidR="002038D4" w:rsidRPr="00D65201">
              <w:rPr>
                <w:rFonts w:cs="Arial"/>
              </w:rPr>
              <w:t xml:space="preserve">Compléter la ligne 18 du code. </w:t>
            </w:r>
          </w:p>
          <w:p w:rsidR="002038D4" w:rsidRPr="00D65201" w:rsidRDefault="009C10EC" w:rsidP="009C10EC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</w:rPr>
              <w:t>A)</w:t>
            </w:r>
            <w:r w:rsidR="002038D4" w:rsidRPr="00D65201">
              <w:rPr>
                <w:rFonts w:cs="Arial"/>
              </w:rPr>
              <w:t xml:space="preserve">Compléter l’encadré </w:t>
            </w:r>
            <w:r w:rsidR="002038D4" w:rsidRPr="00507014">
              <w:rPr>
                <w:rFonts w:cs="Arial"/>
                <w:color w:val="FF0000"/>
              </w:rPr>
              <w:t>2</w:t>
            </w:r>
            <w:r w:rsidRPr="00507014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 xml:space="preserve">du document 2 . </w:t>
            </w:r>
          </w:p>
          <w:p w:rsidR="002038D4" w:rsidRPr="00387801" w:rsidRDefault="009C10EC" w:rsidP="009C10EC">
            <w:pPr>
              <w:pStyle w:val="Sansinterligne"/>
              <w:ind w:left="720"/>
              <w:rPr>
                <w:rFonts w:cs="Arial"/>
                <w:color w:val="F79646" w:themeColor="accent6"/>
              </w:rPr>
            </w:pPr>
            <w:r>
              <w:rPr>
                <w:rFonts w:cs="Arial"/>
              </w:rPr>
              <w:t>B</w:t>
            </w:r>
            <w:r w:rsidR="002038D4" w:rsidRPr="00D65201">
              <w:rPr>
                <w:rFonts w:cs="Arial"/>
              </w:rPr>
              <w:t>)Compléter la ligne 23 du code</w:t>
            </w:r>
            <w:r w:rsidR="00387801" w:rsidRPr="00387801">
              <w:rPr>
                <w:rFonts w:cs="Arial"/>
                <w:color w:val="FFC000"/>
              </w:rPr>
              <w:t xml:space="preserve"> </w:t>
            </w:r>
            <w:r w:rsidR="00387801" w:rsidRPr="00387801">
              <w:rPr>
                <w:rFonts w:cs="Arial"/>
                <w:color w:val="F79646" w:themeColor="accent6"/>
              </w:rPr>
              <w:t>(aide fin du document 2) .</w:t>
            </w:r>
          </w:p>
          <w:p w:rsidR="002038D4" w:rsidRPr="00D65201" w:rsidRDefault="002038D4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D65201">
              <w:rPr>
                <w:rFonts w:cs="Arial"/>
              </w:rPr>
              <w:t>Exécuter le code.</w:t>
            </w:r>
          </w:p>
          <w:p w:rsidR="009B26A3" w:rsidRPr="00507014" w:rsidRDefault="002038D4" w:rsidP="00D65201">
            <w:pPr>
              <w:pStyle w:val="Sansinterligne"/>
              <w:numPr>
                <w:ilvl w:val="0"/>
                <w:numId w:val="30"/>
              </w:numPr>
              <w:rPr>
                <w:rFonts w:cs="Arial"/>
              </w:rPr>
            </w:pPr>
            <w:r w:rsidRPr="009C10EC">
              <w:rPr>
                <w:rFonts w:cs="Arial"/>
              </w:rPr>
              <w:t xml:space="preserve">Pourquoi les instructions de la boucle for ne peuvent pas être exécutées une </w:t>
            </w:r>
            <w:proofErr w:type="spellStart"/>
            <w:r w:rsidRPr="009C10EC">
              <w:rPr>
                <w:rFonts w:cs="Arial"/>
              </w:rPr>
              <w:t>N-ème</w:t>
            </w:r>
            <w:proofErr w:type="spellEnd"/>
            <w:r w:rsidRPr="009C10EC">
              <w:rPr>
                <w:rFonts w:cs="Arial"/>
              </w:rPr>
              <w:t xml:space="preserve"> fois</w:t>
            </w:r>
            <w:r w:rsidR="00507014">
              <w:rPr>
                <w:rFonts w:cs="Arial"/>
              </w:rPr>
              <w:t xml:space="preserve"> ?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AF" w:rsidRDefault="00A577AF" w:rsidP="00A5044E">
      <w:r>
        <w:separator/>
      </w:r>
    </w:p>
  </w:endnote>
  <w:endnote w:type="continuationSeparator" w:id="0">
    <w:p w:rsidR="00A577AF" w:rsidRDefault="00A577AF" w:rsidP="00A5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AF" w:rsidRDefault="00A577AF" w:rsidP="00A5044E">
      <w:r>
        <w:separator/>
      </w:r>
    </w:p>
  </w:footnote>
  <w:footnote w:type="continuationSeparator" w:id="0">
    <w:p w:rsidR="00A577AF" w:rsidRDefault="00A577AF" w:rsidP="00A50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p w:rsidR="00A5044E" w:rsidRPr="00D067C5" w:rsidRDefault="00A577AF" w:rsidP="005D70ED">
          <w:pPr>
            <w:pStyle w:val="En-tte"/>
            <w:jc w:val="right"/>
          </w:pPr>
          <w:sdt>
            <w:sdtPr>
              <w:rPr>
                <w:rFonts w:ascii="Arial" w:hAnsi="Arial" w:cs="Arial"/>
              </w:rPr>
              <w:alias w:val="Société"/>
              <w:id w:val="44101710"/>
              <w:placeholder>
                <w:docPart w:val="DefaultPlaceholder_209865978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D70ED" w:rsidRPr="00507014">
                <w:rPr>
                  <w:rFonts w:ascii="Arial" w:hAnsi="Arial" w:cs="Arial"/>
                </w:rPr>
                <w:t>S</w:t>
              </w:r>
            </w:sdtContent>
          </w:sdt>
          <w:r w:rsidR="00616E1F" w:rsidRPr="00507014">
            <w:rPr>
              <w:rFonts w:ascii="Arial" w:hAnsi="Arial" w:cs="Arial"/>
            </w:rPr>
            <w:t>ECONDE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7113"/>
    <w:multiLevelType w:val="hybridMultilevel"/>
    <w:tmpl w:val="CF020D54"/>
    <w:lvl w:ilvl="0" w:tplc="13424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699"/>
    <w:multiLevelType w:val="hybridMultilevel"/>
    <w:tmpl w:val="C94281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D6B1358"/>
    <w:multiLevelType w:val="hybridMultilevel"/>
    <w:tmpl w:val="06262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0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826EA"/>
    <w:multiLevelType w:val="hybridMultilevel"/>
    <w:tmpl w:val="65BC7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24B484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001AE"/>
    <w:multiLevelType w:val="hybridMultilevel"/>
    <w:tmpl w:val="22129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231EB"/>
    <w:multiLevelType w:val="hybridMultilevel"/>
    <w:tmpl w:val="90D814B4"/>
    <w:lvl w:ilvl="0" w:tplc="134243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15"/>
  </w:num>
  <w:num w:numId="4">
    <w:abstractNumId w:val="24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31"/>
  </w:num>
  <w:num w:numId="11">
    <w:abstractNumId w:val="22"/>
  </w:num>
  <w:num w:numId="12">
    <w:abstractNumId w:val="26"/>
  </w:num>
  <w:num w:numId="13">
    <w:abstractNumId w:val="14"/>
  </w:num>
  <w:num w:numId="14">
    <w:abstractNumId w:val="19"/>
  </w:num>
  <w:num w:numId="15">
    <w:abstractNumId w:val="10"/>
  </w:num>
  <w:num w:numId="16">
    <w:abstractNumId w:val="17"/>
  </w:num>
  <w:num w:numId="17">
    <w:abstractNumId w:val="18"/>
  </w:num>
  <w:num w:numId="18">
    <w:abstractNumId w:val="3"/>
  </w:num>
  <w:num w:numId="19">
    <w:abstractNumId w:val="12"/>
  </w:num>
  <w:num w:numId="20">
    <w:abstractNumId w:val="29"/>
  </w:num>
  <w:num w:numId="21">
    <w:abstractNumId w:val="23"/>
  </w:num>
  <w:num w:numId="22">
    <w:abstractNumId w:val="6"/>
  </w:num>
  <w:num w:numId="23">
    <w:abstractNumId w:val="16"/>
  </w:num>
  <w:num w:numId="24">
    <w:abstractNumId w:val="13"/>
  </w:num>
  <w:num w:numId="25">
    <w:abstractNumId w:val="30"/>
  </w:num>
  <w:num w:numId="26">
    <w:abstractNumId w:val="21"/>
  </w:num>
  <w:num w:numId="27">
    <w:abstractNumId w:val="5"/>
  </w:num>
  <w:num w:numId="28">
    <w:abstractNumId w:val="2"/>
  </w:num>
  <w:num w:numId="29">
    <w:abstractNumId w:val="27"/>
  </w:num>
  <w:num w:numId="30">
    <w:abstractNumId w:val="11"/>
  </w:num>
  <w:num w:numId="31">
    <w:abstractNumId w:val="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32164"/>
    <w:rsid w:val="00077F99"/>
    <w:rsid w:val="000A2F15"/>
    <w:rsid w:val="000C53FF"/>
    <w:rsid w:val="000E1E68"/>
    <w:rsid w:val="000E295F"/>
    <w:rsid w:val="000E5EB4"/>
    <w:rsid w:val="000F1721"/>
    <w:rsid w:val="000F7010"/>
    <w:rsid w:val="00106ED3"/>
    <w:rsid w:val="0013291E"/>
    <w:rsid w:val="00153238"/>
    <w:rsid w:val="00171EA4"/>
    <w:rsid w:val="001968A9"/>
    <w:rsid w:val="001B3BCC"/>
    <w:rsid w:val="002006E2"/>
    <w:rsid w:val="002038D4"/>
    <w:rsid w:val="002430FC"/>
    <w:rsid w:val="002451D2"/>
    <w:rsid w:val="002479B2"/>
    <w:rsid w:val="00260FE9"/>
    <w:rsid w:val="00271EE1"/>
    <w:rsid w:val="00297561"/>
    <w:rsid w:val="002A18E7"/>
    <w:rsid w:val="002C2B0C"/>
    <w:rsid w:val="002C5EB3"/>
    <w:rsid w:val="002D043E"/>
    <w:rsid w:val="002D7E93"/>
    <w:rsid w:val="002E3092"/>
    <w:rsid w:val="00311F92"/>
    <w:rsid w:val="00387801"/>
    <w:rsid w:val="003913FA"/>
    <w:rsid w:val="00394897"/>
    <w:rsid w:val="003961F3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4CBF"/>
    <w:rsid w:val="004F6794"/>
    <w:rsid w:val="0050701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16E1F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C541A"/>
    <w:rsid w:val="007F01C9"/>
    <w:rsid w:val="007F2C93"/>
    <w:rsid w:val="00805058"/>
    <w:rsid w:val="008152F9"/>
    <w:rsid w:val="00827037"/>
    <w:rsid w:val="00893437"/>
    <w:rsid w:val="008A3793"/>
    <w:rsid w:val="008A6BFF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C10EC"/>
    <w:rsid w:val="009D5FB3"/>
    <w:rsid w:val="009D6232"/>
    <w:rsid w:val="009F34C5"/>
    <w:rsid w:val="00A020B9"/>
    <w:rsid w:val="00A112B3"/>
    <w:rsid w:val="00A378B0"/>
    <w:rsid w:val="00A5044E"/>
    <w:rsid w:val="00A577AF"/>
    <w:rsid w:val="00A75C11"/>
    <w:rsid w:val="00A805BF"/>
    <w:rsid w:val="00A96091"/>
    <w:rsid w:val="00AA7BC3"/>
    <w:rsid w:val="00B27DE6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6520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90844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2B6F0956-452D-754C-B890-11311707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</w:pPr>
  </w:style>
  <w:style w:type="paragraph" w:customStyle="1" w:styleId="Remarque">
    <w:name w:val="Remarque"/>
    <w:basedOn w:val="Normal"/>
    <w:link w:val="RemarqueCar"/>
    <w:rsid w:val="006A3AA3"/>
    <w:pPr>
      <w:suppressAutoHyphens/>
      <w:spacing w:after="80" w:line="276" w:lineRule="auto"/>
      <w:ind w:firstLine="567"/>
      <w:jc w:val="both"/>
    </w:pPr>
    <w:rPr>
      <w:rFonts w:ascii="Lucida Calligraphy" w:eastAsia="MS Mincho" w:hAnsi="Lucida Calligraphy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">
    <w:name w:val="_"/>
    <w:basedOn w:val="Policepardfaut"/>
    <w:rsid w:val="00F90844"/>
  </w:style>
  <w:style w:type="character" w:styleId="Mentionnonrsolue">
    <w:name w:val="Unresolved Mention"/>
    <w:basedOn w:val="Policepardfaut"/>
    <w:uiPriority w:val="99"/>
    <w:rsid w:val="00F9084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17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51C92D-F475-FD49-B3F7-C83C987F92C5}"/>
      </w:docPartPr>
      <w:docPartBody>
        <w:p w:rsidR="00000000" w:rsidRDefault="00256C5B">
          <w:r w:rsidRPr="008A2ABD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B"/>
    <w:rsid w:val="00256C5B"/>
    <w:rsid w:val="00C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56C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BC3FB-D878-474E-BCA2-4F801F82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2020-04-25T13:06:00Z</cp:lastPrinted>
  <dcterms:created xsi:type="dcterms:W3CDTF">2020-04-25T13:06:00Z</dcterms:created>
  <dcterms:modified xsi:type="dcterms:W3CDTF">2020-04-25T13:06:00Z</dcterms:modified>
</cp:coreProperties>
</file>