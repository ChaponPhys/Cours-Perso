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BD" w:rsidRDefault="00010CBD" w:rsidP="009B26A3">
      <w:pPr>
        <w:pStyle w:val="Titre2"/>
        <w:ind w:right="-143"/>
      </w:pPr>
      <w:bookmarkStart w:id="0" w:name="_GoBack"/>
      <w:bookmarkEnd w:id="0"/>
    </w:p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010CBD" w:rsidRPr="000A1D3E" w:rsidTr="00E114F2">
        <w:trPr>
          <w:trHeight w:val="370"/>
        </w:trPr>
        <w:tc>
          <w:tcPr>
            <w:tcW w:w="4111" w:type="dxa"/>
            <w:vAlign w:val="center"/>
          </w:tcPr>
          <w:p w:rsidR="00010CBD" w:rsidRPr="000A1D3E" w:rsidRDefault="00010CBD" w:rsidP="00E114F2">
            <w:pPr>
              <w:pStyle w:val="Titre1"/>
              <w:outlineLvl w:val="0"/>
            </w:pPr>
            <w:r w:rsidRPr="000A1D3E">
              <w:t>Thème : Mouvements et interactions</w:t>
            </w:r>
          </w:p>
        </w:tc>
        <w:tc>
          <w:tcPr>
            <w:tcW w:w="6663" w:type="dxa"/>
            <w:vAlign w:val="center"/>
          </w:tcPr>
          <w:p w:rsidR="00010CBD" w:rsidRPr="000A1D3E" w:rsidRDefault="00010CBD" w:rsidP="00E114F2">
            <w:pPr>
              <w:pStyle w:val="Titre1"/>
              <w:outlineLvl w:val="0"/>
            </w:pPr>
            <w:r w:rsidRPr="000A1D3E">
              <w:t>P6 : description d’un mouvement</w:t>
            </w:r>
          </w:p>
        </w:tc>
      </w:tr>
      <w:tr w:rsidR="00010CBD" w:rsidRPr="000A1D3E" w:rsidTr="00E114F2">
        <w:tc>
          <w:tcPr>
            <w:tcW w:w="10774" w:type="dxa"/>
            <w:gridSpan w:val="2"/>
            <w:vAlign w:val="center"/>
          </w:tcPr>
          <w:p w:rsidR="00010CBD" w:rsidRPr="000A1D3E" w:rsidRDefault="00010CBD" w:rsidP="00E114F2">
            <w:pPr>
              <w:pStyle w:val="Titre1"/>
              <w:outlineLvl w:val="0"/>
            </w:pPr>
            <w:r w:rsidRPr="000A1D3E">
              <w:t xml:space="preserve">Activité </w:t>
            </w:r>
            <w:r>
              <w:t>2</w:t>
            </w:r>
            <w:r w:rsidRPr="000A1D3E">
              <w:t xml:space="preserve"> : </w:t>
            </w:r>
            <w:r>
              <w:t>A trottinette</w:t>
            </w:r>
            <w:r>
              <w:t xml:space="preserve"> (durée indicative : 1h)</w:t>
            </w:r>
          </w:p>
        </w:tc>
      </w:tr>
    </w:tbl>
    <w:p w:rsidR="009B26A3" w:rsidRDefault="00010CBD" w:rsidP="009B26A3">
      <w:r>
        <w:t>Objectif : -représenter des vecteurs vitesse</w:t>
      </w:r>
    </w:p>
    <w:p w:rsidR="00010CBD" w:rsidRDefault="00010CBD" w:rsidP="009B26A3">
      <w:r>
        <w:t>-dire si un mouvement est rectiligne uniforme ou non-uniforme</w:t>
      </w:r>
    </w:p>
    <w:p w:rsidR="00010CBD" w:rsidRDefault="00010CBD" w:rsidP="00801B55">
      <w:pPr>
        <w:pStyle w:val="Titre2"/>
      </w:pPr>
    </w:p>
    <w:p w:rsidR="00010CBD" w:rsidRDefault="00FA2D7B" w:rsidP="00801B55">
      <w:pPr>
        <w:pStyle w:val="Titre2"/>
      </w:pPr>
      <w:r>
        <w:t xml:space="preserve">Document 1 : vecteur vitesse d’un point </w:t>
      </w:r>
    </w:p>
    <w:p w:rsidR="00FA2D7B" w:rsidRDefault="00DA1E4C" w:rsidP="009B26A3">
      <w:r>
        <w:rPr>
          <w:noProof/>
        </w:rPr>
        <w:drawing>
          <wp:inline distT="0" distB="0" distL="0" distR="0">
            <wp:extent cx="5943600" cy="1445786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3-17 à 11.36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67" cy="14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1" w:rsidRPr="00FC3EB1" w:rsidRDefault="00FC3EB1" w:rsidP="009B26A3">
      <w:pPr>
        <w:rPr>
          <w:color w:val="FF2F92"/>
        </w:rPr>
      </w:pPr>
      <w:r w:rsidRPr="00FC3EB1">
        <w:rPr>
          <w:color w:val="FF2F92"/>
        </w:rPr>
        <w:t>* objet dont on étudie le mouvement</w:t>
      </w:r>
    </w:p>
    <w:p w:rsidR="00010CBD" w:rsidRDefault="00DA1E4C" w:rsidP="009B26A3">
      <w:r w:rsidRPr="00801B55">
        <w:rPr>
          <w:rStyle w:val="Titre2Car"/>
        </w:rPr>
        <w:t xml:space="preserve">Document 2 : </w:t>
      </w:r>
      <w:r w:rsidR="00E556EE" w:rsidRPr="00801B55">
        <w:rPr>
          <w:rStyle w:val="Titre2Car"/>
        </w:rPr>
        <w:t xml:space="preserve">chronophotographie d’un point du guidon d’une </w:t>
      </w:r>
      <w:r w:rsidR="00801B55" w:rsidRPr="00801B55">
        <w:rPr>
          <w:rStyle w:val="Titre2Car"/>
        </w:rPr>
        <w:t>trottinette</w:t>
      </w:r>
      <w:r w:rsidR="00E556EE">
        <w:t xml:space="preserve"> </w:t>
      </w:r>
      <w:r>
        <w:rPr>
          <w:noProof/>
        </w:rPr>
        <w:drawing>
          <wp:inline distT="0" distB="0" distL="0" distR="0">
            <wp:extent cx="6750685" cy="530860"/>
            <wp:effectExtent l="0" t="0" r="571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17 à 11.38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50685" cy="1070610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3-17 à 11.37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4C" w:rsidRDefault="00DA1E4C" w:rsidP="009B26A3">
      <w:r>
        <w:t>Distances sur le schéma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  <w:gridCol w:w="1770"/>
      </w:tblGrid>
      <w:tr w:rsidR="001C63B6" w:rsidTr="001C63B6"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segment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1</w:t>
            </w:r>
            <w:r>
              <w:t>M</w:t>
            </w:r>
            <w:r w:rsidRPr="001C63B6">
              <w:rPr>
                <w:vertAlign w:val="subscript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2</w:t>
            </w:r>
            <w:r>
              <w:t>M</w:t>
            </w:r>
            <w:r w:rsidRPr="001C63B6">
              <w:rPr>
                <w:vertAlign w:val="subscript"/>
              </w:rPr>
              <w:t>3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3</w:t>
            </w:r>
            <w:r>
              <w:t>M</w:t>
            </w:r>
            <w:r w:rsidRPr="001C63B6">
              <w:rPr>
                <w:vertAlign w:val="subscript"/>
              </w:rPr>
              <w:t>4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4</w:t>
            </w:r>
            <w:r>
              <w:t>M</w:t>
            </w:r>
            <w:r w:rsidRPr="001C63B6">
              <w:rPr>
                <w:vertAlign w:val="subscript"/>
              </w:rPr>
              <w:t>5</w:t>
            </w:r>
          </w:p>
        </w:tc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M</w:t>
            </w:r>
            <w:r w:rsidRPr="001C63B6">
              <w:rPr>
                <w:vertAlign w:val="subscript"/>
              </w:rPr>
              <w:t>5</w:t>
            </w:r>
            <w:r>
              <w:t>M</w:t>
            </w:r>
            <w:r w:rsidRPr="001C63B6">
              <w:rPr>
                <w:vertAlign w:val="subscript"/>
              </w:rPr>
              <w:t>6</w:t>
            </w:r>
          </w:p>
        </w:tc>
      </w:tr>
      <w:tr w:rsidR="001C63B6" w:rsidTr="001C63B6"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>Distance schéma</w:t>
            </w:r>
          </w:p>
        </w:tc>
        <w:tc>
          <w:tcPr>
            <w:tcW w:w="1770" w:type="dxa"/>
          </w:tcPr>
          <w:p w:rsidR="001C63B6" w:rsidRDefault="001C63B6" w:rsidP="009B26A3">
            <w:r>
              <w:t>0,8</w:t>
            </w:r>
          </w:p>
        </w:tc>
        <w:tc>
          <w:tcPr>
            <w:tcW w:w="1770" w:type="dxa"/>
          </w:tcPr>
          <w:p w:rsidR="001C63B6" w:rsidRDefault="001C63B6" w:rsidP="009B26A3">
            <w:r>
              <w:t>1,1</w:t>
            </w:r>
          </w:p>
        </w:tc>
        <w:tc>
          <w:tcPr>
            <w:tcW w:w="1770" w:type="dxa"/>
          </w:tcPr>
          <w:p w:rsidR="001C63B6" w:rsidRDefault="001C63B6" w:rsidP="009B26A3">
            <w:r>
              <w:t>1,3</w:t>
            </w:r>
          </w:p>
        </w:tc>
        <w:tc>
          <w:tcPr>
            <w:tcW w:w="1770" w:type="dxa"/>
          </w:tcPr>
          <w:p w:rsidR="001C63B6" w:rsidRDefault="001C63B6" w:rsidP="009B26A3">
            <w:r>
              <w:t>1,4</w:t>
            </w:r>
          </w:p>
        </w:tc>
        <w:tc>
          <w:tcPr>
            <w:tcW w:w="1770" w:type="dxa"/>
          </w:tcPr>
          <w:p w:rsidR="001C63B6" w:rsidRDefault="001C63B6" w:rsidP="009B26A3">
            <w:r>
              <w:t>1,6</w:t>
            </w:r>
          </w:p>
        </w:tc>
      </w:tr>
      <w:tr w:rsidR="001C63B6" w:rsidTr="001C63B6">
        <w:tc>
          <w:tcPr>
            <w:tcW w:w="1770" w:type="dxa"/>
            <w:shd w:val="clear" w:color="auto" w:fill="A6A6A6" w:themeFill="background1" w:themeFillShade="A6"/>
          </w:tcPr>
          <w:p w:rsidR="001C63B6" w:rsidRDefault="001C63B6" w:rsidP="009B26A3">
            <w:r>
              <w:t xml:space="preserve">Distance vraie vie </w:t>
            </w:r>
          </w:p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  <w:tc>
          <w:tcPr>
            <w:tcW w:w="1770" w:type="dxa"/>
          </w:tcPr>
          <w:p w:rsidR="001C63B6" w:rsidRDefault="001C63B6" w:rsidP="009B26A3"/>
        </w:tc>
      </w:tr>
    </w:tbl>
    <w:p w:rsidR="00E556EE" w:rsidRDefault="00E556EE" w:rsidP="00E556EE">
      <w:pPr>
        <w:pStyle w:val="Titre2"/>
      </w:pPr>
    </w:p>
    <w:p w:rsidR="00DA1E4C" w:rsidRDefault="00E556EE" w:rsidP="00E556EE">
      <w:pPr>
        <w:pStyle w:val="Titre2"/>
      </w:pPr>
      <w:r>
        <w:t>Document 3 : méthode de tracé d’un vecteur vitesse d’un point</w:t>
      </w:r>
    </w:p>
    <w:p w:rsidR="00FC3EB1" w:rsidRPr="00FC3EB1" w:rsidRDefault="00FC3EB1" w:rsidP="00FC3EB1">
      <w:r>
        <w:t>Vidéo disponible en tapant : hatier-clic.fr/pc262</w:t>
      </w:r>
    </w:p>
    <w:p w:rsidR="00E556EE" w:rsidRDefault="00E556EE" w:rsidP="009B26A3"/>
    <w:p w:rsidR="00E556EE" w:rsidRDefault="00E556EE" w:rsidP="009B26A3"/>
    <w:p w:rsidR="00E556EE" w:rsidRDefault="00FC3EB1" w:rsidP="009B26A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C7CD35">
            <wp:simplePos x="0" y="0"/>
            <wp:positionH relativeFrom="column">
              <wp:posOffset>5232400</wp:posOffset>
            </wp:positionH>
            <wp:positionV relativeFrom="paragraph">
              <wp:posOffset>448945</wp:posOffset>
            </wp:positionV>
            <wp:extent cx="1061302" cy="1290320"/>
            <wp:effectExtent l="0" t="0" r="5715" b="508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3-17 à 11.42.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302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56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1394460</wp:posOffset>
                </wp:positionV>
                <wp:extent cx="2296160" cy="772160"/>
                <wp:effectExtent l="0" t="0" r="2540" b="254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7721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3EB1" w:rsidRDefault="00FC3EB1" w:rsidP="00FC3EB1">
                            <w:pPr>
                              <w:rPr>
                                <w:noProof/>
                              </w:rPr>
                            </w:pPr>
                            <w:r w:rsidRPr="00E556E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FC3EB1" w:rsidRDefault="00FC3EB1" w:rsidP="00FC3EB1">
                            <w:pPr>
                              <w:ind w:firstLine="708"/>
                              <w:rPr>
                                <w:noProof/>
                              </w:rPr>
                            </w:pPr>
                            <w:r>
                              <w:t>(lire  j</w:t>
                            </w:r>
                            <w:r>
                              <w:t>usqu’à 3min30)</w:t>
                            </w:r>
                            <w:r w:rsidRPr="00E556E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FC3EB1" w:rsidRDefault="00FC3EB1" w:rsidP="00FC3E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6" o:spid="_x0000_s1026" style="position:absolute;margin-left:344.55pt;margin-top:109.8pt;width:180.8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" fillcolor="white [3201]" stroked="f" strokeweight="2pt">
                <v:textbox>
                  <w:txbxContent>
                    <w:p w:rsidR="00FC3EB1" w:rsidRDefault="00FC3EB1" w:rsidP="00FC3EB1">
                      <w:pPr>
                        <w:rPr>
                          <w:noProof/>
                        </w:rPr>
                      </w:pPr>
                      <w:r w:rsidRPr="00E556EE">
                        <w:rPr>
                          <w:noProof/>
                        </w:rPr>
                        <w:t xml:space="preserve"> </w:t>
                      </w:r>
                    </w:p>
                    <w:p w:rsidR="00FC3EB1" w:rsidRDefault="00FC3EB1" w:rsidP="00FC3EB1">
                      <w:pPr>
                        <w:ind w:firstLine="708"/>
                        <w:rPr>
                          <w:noProof/>
                        </w:rPr>
                      </w:pPr>
                      <w:r>
                        <w:t>(lire  j</w:t>
                      </w:r>
                      <w:r>
                        <w:t>usqu’à 3min30)</w:t>
                      </w:r>
                      <w:r w:rsidRPr="00E556EE">
                        <w:rPr>
                          <w:noProof/>
                        </w:rPr>
                        <w:t xml:space="preserve"> </w:t>
                      </w:r>
                    </w:p>
                    <w:p w:rsidR="00FC3EB1" w:rsidRDefault="00FC3EB1" w:rsidP="00FC3EB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556EE">
        <w:rPr>
          <w:noProof/>
        </w:rPr>
        <w:drawing>
          <wp:inline distT="0" distB="0" distL="0" distR="0">
            <wp:extent cx="6750685" cy="216408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17 à 11.43.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EE" w:rsidRPr="009B26A3" w:rsidRDefault="00E556EE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E556EE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>Quel est le système étudié ?</w:t>
            </w:r>
          </w:p>
          <w:p w:rsidR="00E556EE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>Quel est le référentiel d’étude ?</w:t>
            </w:r>
          </w:p>
          <w:p w:rsidR="00E556EE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>Quelles sont les caractéristiques d’un vecteur vitesse ?</w:t>
            </w:r>
            <w:r w:rsidR="00CA6E31">
              <w:t xml:space="preserve"> </w:t>
            </w:r>
            <w:r w:rsidR="00CA6E31" w:rsidRPr="00CA6E31">
              <w:rPr>
                <w:b/>
              </w:rPr>
              <w:t>(doc3)</w:t>
            </w:r>
          </w:p>
          <w:p w:rsidR="00E556EE" w:rsidRDefault="00E556EE" w:rsidP="00FC3EB1">
            <w:pPr>
              <w:pStyle w:val="Paragraphedeliste"/>
              <w:numPr>
                <w:ilvl w:val="0"/>
                <w:numId w:val="29"/>
              </w:numPr>
            </w:pPr>
            <w:r>
              <w:t xml:space="preserve">Sur votre cahier, recopier les positions successives du point M. </w:t>
            </w:r>
            <w:r w:rsidR="00CA6E31" w:rsidRPr="00CA6E31">
              <w:rPr>
                <w:b/>
              </w:rPr>
              <w:t>(doc2)</w:t>
            </w:r>
          </w:p>
          <w:p w:rsidR="001C63B6" w:rsidRDefault="001C63B6" w:rsidP="00FC3EB1">
            <w:pPr>
              <w:pStyle w:val="Paragraphedeliste"/>
              <w:numPr>
                <w:ilvl w:val="0"/>
                <w:numId w:val="29"/>
              </w:numPr>
            </w:pPr>
            <w:r>
              <w:t xml:space="preserve">Sur votre cahier, compléter le tableau du document 2. </w:t>
            </w:r>
          </w:p>
          <w:p w:rsidR="00E556EE" w:rsidRDefault="00E556EE" w:rsidP="00FC3EB1">
            <w:pPr>
              <w:pStyle w:val="Paragraphedeliste"/>
              <w:numPr>
                <w:ilvl w:val="0"/>
                <w:numId w:val="29"/>
              </w:numPr>
            </w:pPr>
            <w:proofErr w:type="spellStart"/>
            <w:r>
              <w:t>S</w:t>
            </w:r>
            <w:proofErr w:type="spellEnd"/>
            <w:r>
              <w:t>ur ce schéma</w:t>
            </w:r>
            <w:r w:rsidR="00801B55" w:rsidRPr="00FC3EB1">
              <w:rPr>
                <w:b/>
              </w:rPr>
              <w:t>, grâce aux documents 2 et 3</w:t>
            </w:r>
            <w:r w:rsidR="00801B55">
              <w:t xml:space="preserve"> </w:t>
            </w:r>
            <w:r>
              <w:t>:</w:t>
            </w:r>
          </w:p>
          <w:p w:rsidR="00FC3EB1" w:rsidRDefault="00801B55" w:rsidP="00FC3EB1">
            <w:pPr>
              <w:pStyle w:val="Paragraphedeliste"/>
            </w:pPr>
            <w:r>
              <w:t xml:space="preserve">Tracer les vecteurs vitesses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v2</m:t>
                  </m:r>
                </m:e>
              </m:acc>
            </m:oMath>
            <w: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v5 </m:t>
                  </m:r>
                </m:e>
              </m:acc>
            </m:oMath>
            <w:r w:rsidR="00FC3EB1">
              <w:t>, vecteurs vitesses du point M aux positions 2 et 5.</w:t>
            </w:r>
          </w:p>
          <w:p w:rsidR="00E556EE" w:rsidRDefault="00FC3EB1" w:rsidP="00FC3EB1">
            <w:pPr>
              <w:pStyle w:val="Paragraphedeliste"/>
              <w:numPr>
                <w:ilvl w:val="0"/>
                <w:numId w:val="29"/>
              </w:numPr>
            </w:pPr>
            <w:r>
              <w:t>Comparer, pour ces positions, la direction, le sens et la norme de ces vecteurs vitesse.</w:t>
            </w:r>
          </w:p>
          <w:p w:rsidR="00FC3EB1" w:rsidRDefault="00FC3EB1" w:rsidP="00FC3EB1">
            <w:pPr>
              <w:pStyle w:val="Paragraphedeliste"/>
              <w:numPr>
                <w:ilvl w:val="0"/>
                <w:numId w:val="29"/>
              </w:numPr>
            </w:pPr>
            <w:r>
              <w:t>En justifiant la réponse, dire si :</w:t>
            </w:r>
          </w:p>
          <w:p w:rsidR="00FC3EB1" w:rsidRDefault="00FC3EB1" w:rsidP="00FC3EB1">
            <w:pPr>
              <w:pStyle w:val="Paragraphedeliste"/>
            </w:pPr>
            <w:r>
              <w:t>-le mouvement est rectiligne uniforme</w:t>
            </w:r>
            <w:r w:rsidR="00CA6E31">
              <w:t> ;</w:t>
            </w:r>
          </w:p>
          <w:p w:rsidR="00FC3EB1" w:rsidRDefault="00FC3EB1" w:rsidP="00FC3EB1">
            <w:pPr>
              <w:pStyle w:val="Paragraphedeliste"/>
            </w:pPr>
            <w:r>
              <w:t>-le mouvement est rectiligne mais pas uniforme</w:t>
            </w:r>
            <w:r w:rsidR="00CA6E31">
              <w:t> ;</w:t>
            </w:r>
          </w:p>
          <w:p w:rsidR="00FC3EB1" w:rsidRPr="00E556EE" w:rsidRDefault="00FC3EB1" w:rsidP="00FC3EB1">
            <w:pPr>
              <w:pStyle w:val="Paragraphedeliste"/>
            </w:pPr>
            <w:r>
              <w:t xml:space="preserve">-le mouvement n’est ni rectiligne ni uniforme. 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3"/>
      <w:footerReference w:type="default" r:id="rId14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D73" w:rsidRDefault="00781D73" w:rsidP="00A5044E">
      <w:pPr>
        <w:spacing w:after="0"/>
      </w:pPr>
      <w:r>
        <w:separator/>
      </w:r>
    </w:p>
  </w:endnote>
  <w:endnote w:type="continuationSeparator" w:id="0">
    <w:p w:rsidR="00781D73" w:rsidRDefault="00781D73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D73" w:rsidRDefault="00781D73" w:rsidP="00A5044E">
      <w:pPr>
        <w:spacing w:after="0"/>
      </w:pPr>
      <w:r>
        <w:separator/>
      </w:r>
    </w:p>
  </w:footnote>
  <w:footnote w:type="continuationSeparator" w:id="0">
    <w:p w:rsidR="00781D73" w:rsidRDefault="00781D73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010CBD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EDF0676"/>
    <w:multiLevelType w:val="hybridMultilevel"/>
    <w:tmpl w:val="01AC97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2F8258F9"/>
    <w:multiLevelType w:val="hybridMultilevel"/>
    <w:tmpl w:val="9F2A79C0"/>
    <w:lvl w:ilvl="0" w:tplc="2624BAD8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31B0E"/>
    <w:multiLevelType w:val="hybridMultilevel"/>
    <w:tmpl w:val="DC1011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4"/>
  </w:num>
  <w:num w:numId="4">
    <w:abstractNumId w:val="2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28"/>
  </w:num>
  <w:num w:numId="11">
    <w:abstractNumId w:val="20"/>
  </w:num>
  <w:num w:numId="12">
    <w:abstractNumId w:val="24"/>
  </w:num>
  <w:num w:numId="13">
    <w:abstractNumId w:val="13"/>
  </w:num>
  <w:num w:numId="14">
    <w:abstractNumId w:val="18"/>
  </w:num>
  <w:num w:numId="15">
    <w:abstractNumId w:val="9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26"/>
  </w:num>
  <w:num w:numId="21">
    <w:abstractNumId w:val="21"/>
  </w:num>
  <w:num w:numId="22">
    <w:abstractNumId w:val="4"/>
  </w:num>
  <w:num w:numId="23">
    <w:abstractNumId w:val="15"/>
  </w:num>
  <w:num w:numId="24">
    <w:abstractNumId w:val="11"/>
  </w:num>
  <w:num w:numId="25">
    <w:abstractNumId w:val="27"/>
  </w:num>
  <w:num w:numId="26">
    <w:abstractNumId w:val="19"/>
  </w:num>
  <w:num w:numId="27">
    <w:abstractNumId w:val="12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BD"/>
    <w:rsid w:val="00010CBD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3BCC"/>
    <w:rsid w:val="001C63B6"/>
    <w:rsid w:val="002006E2"/>
    <w:rsid w:val="00234C01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0794B"/>
    <w:rsid w:val="00311F92"/>
    <w:rsid w:val="003913FA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81D73"/>
    <w:rsid w:val="007A751A"/>
    <w:rsid w:val="007B5992"/>
    <w:rsid w:val="007F01C9"/>
    <w:rsid w:val="007F2C93"/>
    <w:rsid w:val="00801B55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2358D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A6E31"/>
    <w:rsid w:val="00CB5BF9"/>
    <w:rsid w:val="00CD3963"/>
    <w:rsid w:val="00D067C5"/>
    <w:rsid w:val="00D31BDD"/>
    <w:rsid w:val="00D34771"/>
    <w:rsid w:val="00D747A1"/>
    <w:rsid w:val="00D93C76"/>
    <w:rsid w:val="00DA1E4C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556EE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2D7B"/>
    <w:rsid w:val="00FA7B8C"/>
    <w:rsid w:val="00FC3EB1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B92B385E-91B5-4C41-A889-E6001000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0BBF-86A0-5F44-9DA2-F3FA4573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SECONDE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2020-03-17T11:00:00Z</cp:lastPrinted>
  <dcterms:created xsi:type="dcterms:W3CDTF">2020-03-17T11:00:00Z</dcterms:created>
  <dcterms:modified xsi:type="dcterms:W3CDTF">2020-03-17T13:55:00Z</dcterms:modified>
</cp:coreProperties>
</file>