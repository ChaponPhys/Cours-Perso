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024255" w:rsidTr="00CC43C4">
        <w:trPr>
          <w:trHeight w:val="370"/>
        </w:trPr>
        <w:tc>
          <w:tcPr>
            <w:tcW w:w="4111" w:type="dxa"/>
            <w:vAlign w:val="center"/>
          </w:tcPr>
          <w:p w:rsidR="00024255" w:rsidRPr="00572D04" w:rsidRDefault="00024255" w:rsidP="00CC43C4">
            <w:pPr>
              <w:pStyle w:val="Titre1"/>
              <w:outlineLvl w:val="0"/>
            </w:pPr>
            <w:r>
              <w:t>Thème : Constitution et transformations de la matière</w:t>
            </w:r>
          </w:p>
        </w:tc>
        <w:tc>
          <w:tcPr>
            <w:tcW w:w="6663" w:type="dxa"/>
            <w:vAlign w:val="center"/>
          </w:tcPr>
          <w:p w:rsidR="00024255" w:rsidRDefault="00024255" w:rsidP="00CC43C4">
            <w:pPr>
              <w:pStyle w:val="Titre1"/>
              <w:spacing w:before="0"/>
              <w:ind w:left="720"/>
              <w:outlineLvl w:val="0"/>
            </w:pPr>
            <w:r>
              <w:t>P9 : Transformations nucléaires</w:t>
            </w:r>
          </w:p>
        </w:tc>
      </w:tr>
      <w:tr w:rsidR="00024255" w:rsidRPr="00246BA0" w:rsidTr="00CC43C4">
        <w:tc>
          <w:tcPr>
            <w:tcW w:w="10774" w:type="dxa"/>
            <w:gridSpan w:val="2"/>
            <w:vAlign w:val="center"/>
          </w:tcPr>
          <w:p w:rsidR="00024255" w:rsidRPr="008B7CCD" w:rsidRDefault="00024255" w:rsidP="00CC43C4">
            <w:pPr>
              <w:pStyle w:val="Titre1"/>
              <w:spacing w:before="0"/>
              <w:outlineLvl w:val="0"/>
              <w:rPr>
                <w:lang w:val="en-US"/>
              </w:rPr>
            </w:pPr>
            <w:proofErr w:type="spellStart"/>
            <w:r w:rsidRPr="008B7CCD">
              <w:rPr>
                <w:lang w:val="en-US"/>
              </w:rPr>
              <w:t>Activit</w:t>
            </w:r>
            <w:r>
              <w:rPr>
                <w:lang w:val="en-US"/>
              </w:rPr>
              <w:t>é</w:t>
            </w:r>
            <w:proofErr w:type="spellEnd"/>
            <w:r>
              <w:rPr>
                <w:lang w:val="en-US"/>
              </w:rPr>
              <w:t xml:space="preserve"> 1</w:t>
            </w:r>
            <w:r w:rsidRPr="008B7CCD">
              <w:rPr>
                <w:lang w:val="en-US"/>
              </w:rPr>
              <w:t xml:space="preserve"> : </w:t>
            </w:r>
            <w:r>
              <w:rPr>
                <w:lang w:val="en-US"/>
              </w:rPr>
              <w:t>Fission et fusion</w:t>
            </w:r>
          </w:p>
        </w:tc>
      </w:tr>
    </w:tbl>
    <w:p w:rsidR="009B26A3" w:rsidRDefault="009B26A3" w:rsidP="0062193D"/>
    <w:p w:rsidR="0062193D" w:rsidRDefault="007E6B83" w:rsidP="0062193D">
      <w:pPr>
        <w:rPr>
          <w:rFonts w:ascii="Times New Roman" w:hAnsi="Times New Roman"/>
        </w:rPr>
      </w:pPr>
      <w:r>
        <w:t>Objectif</w:t>
      </w:r>
      <w:r w:rsidR="0062193D">
        <w:t>s</w:t>
      </w:r>
      <w:r>
        <w:t xml:space="preserve"> : </w:t>
      </w:r>
      <w:r w:rsidR="0062193D">
        <w:rPr>
          <w:rFonts w:cs="Arial"/>
        </w:rPr>
        <w:t>Relier l’</w:t>
      </w:r>
      <w:proofErr w:type="spellStart"/>
      <w:r w:rsidR="0062193D">
        <w:rPr>
          <w:rFonts w:cs="Arial"/>
        </w:rPr>
        <w:t>énergie</w:t>
      </w:r>
      <w:proofErr w:type="spellEnd"/>
      <w:r w:rsidR="0062193D">
        <w:rPr>
          <w:rFonts w:cs="Arial"/>
        </w:rPr>
        <w:t xml:space="preserve"> convertie dans le Soleil et dans une centrale </w:t>
      </w:r>
      <w:proofErr w:type="spellStart"/>
      <w:r w:rsidR="0062193D">
        <w:rPr>
          <w:rFonts w:cs="Arial"/>
        </w:rPr>
        <w:t>nucléaire</w:t>
      </w:r>
      <w:proofErr w:type="spellEnd"/>
      <w:r w:rsidR="0062193D">
        <w:rPr>
          <w:rFonts w:cs="Arial"/>
        </w:rPr>
        <w:t xml:space="preserve"> à des </w:t>
      </w:r>
      <w:proofErr w:type="spellStart"/>
      <w:r w:rsidR="0062193D">
        <w:rPr>
          <w:rFonts w:cs="Arial"/>
        </w:rPr>
        <w:t>réactions</w:t>
      </w:r>
      <w:proofErr w:type="spellEnd"/>
      <w:r w:rsidR="0062193D">
        <w:rPr>
          <w:rFonts w:cs="Arial"/>
        </w:rPr>
        <w:t xml:space="preserve"> </w:t>
      </w:r>
      <w:proofErr w:type="spellStart"/>
      <w:r w:rsidR="0062193D">
        <w:rPr>
          <w:rFonts w:cs="Arial"/>
        </w:rPr>
        <w:t>nucléaires</w:t>
      </w:r>
      <w:proofErr w:type="spellEnd"/>
      <w:r w:rsidR="0062193D">
        <w:rPr>
          <w:rFonts w:cs="Arial"/>
        </w:rPr>
        <w:t xml:space="preserve">. </w:t>
      </w:r>
    </w:p>
    <w:p w:rsidR="0062193D" w:rsidRDefault="0062193D" w:rsidP="0062193D">
      <w:r>
        <w:rPr>
          <w:rFonts w:cs="Arial"/>
        </w:rPr>
        <w:t xml:space="preserve">Identifier la nature physique, chimique ou </w:t>
      </w:r>
      <w:proofErr w:type="spellStart"/>
      <w:r>
        <w:rPr>
          <w:rFonts w:cs="Arial"/>
        </w:rPr>
        <w:t>nucléaire</w:t>
      </w:r>
      <w:proofErr w:type="spellEnd"/>
      <w:r>
        <w:rPr>
          <w:rFonts w:cs="Arial"/>
        </w:rPr>
        <w:t xml:space="preserve"> d’une transformation à partir de sa description ou d’une </w:t>
      </w:r>
      <w:proofErr w:type="spellStart"/>
      <w:r>
        <w:rPr>
          <w:rFonts w:cs="Arial"/>
        </w:rPr>
        <w:t>écriture</w:t>
      </w:r>
      <w:proofErr w:type="spellEnd"/>
      <w:r>
        <w:rPr>
          <w:rFonts w:cs="Arial"/>
        </w:rPr>
        <w:t xml:space="preserve"> symbolique </w:t>
      </w:r>
      <w:proofErr w:type="spellStart"/>
      <w:r>
        <w:rPr>
          <w:rFonts w:cs="Arial"/>
        </w:rPr>
        <w:t>modélisant</w:t>
      </w:r>
      <w:proofErr w:type="spellEnd"/>
      <w:r>
        <w:rPr>
          <w:rFonts w:cs="Arial"/>
        </w:rPr>
        <w:t xml:space="preserve"> la transformation. </w:t>
      </w:r>
    </w:p>
    <w:p w:rsidR="00F0194D" w:rsidRDefault="00F0194D" w:rsidP="009B26A3"/>
    <w:tbl>
      <w:tblPr>
        <w:tblStyle w:val="Grilledutableau"/>
        <w:tblW w:w="10911" w:type="dxa"/>
        <w:tblLook w:val="04A0" w:firstRow="1" w:lastRow="0" w:firstColumn="1" w:lastColumn="0" w:noHBand="0" w:noVBand="1"/>
      </w:tblPr>
      <w:tblGrid>
        <w:gridCol w:w="1892"/>
        <w:gridCol w:w="1032"/>
        <w:gridCol w:w="1231"/>
        <w:gridCol w:w="1150"/>
        <w:gridCol w:w="1170"/>
        <w:gridCol w:w="1107"/>
        <w:gridCol w:w="1107"/>
        <w:gridCol w:w="1111"/>
        <w:gridCol w:w="1111"/>
      </w:tblGrid>
      <w:tr w:rsidR="00F0194D" w:rsidTr="00CC43C4">
        <w:tc>
          <w:tcPr>
            <w:tcW w:w="1892" w:type="dxa"/>
            <w:shd w:val="clear" w:color="auto" w:fill="808080" w:themeFill="background1" w:themeFillShade="80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Noyau/</w:t>
            </w:r>
            <w:proofErr w:type="spellStart"/>
            <w:r>
              <w:rPr>
                <w:lang w:val="en-US"/>
              </w:rPr>
              <w:t>particule</w:t>
            </w:r>
            <w:proofErr w:type="spellEnd"/>
          </w:p>
        </w:tc>
        <w:tc>
          <w:tcPr>
            <w:tcW w:w="1032" w:type="dxa"/>
          </w:tcPr>
          <w:p w:rsidR="00F0194D" w:rsidRDefault="00F0194D" w:rsidP="00CC4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Baryum</w:t>
            </w:r>
            <w:proofErr w:type="spellEnd"/>
          </w:p>
        </w:tc>
        <w:tc>
          <w:tcPr>
            <w:tcW w:w="1231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Deuterium</w:t>
            </w:r>
          </w:p>
        </w:tc>
        <w:tc>
          <w:tcPr>
            <w:tcW w:w="1150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 xml:space="preserve">Helium </w:t>
            </w:r>
          </w:p>
        </w:tc>
        <w:tc>
          <w:tcPr>
            <w:tcW w:w="1170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Hydrogen</w:t>
            </w:r>
          </w:p>
        </w:tc>
        <w:tc>
          <w:tcPr>
            <w:tcW w:w="1107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Krypton</w:t>
            </w:r>
          </w:p>
        </w:tc>
        <w:tc>
          <w:tcPr>
            <w:tcW w:w="1107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Neutron</w:t>
            </w:r>
          </w:p>
        </w:tc>
        <w:tc>
          <w:tcPr>
            <w:tcW w:w="1111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Tritium</w:t>
            </w:r>
          </w:p>
        </w:tc>
        <w:tc>
          <w:tcPr>
            <w:tcW w:w="1111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Uranium</w:t>
            </w:r>
          </w:p>
        </w:tc>
      </w:tr>
      <w:tr w:rsidR="00F0194D" w:rsidTr="00CC43C4">
        <w:tc>
          <w:tcPr>
            <w:tcW w:w="1892" w:type="dxa"/>
            <w:shd w:val="clear" w:color="auto" w:fill="808080" w:themeFill="background1" w:themeFillShade="80"/>
          </w:tcPr>
          <w:p w:rsidR="00F0194D" w:rsidRDefault="00F0194D" w:rsidP="00CC4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Symbole</w:t>
            </w:r>
            <w:proofErr w:type="spellEnd"/>
          </w:p>
        </w:tc>
        <w:tc>
          <w:tcPr>
            <w:tcW w:w="1032" w:type="dxa"/>
          </w:tcPr>
          <w:p w:rsidR="00F0194D" w:rsidRPr="00380435" w:rsidRDefault="00BF7FDA" w:rsidP="00CC43C4">
            <w:pPr>
              <w:rPr>
                <w:rFonts w:eastAsia="Times New Roman" w:cs="Times New Roman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56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Ba</m:t>
                    </m:r>
                  </m:e>
                </m:sPre>
              </m:oMath>
            </m:oMathPara>
          </w:p>
        </w:tc>
        <w:tc>
          <w:tcPr>
            <w:tcW w:w="1231" w:type="dxa"/>
          </w:tcPr>
          <w:p w:rsidR="00F0194D" w:rsidRDefault="00BF7FDA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1150" w:type="dxa"/>
          </w:tcPr>
          <w:p w:rsidR="00F0194D" w:rsidRDefault="00BF7FDA" w:rsidP="00CC43C4">
            <w:pPr>
              <w:rPr>
                <w:lang w:val="en-US"/>
              </w:rPr>
            </w:pPr>
            <m:oMath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sPre>
            </m:oMath>
            <w:r w:rsidR="00F0194D">
              <w:rPr>
                <w:lang w:val="en-US"/>
              </w:rPr>
              <w:t>e</w:t>
            </w:r>
          </w:p>
        </w:tc>
        <w:tc>
          <w:tcPr>
            <w:tcW w:w="1170" w:type="dxa"/>
          </w:tcPr>
          <w:p w:rsidR="00F0194D" w:rsidRDefault="00BF7FDA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1107" w:type="dxa"/>
          </w:tcPr>
          <w:p w:rsidR="00F0194D" w:rsidRDefault="00BF7FDA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93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Kr</m:t>
                    </m:r>
                  </m:e>
                </m:sPre>
              </m:oMath>
            </m:oMathPara>
          </w:p>
        </w:tc>
        <w:tc>
          <w:tcPr>
            <w:tcW w:w="1107" w:type="dxa"/>
          </w:tcPr>
          <w:p w:rsidR="00F0194D" w:rsidRDefault="00BF7FDA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sPre>
              </m:oMath>
            </m:oMathPara>
          </w:p>
        </w:tc>
        <w:tc>
          <w:tcPr>
            <w:tcW w:w="1111" w:type="dxa"/>
          </w:tcPr>
          <w:p w:rsidR="00F0194D" w:rsidRDefault="00BF7FDA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1111" w:type="dxa"/>
          </w:tcPr>
          <w:p w:rsidR="00F0194D" w:rsidRDefault="00BF7FDA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92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235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sPre>
              </m:oMath>
            </m:oMathPara>
          </w:p>
        </w:tc>
      </w:tr>
    </w:tbl>
    <w:p w:rsidR="00F0194D" w:rsidRDefault="00F0194D" w:rsidP="009B26A3"/>
    <w:p w:rsidR="00A64ADC" w:rsidRDefault="00A64ADC" w:rsidP="009B26A3"/>
    <w:p w:rsidR="00A64ADC" w:rsidRDefault="00A64ADC" w:rsidP="009B26A3"/>
    <w:p w:rsidR="00A64ADC" w:rsidRDefault="00A64ADC" w:rsidP="009B26A3"/>
    <w:p w:rsidR="00A64ADC" w:rsidRDefault="00A64ADC" w:rsidP="00A64ADC">
      <w:pPr>
        <w:pStyle w:val="Titre4"/>
      </w:pPr>
      <w:r>
        <w:t>Partie 1 : fission nucléaire</w:t>
      </w:r>
    </w:p>
    <w:p w:rsidR="00CE2555" w:rsidRDefault="00CE2555" w:rsidP="00CE2555">
      <w:pPr>
        <w:pStyle w:val="Titre2"/>
      </w:pPr>
      <w:r>
        <w:t>Document 1 : l’effet Matilda</w:t>
      </w:r>
    </w:p>
    <w:p w:rsidR="00CE2555" w:rsidRDefault="00A56AEB" w:rsidP="009B26A3">
      <w:r w:rsidRPr="00A56AEB">
        <w:t>https://www.youtube.com/watch?v=BDFPSpwP83s</w:t>
      </w:r>
    </w:p>
    <w:p w:rsidR="00CE2555" w:rsidRDefault="00CE2555" w:rsidP="009B26A3"/>
    <w:p w:rsidR="00CE2555" w:rsidRDefault="00CE2555" w:rsidP="00CE2555">
      <w:pPr>
        <w:pStyle w:val="Titre2"/>
      </w:pPr>
      <w:r>
        <w:t>Document 2 : la fission nucléaire</w:t>
      </w:r>
    </w:p>
    <w:p w:rsidR="00A64ADC" w:rsidRDefault="00BF7FDA" w:rsidP="009B26A3">
      <w:hyperlink r:id="rId8" w:history="1">
        <w:r w:rsidR="00CE2555" w:rsidRPr="001B6DE6">
          <w:rPr>
            <w:rStyle w:val="Lienhypertexte"/>
          </w:rPr>
          <w:t>http://www.cea.fr/multimedia/Lists/StaticFiles/animations/noflash/radioactivite/fission.mp4</w:t>
        </w:r>
      </w:hyperlink>
    </w:p>
    <w:p w:rsidR="00A64ADC" w:rsidRDefault="00A64ADC" w:rsidP="009B26A3"/>
    <w:p w:rsidR="00A64ADC" w:rsidRDefault="00CE2555" w:rsidP="00CE2555">
      <w:pPr>
        <w:pStyle w:val="Titre4"/>
      </w:pPr>
      <w:r>
        <w:t>partie 2 : fusion nucléaire</w:t>
      </w:r>
    </w:p>
    <w:p w:rsidR="00CE2555" w:rsidRDefault="00CE2555" w:rsidP="00CE2555">
      <w:pPr>
        <w:pStyle w:val="Titre2"/>
      </w:pPr>
      <w:r>
        <w:t xml:space="preserve">Document 3: la fusion nucléaire </w:t>
      </w:r>
    </w:p>
    <w:p w:rsidR="00CE2555" w:rsidRDefault="00CE2555" w:rsidP="009B26A3">
      <w:r w:rsidRPr="00CE2555">
        <w:t>http://www.cea.fr/multimedia/Lists/StaticFiles/animations/noflash/radioactivite/fusion-nucleaire.mp4</w:t>
      </w:r>
    </w:p>
    <w:p w:rsidR="00CE2555" w:rsidRDefault="00CE2555" w:rsidP="009B26A3"/>
    <w:p w:rsidR="00CE2555" w:rsidRDefault="00CE2555" w:rsidP="00CE2555">
      <w:pPr>
        <w:pStyle w:val="Titre2"/>
      </w:pPr>
    </w:p>
    <w:p w:rsidR="00CE2555" w:rsidRDefault="00CE2555" w:rsidP="00CE2555">
      <w:pPr>
        <w:pStyle w:val="Titre2"/>
      </w:pPr>
      <w:r>
        <w:t xml:space="preserve">Document 4 : la fusion dans le soleil </w:t>
      </w:r>
    </w:p>
    <w:p w:rsidR="00CE2555" w:rsidRDefault="00CE2555" w:rsidP="009B26A3">
      <w:r w:rsidRPr="00CE2555">
        <w:t>https://www.youtube.com/watch?v=1aKLyPoDjVE</w:t>
      </w:r>
    </w:p>
    <w:p w:rsidR="00A64ADC" w:rsidRDefault="00A64ADC" w:rsidP="009B26A3"/>
    <w:p w:rsidR="00F0194D" w:rsidRPr="009B26A3" w:rsidRDefault="00F0194D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62193D" w:rsidRPr="008B7CCD" w:rsidTr="00CC43C4">
        <w:tc>
          <w:tcPr>
            <w:tcW w:w="10621" w:type="dxa"/>
          </w:tcPr>
          <w:p w:rsidR="0062193D" w:rsidRPr="008B7CCD" w:rsidRDefault="0062193D" w:rsidP="00CC43C4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</w:tr>
      <w:tr w:rsidR="0062193D" w:rsidRPr="0062193D" w:rsidTr="00CC43C4">
        <w:tc>
          <w:tcPr>
            <w:tcW w:w="10621" w:type="dxa"/>
          </w:tcPr>
          <w:p w:rsidR="0062193D" w:rsidRDefault="0062193D" w:rsidP="0062193D">
            <w:pPr>
              <w:pStyle w:val="Sansinterligne"/>
              <w:numPr>
                <w:ilvl w:val="0"/>
                <w:numId w:val="27"/>
              </w:numPr>
            </w:pPr>
            <w:r w:rsidRPr="0062193D">
              <w:t xml:space="preserve">Expliquer la </w:t>
            </w:r>
            <w:proofErr w:type="spellStart"/>
            <w:r w:rsidRPr="0062193D">
              <w:t>difference</w:t>
            </w:r>
            <w:proofErr w:type="spellEnd"/>
            <w:r w:rsidRPr="0062193D">
              <w:t xml:space="preserve"> entre une </w:t>
            </w:r>
            <w:proofErr w:type="spellStart"/>
            <w:r w:rsidRPr="0062193D">
              <w:t>reaction</w:t>
            </w:r>
            <w:proofErr w:type="spellEnd"/>
            <w:r w:rsidRPr="0062193D">
              <w:t xml:space="preserve"> nucléaire et une </w:t>
            </w:r>
            <w:proofErr w:type="spellStart"/>
            <w:r w:rsidRPr="0062193D">
              <w:t>reaction</w:t>
            </w:r>
            <w:proofErr w:type="spellEnd"/>
            <w:r w:rsidRPr="0062193D">
              <w:t xml:space="preserve"> chimique.</w:t>
            </w:r>
            <w:r w:rsidR="000E4D1E">
              <w:t xml:space="preserve"> </w:t>
            </w:r>
          </w:p>
          <w:p w:rsidR="000E4D1E" w:rsidRPr="008D1FCE" w:rsidRDefault="000E4D1E" w:rsidP="000E4D1E">
            <w:pPr>
              <w:pStyle w:val="Sansinterligne"/>
              <w:ind w:left="720"/>
              <w:rPr>
                <w:color w:val="7030A0"/>
              </w:rPr>
            </w:pPr>
            <w:r w:rsidRPr="008D1FCE">
              <w:rPr>
                <w:color w:val="7030A0"/>
              </w:rPr>
              <w:t xml:space="preserve">Une Transformation nucléaire modifie la nature des atomes, alors qu’une transformation chimique modifie la nature </w:t>
            </w:r>
            <w:r w:rsidR="008D1FCE" w:rsidRPr="008D1FCE">
              <w:rPr>
                <w:color w:val="7030A0"/>
              </w:rPr>
              <w:t>des liaisons entre atomes</w:t>
            </w:r>
            <w:r w:rsidR="008D1FCE">
              <w:rPr>
                <w:color w:val="7030A0"/>
              </w:rPr>
              <w:t xml:space="preserve"> (mais pas leur nombre) . </w:t>
            </w:r>
          </w:p>
          <w:p w:rsidR="008D1FCE" w:rsidRDefault="008D1FCE" w:rsidP="000E4D1E">
            <w:pPr>
              <w:pStyle w:val="Sansinterligne"/>
              <w:ind w:left="720"/>
            </w:pPr>
          </w:p>
          <w:p w:rsidR="000E4D1E" w:rsidRDefault="000E4D1E" w:rsidP="000E4D1E">
            <w:pPr>
              <w:pStyle w:val="Sansinterligne"/>
              <w:ind w:left="720"/>
            </w:pPr>
          </w:p>
          <w:p w:rsidR="00264068" w:rsidRPr="0062193D" w:rsidRDefault="00264068" w:rsidP="00264068">
            <w:pPr>
              <w:pStyle w:val="Sansinterligne"/>
              <w:ind w:left="720"/>
            </w:pPr>
          </w:p>
          <w:p w:rsidR="0062193D" w:rsidRDefault="0062193D" w:rsidP="00BE179F">
            <w:pPr>
              <w:pStyle w:val="Sansinterligne"/>
              <w:numPr>
                <w:ilvl w:val="0"/>
                <w:numId w:val="27"/>
              </w:numPr>
            </w:pPr>
            <w:r w:rsidRPr="0062193D">
              <w:t xml:space="preserve"> Quelles loi de conservation doivent respecter les transformation</w:t>
            </w:r>
            <w:r>
              <w:t>s nucléaires ?</w:t>
            </w:r>
          </w:p>
          <w:p w:rsidR="008D1FCE" w:rsidRPr="008D1FCE" w:rsidRDefault="008D1FCE" w:rsidP="008D1FCE">
            <w:pPr>
              <w:pStyle w:val="Sansinterligne"/>
              <w:ind w:left="720"/>
              <w:rPr>
                <w:color w:val="7030A0"/>
              </w:rPr>
            </w:pPr>
            <w:r w:rsidRPr="008D1FCE">
              <w:rPr>
                <w:color w:val="7030A0"/>
              </w:rPr>
              <w:t>Conservation du nombre de charge Z</w:t>
            </w:r>
            <w:r>
              <w:rPr>
                <w:color w:val="7030A0"/>
              </w:rPr>
              <w:t xml:space="preserve"> (protons)</w:t>
            </w:r>
            <w:r w:rsidRPr="008D1FCE">
              <w:rPr>
                <w:color w:val="7030A0"/>
              </w:rPr>
              <w:t xml:space="preserve"> et du nombre de masse A</w:t>
            </w:r>
            <w:r>
              <w:rPr>
                <w:color w:val="7030A0"/>
              </w:rPr>
              <w:t xml:space="preserve"> (nucléons)</w:t>
            </w:r>
            <w:r w:rsidRPr="008D1FCE">
              <w:rPr>
                <w:color w:val="7030A0"/>
              </w:rPr>
              <w:t>.</w:t>
            </w:r>
          </w:p>
          <w:p w:rsidR="0062193D" w:rsidRPr="0062193D" w:rsidRDefault="0062193D" w:rsidP="00CC43C4">
            <w:pPr>
              <w:pStyle w:val="Sansinterligne"/>
            </w:pPr>
          </w:p>
        </w:tc>
      </w:tr>
      <w:tr w:rsidR="0062193D" w:rsidRPr="00BE179F" w:rsidTr="00CC43C4">
        <w:tc>
          <w:tcPr>
            <w:tcW w:w="10621" w:type="dxa"/>
          </w:tcPr>
          <w:p w:rsidR="0062193D" w:rsidRDefault="0062193D" w:rsidP="00CC43C4">
            <w:pPr>
              <w:pStyle w:val="Titre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Partie</w:t>
            </w:r>
            <w:proofErr w:type="spellEnd"/>
            <w:r>
              <w:rPr>
                <w:lang w:val="en-US"/>
              </w:rPr>
              <w:t xml:space="preserve"> 1 : fission </w:t>
            </w:r>
            <w:proofErr w:type="spellStart"/>
            <w:r>
              <w:rPr>
                <w:lang w:val="en-US"/>
              </w:rPr>
              <w:t>nucléaire</w:t>
            </w:r>
            <w:proofErr w:type="spellEnd"/>
          </w:p>
          <w:p w:rsidR="0062193D" w:rsidRPr="00BE179F" w:rsidRDefault="0062193D" w:rsidP="0062193D">
            <w:pPr>
              <w:pStyle w:val="Sansinterligne"/>
              <w:numPr>
                <w:ilvl w:val="0"/>
                <w:numId w:val="27"/>
              </w:numPr>
            </w:pPr>
            <w:r w:rsidRPr="00BE179F">
              <w:t>Expl</w:t>
            </w:r>
            <w:r w:rsidR="00BE179F" w:rsidRPr="00BE179F">
              <w:t xml:space="preserve">iquer la </w:t>
            </w:r>
            <w:r w:rsidRPr="00BE179F">
              <w:t>fission</w:t>
            </w:r>
            <w:r w:rsidR="00BE179F" w:rsidRPr="00BE179F">
              <w:t xml:space="preserve"> nucléaire</w:t>
            </w:r>
            <w:r w:rsidRPr="00BE179F">
              <w:t xml:space="preserve"> ( cause, </w:t>
            </w:r>
            <w:r w:rsidR="00BE179F" w:rsidRPr="00BE179F">
              <w:t>conséquence</w:t>
            </w:r>
            <w:r w:rsidRPr="00BE179F">
              <w:t>).</w:t>
            </w:r>
            <w:r w:rsidR="002D3716" w:rsidRPr="002D3716">
              <w:rPr>
                <w:color w:val="7030A0"/>
              </w:rPr>
              <w:t>Un  noyau lourd est percuté par un neutron. Ce noyau devient instable , il se divise en deux noyaux plus légers, en émettant des neutrons et de l’énergie.</w:t>
            </w:r>
          </w:p>
          <w:p w:rsidR="0062193D" w:rsidRDefault="00BE179F" w:rsidP="0062193D">
            <w:pPr>
              <w:pStyle w:val="Sansinterligne"/>
              <w:numPr>
                <w:ilvl w:val="0"/>
                <w:numId w:val="27"/>
              </w:numPr>
            </w:pPr>
            <w:r w:rsidRPr="00BE179F">
              <w:t xml:space="preserve">Pourquoi </w:t>
            </w:r>
            <w:proofErr w:type="spellStart"/>
            <w:r w:rsidRPr="00BE179F">
              <w:t>ultise</w:t>
            </w:r>
            <w:proofErr w:type="spellEnd"/>
            <w:r w:rsidRPr="00BE179F">
              <w:t xml:space="preserve"> </w:t>
            </w:r>
            <w:proofErr w:type="spellStart"/>
            <w:r w:rsidRPr="00BE179F">
              <w:t>t’on</w:t>
            </w:r>
            <w:proofErr w:type="spellEnd"/>
            <w:r w:rsidRPr="00BE179F">
              <w:t xml:space="preserve"> un </w:t>
            </w:r>
            <w:r w:rsidR="002D3716">
              <w:t>neutron</w:t>
            </w:r>
            <w:r w:rsidRPr="00BE179F">
              <w:t xml:space="preserve"> pour réaliser la </w:t>
            </w:r>
            <w:r>
              <w:t>fission ? ( et pas un proton ou un électron ?)</w:t>
            </w:r>
          </w:p>
          <w:p w:rsidR="002D3716" w:rsidRPr="002D3716" w:rsidRDefault="002D3716" w:rsidP="002D3716">
            <w:pPr>
              <w:pStyle w:val="Sansinterligne"/>
              <w:ind w:left="720"/>
              <w:rPr>
                <w:color w:val="7030A0"/>
              </w:rPr>
            </w:pPr>
            <w:r w:rsidRPr="002D3716">
              <w:rPr>
                <w:color w:val="7030A0"/>
              </w:rPr>
              <w:t>Un neutron n’est pas chargé. Un proton serait repoussé par un noyau positif, et un électron serait attiré par un noyau positif.</w:t>
            </w:r>
          </w:p>
          <w:p w:rsidR="0062193D" w:rsidRDefault="00BE179F" w:rsidP="0062193D">
            <w:pPr>
              <w:pStyle w:val="Sansinterligne"/>
              <w:numPr>
                <w:ilvl w:val="0"/>
                <w:numId w:val="27"/>
              </w:numPr>
            </w:pPr>
            <w:r w:rsidRPr="00BE179F">
              <w:t>En utilisant les lois de con</w:t>
            </w:r>
            <w:r>
              <w:t>servation, écrire l’équation de fission de l’uranium 235.</w:t>
            </w:r>
          </w:p>
          <w:p w:rsidR="002D3716" w:rsidRPr="002D3716" w:rsidRDefault="00BF7FDA" w:rsidP="002D3716">
            <w:pPr>
              <w:pStyle w:val="Sansinterligne"/>
              <w:ind w:left="720"/>
              <w:rPr>
                <w:b/>
                <w:color w:val="7030A0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lang w:val="en-US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92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235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U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lang w:val="en-US"/>
                  </w:rPr>
                  <m:t xml:space="preserve">+ 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lang w:val="en-US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n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lang w:val="en-US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lang w:val="en-US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92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236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 xml:space="preserve">U→ 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lang w:val="en-US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lang w:val="en-US"/>
                          </w:rPr>
                          <m:t>56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lang w:val="en-US"/>
                          </w:rPr>
                          <m:t>140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lang w:val="en-US"/>
                          </w:rPr>
                          <m:t>Ba</m:t>
                        </m:r>
                      </m:e>
                    </m:sPr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+</m:t>
                    </m:r>
                  </m:e>
                </m:sPr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lang w:val="en-US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36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93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Kr</m:t>
                    </m:r>
                  </m:e>
                </m:sPr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lang w:val="en-US"/>
                  </w:rPr>
                  <m:t xml:space="preserve">+3 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lang w:val="en-US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lang w:val="en-US"/>
                      </w:rPr>
                      <m:t>n</m:t>
                    </m:r>
                  </m:e>
                </m:sPre>
              </m:oMath>
            </m:oMathPara>
          </w:p>
          <w:p w:rsidR="002D3716" w:rsidRPr="00CF5EE3" w:rsidRDefault="002D3716" w:rsidP="002D3716">
            <w:pPr>
              <w:pStyle w:val="Sansinterligne"/>
              <w:ind w:left="720"/>
              <w:rPr>
                <w:color w:val="7030A0"/>
                <w:lang w:val="en-US"/>
              </w:rPr>
            </w:pPr>
          </w:p>
          <w:p w:rsidR="002D3716" w:rsidRPr="00BE179F" w:rsidRDefault="002D3716" w:rsidP="002D3716">
            <w:pPr>
              <w:pStyle w:val="Sansinterligne"/>
              <w:ind w:left="720"/>
            </w:pPr>
          </w:p>
          <w:p w:rsidR="0062193D" w:rsidRDefault="0062193D" w:rsidP="0062193D">
            <w:pPr>
              <w:pStyle w:val="Sansinterligne"/>
              <w:numPr>
                <w:ilvl w:val="0"/>
                <w:numId w:val="27"/>
              </w:numPr>
            </w:pPr>
            <w:r w:rsidRPr="00BE179F">
              <w:t>A)</w:t>
            </w:r>
            <w:r w:rsidR="00BE179F" w:rsidRPr="00BE179F">
              <w:t>Qui a découvert la fission nucl</w:t>
            </w:r>
            <w:r w:rsidR="00BE179F">
              <w:t>éaire ?</w:t>
            </w:r>
          </w:p>
          <w:p w:rsidR="002D3716" w:rsidRPr="002D3716" w:rsidRDefault="002D3716" w:rsidP="002D3716">
            <w:pPr>
              <w:pStyle w:val="Sansinterligne"/>
              <w:ind w:left="720"/>
              <w:rPr>
                <w:color w:val="7030A0"/>
              </w:rPr>
            </w:pPr>
            <w:r w:rsidRPr="002D3716">
              <w:rPr>
                <w:color w:val="7030A0"/>
              </w:rPr>
              <w:t>Lise Meitner, une physicienne autrichienne.</w:t>
            </w:r>
          </w:p>
          <w:p w:rsidR="0062193D" w:rsidRPr="002D3716" w:rsidRDefault="0062193D" w:rsidP="00CC43C4">
            <w:pPr>
              <w:pStyle w:val="Sansinterligne"/>
              <w:ind w:left="720"/>
            </w:pPr>
            <w:r w:rsidRPr="000A600C">
              <w:t xml:space="preserve">B) </w:t>
            </w:r>
            <w:r w:rsidR="000A600C" w:rsidRPr="000A600C">
              <w:t xml:space="preserve">Qui a été </w:t>
            </w:r>
            <w:r w:rsidR="000A600C">
              <w:t>crédité pour cette découverte ?</w:t>
            </w:r>
            <w:r w:rsidR="002D3716">
              <w:t xml:space="preserve"> </w:t>
            </w:r>
            <w:r w:rsidR="002D3716" w:rsidRPr="002D3716">
              <w:rPr>
                <w:color w:val="7030A0"/>
              </w:rPr>
              <w:t>Otto Hahn, un physici</w:t>
            </w:r>
            <w:r w:rsidR="002D3716">
              <w:rPr>
                <w:color w:val="7030A0"/>
              </w:rPr>
              <w:t>e</w:t>
            </w:r>
            <w:r w:rsidR="002D3716" w:rsidRPr="002D3716">
              <w:rPr>
                <w:color w:val="7030A0"/>
              </w:rPr>
              <w:t>n.</w:t>
            </w:r>
          </w:p>
          <w:p w:rsidR="0062193D" w:rsidRPr="002D3716" w:rsidRDefault="0062193D" w:rsidP="00CC43C4">
            <w:pPr>
              <w:pStyle w:val="Sansinterligne"/>
              <w:ind w:left="720"/>
            </w:pPr>
            <w:r w:rsidRPr="002D3716">
              <w:t xml:space="preserve">C) </w:t>
            </w:r>
            <w:proofErr w:type="spellStart"/>
            <w:r w:rsidRPr="002D3716">
              <w:t>Defi</w:t>
            </w:r>
            <w:r w:rsidR="00BE179F" w:rsidRPr="002D3716">
              <w:t>nir</w:t>
            </w:r>
            <w:proofErr w:type="spellEnd"/>
            <w:r w:rsidR="00BE179F" w:rsidRPr="002D3716">
              <w:t xml:space="preserve"> l’effet Matilda.</w:t>
            </w:r>
            <w:r w:rsidR="002D3716" w:rsidRPr="002D3716">
              <w:rPr>
                <w:color w:val="7030A0"/>
              </w:rPr>
              <w:t xml:space="preserve"> L’effet Matilda a été théorisé en 1993 . Dans les années 1800, les femmes dans les sciences étaient rares, elles ont largement contribué à des découvertes scientifiques majeures, mais bien souvent, les hommes étaient crédités pour ces découvertes.</w:t>
            </w:r>
          </w:p>
          <w:p w:rsidR="0062193D" w:rsidRPr="00BE179F" w:rsidRDefault="00BE179F" w:rsidP="0062193D">
            <w:pPr>
              <w:pStyle w:val="Sansinterligne"/>
              <w:numPr>
                <w:ilvl w:val="0"/>
                <w:numId w:val="27"/>
              </w:numPr>
            </w:pPr>
            <w:r w:rsidRPr="00BE179F">
              <w:t xml:space="preserve">Donner un exemple de </w:t>
            </w:r>
            <w:r>
              <w:t xml:space="preserve">domaine ou la fission est utilisée. </w:t>
            </w:r>
          </w:p>
          <w:p w:rsidR="0062193D" w:rsidRDefault="0062193D" w:rsidP="00CC43C4">
            <w:pPr>
              <w:pStyle w:val="Titre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</w:t>
            </w:r>
            <w:r w:rsidR="00BE179F"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 xml:space="preserve"> 2 :</w:t>
            </w:r>
            <w:r w:rsidR="00BE179F">
              <w:rPr>
                <w:lang w:val="en-US"/>
              </w:rPr>
              <w:t xml:space="preserve">la </w:t>
            </w:r>
            <w:r>
              <w:rPr>
                <w:lang w:val="en-US"/>
              </w:rPr>
              <w:t xml:space="preserve"> fusion</w:t>
            </w:r>
            <w:r w:rsidR="00BE179F">
              <w:rPr>
                <w:lang w:val="en-US"/>
              </w:rPr>
              <w:t xml:space="preserve"> </w:t>
            </w:r>
            <w:proofErr w:type="spellStart"/>
            <w:r w:rsidR="00BE179F">
              <w:rPr>
                <w:lang w:val="en-US"/>
              </w:rPr>
              <w:t>nucléaire</w:t>
            </w:r>
            <w:proofErr w:type="spellEnd"/>
          </w:p>
          <w:p w:rsidR="0062193D" w:rsidRPr="000A600C" w:rsidRDefault="000A600C" w:rsidP="0062193D">
            <w:pPr>
              <w:pStyle w:val="Sansinterligne"/>
              <w:numPr>
                <w:ilvl w:val="0"/>
                <w:numId w:val="27"/>
              </w:numPr>
            </w:pPr>
            <w:r w:rsidRPr="000A600C">
              <w:t xml:space="preserve">Comment appelle t’on les noyaux de </w:t>
            </w:r>
            <w:r>
              <w:t>tritium et de deutérium ?</w:t>
            </w:r>
            <w:r w:rsidR="002D3716" w:rsidRPr="002D3716">
              <w:rPr>
                <w:color w:val="7030A0"/>
              </w:rPr>
              <w:t>Il s’agit d’isotopes : même nombre de protons, mais nombres de neutrons différents.</w:t>
            </w:r>
          </w:p>
          <w:p w:rsidR="00BE179F" w:rsidRPr="00BE179F" w:rsidRDefault="00BE179F" w:rsidP="00BE179F">
            <w:pPr>
              <w:pStyle w:val="Sansinterligne"/>
              <w:numPr>
                <w:ilvl w:val="0"/>
                <w:numId w:val="27"/>
              </w:numPr>
            </w:pPr>
            <w:r w:rsidRPr="00BE179F">
              <w:t xml:space="preserve">Expliquer la </w:t>
            </w:r>
            <w:r>
              <w:t>fusion</w:t>
            </w:r>
            <w:r w:rsidRPr="00BE179F">
              <w:t xml:space="preserve"> nucléaire ( cause, conséquence).</w:t>
            </w:r>
            <w:r w:rsidR="002D3716">
              <w:t xml:space="preserve"> </w:t>
            </w:r>
            <w:r w:rsidR="002D3716" w:rsidRPr="002D3716">
              <w:rPr>
                <w:color w:val="7030A0"/>
              </w:rPr>
              <w:t>Deux noyaux légers fusionnent pour donner un noyau plus lourd, en émettant de l’énergie et des neutrons</w:t>
            </w:r>
            <w:r w:rsidR="002D3716">
              <w:t>.</w:t>
            </w:r>
          </w:p>
          <w:p w:rsidR="0062193D" w:rsidRDefault="000A600C" w:rsidP="0062193D">
            <w:pPr>
              <w:pStyle w:val="Sansinterligne"/>
              <w:numPr>
                <w:ilvl w:val="0"/>
                <w:numId w:val="27"/>
              </w:numPr>
            </w:pPr>
            <w:proofErr w:type="spellStart"/>
            <w:r w:rsidRPr="007A4FA6">
              <w:t>Ecrire</w:t>
            </w:r>
            <w:proofErr w:type="spellEnd"/>
            <w:r w:rsidRPr="007A4FA6">
              <w:t xml:space="preserve"> l’équation de fus</w:t>
            </w:r>
            <w:r w:rsidR="007A4FA6" w:rsidRPr="007A4FA6">
              <w:t xml:space="preserve">ion </w:t>
            </w:r>
            <w:r w:rsidR="007A4FA6">
              <w:t>des noyaux de deutérium et de tritium.</w:t>
            </w:r>
          </w:p>
          <w:p w:rsidR="00F64FDA" w:rsidRPr="00F64FDA" w:rsidRDefault="00F64FDA" w:rsidP="00F64FDA">
            <w:pPr>
              <w:pStyle w:val="Sansinterligne"/>
              <w:ind w:left="720"/>
              <w:rPr>
                <w:color w:val="7030A0"/>
              </w:rPr>
            </w:pPr>
            <w:r w:rsidRPr="00F64FDA">
              <w:rPr>
                <w:color w:val="7030A0"/>
              </w:rPr>
              <w:t>Un noyau de deutérium fusionne avec un noyau de tritium pour donner un noyau d’Hélium . Un neutron et de l’énergie sont émis.</w:t>
            </w:r>
          </w:p>
          <w:p w:rsidR="002D3716" w:rsidRDefault="00BF7FDA" w:rsidP="002D3716">
            <w:pPr>
              <w:pStyle w:val="Sansinterligne"/>
              <w:ind w:left="720"/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color w:val="7030A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7030A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  <w:lang w:val="en-US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color w:val="7030A0"/>
                        <w:lang w:val="en-US"/>
                      </w:rPr>
                      <m:t>H</m:t>
                    </m:r>
                  </m:e>
                </m:sPre>
                <m:r>
                  <w:rPr>
                    <w:rFonts w:ascii="Cambria Math" w:hAnsi="Cambria Math"/>
                    <w:color w:val="7030A0"/>
                    <w:lang w:val="en-US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7030A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7030A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  <w:lang w:val="en-US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  <w:color w:val="7030A0"/>
                        <w:lang w:val="en-US"/>
                      </w:rPr>
                      <m:t>H</m:t>
                    </m:r>
                  </m:e>
                </m:sPre>
                <m:r>
                  <w:rPr>
                    <w:rFonts w:ascii="Cambria Math" w:hAnsi="Cambria Math"/>
                    <w:color w:val="7030A0"/>
                    <w:lang w:val="en-US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color w:val="7030A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7030A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  <w:lang w:val="en-US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color w:val="7030A0"/>
                        <w:lang w:val="en-US"/>
                      </w:rPr>
                      <m:t xml:space="preserve">He+ 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color w:val="7030A0"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color w:val="7030A0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7030A0"/>
                            <w:lang w:val="en-US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7030A0"/>
                            <w:lang w:val="en-US"/>
                          </w:rPr>
                          <m:t>n</m:t>
                        </m:r>
                      </m:e>
                    </m:sPre>
                  </m:e>
                </m:sPre>
              </m:oMath>
            </m:oMathPara>
          </w:p>
          <w:p w:rsidR="0062193D" w:rsidRDefault="00BE179F" w:rsidP="007A4FA6">
            <w:pPr>
              <w:pStyle w:val="Sansinterligne"/>
              <w:numPr>
                <w:ilvl w:val="0"/>
                <w:numId w:val="27"/>
              </w:numPr>
            </w:pPr>
            <w:r w:rsidRPr="00BE179F">
              <w:t xml:space="preserve">Quelle grandeur physique est convertie en énergie </w:t>
            </w:r>
            <w:r>
              <w:t>lors de la fission ?</w:t>
            </w:r>
          </w:p>
          <w:p w:rsidR="002D3716" w:rsidRPr="00FF58AF" w:rsidRDefault="00FF58AF" w:rsidP="002D3716">
            <w:pPr>
              <w:pStyle w:val="Sansinterligne"/>
              <w:ind w:left="720"/>
              <w:rPr>
                <w:color w:val="7030A0"/>
              </w:rPr>
            </w:pPr>
            <w:r w:rsidRPr="00FF58AF">
              <w:rPr>
                <w:color w:val="7030A0"/>
              </w:rPr>
              <w:t>On constate, lors d’une réaction nucléaire, que la masse des produits et inférieure à la masse des réactifs. Il y a eu une perte de masse. Cette masse a été convertie en énergie. Il s’agit de l’équivalence masse-énergie</w:t>
            </w:r>
            <w:r>
              <w:rPr>
                <w:color w:val="7030A0"/>
              </w:rPr>
              <w:t>( théorisée par Einstein)</w:t>
            </w:r>
            <w:r w:rsidRPr="00FF58AF">
              <w:rPr>
                <w:color w:val="7030A0"/>
              </w:rPr>
              <w:t>, ayant pour formule E= m.c</w:t>
            </w:r>
            <w:r w:rsidRPr="00FF58AF">
              <w:rPr>
                <w:color w:val="7030A0"/>
                <w:vertAlign w:val="superscript"/>
              </w:rPr>
              <w:t>2</w:t>
            </w:r>
            <w:r w:rsidRPr="00FF58AF">
              <w:rPr>
                <w:color w:val="7030A0"/>
              </w:rPr>
              <w:t>.</w:t>
            </w:r>
          </w:p>
          <w:p w:rsidR="0062193D" w:rsidRPr="00BE179F" w:rsidRDefault="0062193D" w:rsidP="00CC43C4">
            <w:pPr>
              <w:pStyle w:val="Sansinterligne"/>
            </w:pPr>
          </w:p>
        </w:tc>
      </w:tr>
    </w:tbl>
    <w:p w:rsidR="009B26A3" w:rsidRPr="00BE179F" w:rsidRDefault="009B26A3" w:rsidP="009B26A3">
      <w:bookmarkStart w:id="0" w:name="_GoBack"/>
      <w:bookmarkEnd w:id="0"/>
    </w:p>
    <w:sectPr w:rsidR="009B26A3" w:rsidRPr="00BE179F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FDA" w:rsidRDefault="00BF7FDA" w:rsidP="00A5044E">
      <w:pPr>
        <w:spacing w:after="0"/>
      </w:pPr>
      <w:r>
        <w:separator/>
      </w:r>
    </w:p>
  </w:endnote>
  <w:endnote w:type="continuationSeparator" w:id="0">
    <w:p w:rsidR="00BF7FDA" w:rsidRDefault="00BF7FDA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FDA" w:rsidRDefault="00BF7FDA" w:rsidP="00A5044E">
      <w:pPr>
        <w:spacing w:after="0"/>
      </w:pPr>
      <w:r>
        <w:separator/>
      </w:r>
    </w:p>
  </w:footnote>
  <w:footnote w:type="continuationSeparator" w:id="0">
    <w:p w:rsidR="00BF7FDA" w:rsidRDefault="00BF7FDA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FD0BEA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B6EC4"/>
    <w:multiLevelType w:val="hybridMultilevel"/>
    <w:tmpl w:val="3F2AB7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1"/>
  </w:num>
  <w:num w:numId="4">
    <w:abstractNumId w:val="20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6"/>
  </w:num>
  <w:num w:numId="11">
    <w:abstractNumId w:val="18"/>
  </w:num>
  <w:num w:numId="12">
    <w:abstractNumId w:val="22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4"/>
  </w:num>
  <w:num w:numId="21">
    <w:abstractNumId w:val="19"/>
  </w:num>
  <w:num w:numId="22">
    <w:abstractNumId w:val="4"/>
  </w:num>
  <w:num w:numId="23">
    <w:abstractNumId w:val="12"/>
  </w:num>
  <w:num w:numId="24">
    <w:abstractNumId w:val="9"/>
  </w:num>
  <w:num w:numId="25">
    <w:abstractNumId w:val="25"/>
  </w:num>
  <w:num w:numId="26">
    <w:abstractNumId w:val="1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55"/>
    <w:rsid w:val="00024255"/>
    <w:rsid w:val="00032164"/>
    <w:rsid w:val="00077F99"/>
    <w:rsid w:val="000A2F15"/>
    <w:rsid w:val="000A600C"/>
    <w:rsid w:val="000E1E68"/>
    <w:rsid w:val="000E295F"/>
    <w:rsid w:val="000E4D1E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00711"/>
    <w:rsid w:val="002430FC"/>
    <w:rsid w:val="002451D2"/>
    <w:rsid w:val="002479B2"/>
    <w:rsid w:val="00260FE9"/>
    <w:rsid w:val="00264068"/>
    <w:rsid w:val="00297561"/>
    <w:rsid w:val="002A18E7"/>
    <w:rsid w:val="002C5EB3"/>
    <w:rsid w:val="002D043E"/>
    <w:rsid w:val="002D3716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16F5"/>
    <w:rsid w:val="004673FC"/>
    <w:rsid w:val="004A4023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2193D"/>
    <w:rsid w:val="006511C3"/>
    <w:rsid w:val="006559A7"/>
    <w:rsid w:val="00685656"/>
    <w:rsid w:val="006943EF"/>
    <w:rsid w:val="006A04C2"/>
    <w:rsid w:val="006A351A"/>
    <w:rsid w:val="006A3AA3"/>
    <w:rsid w:val="006A3EBD"/>
    <w:rsid w:val="006B0EBD"/>
    <w:rsid w:val="006B6A0B"/>
    <w:rsid w:val="006D7A75"/>
    <w:rsid w:val="007064F7"/>
    <w:rsid w:val="00736158"/>
    <w:rsid w:val="007557BB"/>
    <w:rsid w:val="00772EAA"/>
    <w:rsid w:val="007734BC"/>
    <w:rsid w:val="007A4FA6"/>
    <w:rsid w:val="007A751A"/>
    <w:rsid w:val="007B5992"/>
    <w:rsid w:val="007E6B83"/>
    <w:rsid w:val="007F01C9"/>
    <w:rsid w:val="007F2C93"/>
    <w:rsid w:val="00805058"/>
    <w:rsid w:val="008152F9"/>
    <w:rsid w:val="00827037"/>
    <w:rsid w:val="00893437"/>
    <w:rsid w:val="008A3793"/>
    <w:rsid w:val="008D1FCE"/>
    <w:rsid w:val="008E1E7D"/>
    <w:rsid w:val="00904342"/>
    <w:rsid w:val="009066D3"/>
    <w:rsid w:val="009103DB"/>
    <w:rsid w:val="00915A10"/>
    <w:rsid w:val="00921789"/>
    <w:rsid w:val="00925E05"/>
    <w:rsid w:val="009327FC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56AEB"/>
    <w:rsid w:val="00A64ADC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BE179F"/>
    <w:rsid w:val="00BF7FDA"/>
    <w:rsid w:val="00C308AC"/>
    <w:rsid w:val="00C44A54"/>
    <w:rsid w:val="00C73FD8"/>
    <w:rsid w:val="00CA205C"/>
    <w:rsid w:val="00CB5BF9"/>
    <w:rsid w:val="00CD3963"/>
    <w:rsid w:val="00CE2555"/>
    <w:rsid w:val="00D067C5"/>
    <w:rsid w:val="00D31BDD"/>
    <w:rsid w:val="00D34771"/>
    <w:rsid w:val="00D5636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194D"/>
    <w:rsid w:val="00F02CCC"/>
    <w:rsid w:val="00F25541"/>
    <w:rsid w:val="00F32000"/>
    <w:rsid w:val="00F47E7D"/>
    <w:rsid w:val="00F64FDA"/>
    <w:rsid w:val="00F7340E"/>
    <w:rsid w:val="00F770C4"/>
    <w:rsid w:val="00F80BB2"/>
    <w:rsid w:val="00FA7B8C"/>
    <w:rsid w:val="00FD0BEA"/>
    <w:rsid w:val="00FE0C2C"/>
    <w:rsid w:val="00FF58AF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4A037"/>
  <w15:docId w15:val="{4E5DB49A-3C3B-D144-82A7-13086AEB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219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rsid w:val="00A64AD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E25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a.fr/multimedia/Lists/StaticFiles/animations/noflash/radioactivite/fission.mp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49D17-540A-3A4D-A756-4F899A86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29</TotalTime>
  <Pages>2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2020-06-08T14:49:00Z</cp:lastPrinted>
  <dcterms:created xsi:type="dcterms:W3CDTF">2020-06-08T14:49:00Z</dcterms:created>
  <dcterms:modified xsi:type="dcterms:W3CDTF">2020-06-08T15:33:00Z</dcterms:modified>
</cp:coreProperties>
</file>